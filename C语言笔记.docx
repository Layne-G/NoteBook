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B28C4" w:rsidP="005578D8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264902">
        <w:rPr>
          <w:rFonts w:hint="eastAsia"/>
        </w:rPr>
        <w:t>笔记</w:t>
      </w:r>
    </w:p>
    <w:p w:rsidR="00AB28C4" w:rsidRDefault="00AB28C4" w:rsidP="00AB28C4">
      <w:r>
        <w:rPr>
          <w:noProof/>
        </w:rPr>
        <w:drawing>
          <wp:inline distT="0" distB="0" distL="0" distR="0" wp14:anchorId="273333D7" wp14:editId="4D48D520">
            <wp:extent cx="5267325" cy="494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" t="1880" r="539" b="563"/>
                    <a:stretch/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902" w:rsidRDefault="00AB28C4" w:rsidP="00AB28C4">
      <w:pPr>
        <w:pStyle w:val="2"/>
        <w:numPr>
          <w:ilvl w:val="0"/>
          <w:numId w:val="33"/>
        </w:numPr>
      </w:pPr>
      <w:r>
        <w:rPr>
          <w:rFonts w:hint="eastAsia"/>
        </w:rPr>
        <w:t>C</w:t>
      </w:r>
      <w:r>
        <w:rPr>
          <w:rFonts w:hint="eastAsia"/>
        </w:rPr>
        <w:t>语言基础</w:t>
      </w:r>
    </w:p>
    <w:p w:rsidR="00AB28C4" w:rsidRDefault="00AB28C4" w:rsidP="00AB28C4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 C</w:t>
      </w:r>
      <w:r>
        <w:rPr>
          <w:rFonts w:hint="eastAsia"/>
        </w:rPr>
        <w:t>语言进阶</w:t>
      </w:r>
    </w:p>
    <w:p w:rsidR="00AB28C4" w:rsidRPr="00AB28C4" w:rsidRDefault="00AB28C4" w:rsidP="00AB28C4">
      <w:pPr>
        <w:pStyle w:val="2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 C</w:t>
      </w:r>
      <w:r>
        <w:rPr>
          <w:rFonts w:hint="eastAsia"/>
        </w:rPr>
        <w:t>语言高级</w:t>
      </w:r>
    </w:p>
    <w:sectPr w:rsidR="00AB28C4" w:rsidRPr="00AB28C4" w:rsidSect="00B51E03">
      <w:footerReference w:type="default" r:id="rId8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4D" w:rsidRDefault="00820E4D">
      <w:r>
        <w:separator/>
      </w:r>
    </w:p>
    <w:p w:rsidR="00820E4D" w:rsidRDefault="00820E4D"/>
  </w:endnote>
  <w:endnote w:type="continuationSeparator" w:id="0">
    <w:p w:rsidR="00820E4D" w:rsidRDefault="00820E4D">
      <w:r>
        <w:continuationSeparator/>
      </w:r>
    </w:p>
    <w:p w:rsidR="00820E4D" w:rsidRDefault="00820E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B28C4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4D" w:rsidRDefault="00820E4D">
      <w:r>
        <w:separator/>
      </w:r>
    </w:p>
    <w:p w:rsidR="00820E4D" w:rsidRDefault="00820E4D"/>
  </w:footnote>
  <w:footnote w:type="continuationSeparator" w:id="0">
    <w:p w:rsidR="00820E4D" w:rsidRDefault="00820E4D">
      <w:r>
        <w:continuationSeparator/>
      </w:r>
    </w:p>
    <w:p w:rsidR="00820E4D" w:rsidRDefault="00820E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246D49"/>
    <w:multiLevelType w:val="hybridMultilevel"/>
    <w:tmpl w:val="2C7E6040"/>
    <w:lvl w:ilvl="0" w:tplc="7EC84BB0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C4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C6B99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20E4D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B28C4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E5E0038E-7BF4-42B7-918B-E698BFB6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2</cp:revision>
  <dcterms:created xsi:type="dcterms:W3CDTF">2017-07-26T08:39:00Z</dcterms:created>
  <dcterms:modified xsi:type="dcterms:W3CDTF">2017-07-26T08:42:00Z</dcterms:modified>
</cp:coreProperties>
</file>