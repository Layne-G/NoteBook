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981561" w:rsidP="005578D8">
      <w:pPr>
        <w:pStyle w:val="1"/>
        <w:jc w:val="center"/>
      </w:pPr>
      <w:r>
        <w:rPr>
          <w:rFonts w:hint="eastAsia"/>
        </w:rPr>
        <w:t>人工智能与</w:t>
      </w:r>
      <w:r>
        <w:rPr>
          <w:rFonts w:hint="eastAsia"/>
        </w:rPr>
        <w:t>Python</w:t>
      </w:r>
    </w:p>
    <w:p w:rsidR="00834BF8" w:rsidRDefault="00834BF8" w:rsidP="00834BF8">
      <w:pPr>
        <w:pStyle w:val="2"/>
        <w:numPr>
          <w:ilvl w:val="0"/>
          <w:numId w:val="33"/>
        </w:numPr>
      </w:pPr>
      <w:r>
        <w:rPr>
          <w:rFonts w:hint="eastAsia"/>
        </w:rPr>
        <w:t>Python</w:t>
      </w:r>
      <w:r>
        <w:rPr>
          <w:rFonts w:hint="eastAsia"/>
        </w:rPr>
        <w:t>核心编程</w:t>
      </w:r>
    </w:p>
    <w:p w:rsidR="00834BF8" w:rsidRDefault="00834BF8" w:rsidP="00834BF8">
      <w:pPr>
        <w:pStyle w:val="3"/>
        <w:numPr>
          <w:ilvl w:val="0"/>
          <w:numId w:val="34"/>
        </w:numPr>
      </w:pPr>
      <w:r>
        <w:rPr>
          <w:rFonts w:hint="eastAsia"/>
        </w:rPr>
        <w:t>Python</w:t>
      </w:r>
      <w:r>
        <w:rPr>
          <w:rFonts w:hint="eastAsia"/>
        </w:rPr>
        <w:t>基础语法</w:t>
      </w:r>
    </w:p>
    <w:p w:rsidR="00AD28EE" w:rsidRDefault="00AD28EE" w:rsidP="00AD28EE">
      <w:pPr>
        <w:pStyle w:val="4"/>
      </w:pPr>
      <w:r>
        <w:t xml:space="preserve">1.1  </w:t>
      </w:r>
      <w:r>
        <w:rPr>
          <w:rFonts w:hint="eastAsia"/>
        </w:rPr>
        <w:t xml:space="preserve">Python </w:t>
      </w:r>
      <w:r>
        <w:rPr>
          <w:rFonts w:hint="eastAsia"/>
        </w:rPr>
        <w:t>基础语法</w:t>
      </w:r>
    </w:p>
    <w:p w:rsidR="00AD28EE" w:rsidRDefault="00AD28EE" w:rsidP="00AD28EE">
      <w:pPr>
        <w:pStyle w:val="5"/>
      </w:pPr>
      <w:r>
        <w:t xml:space="preserve">1.1.1  </w:t>
      </w:r>
      <w:r>
        <w:rPr>
          <w:rFonts w:hint="eastAsia"/>
        </w:rPr>
        <w:t>标识符与关键字</w:t>
      </w:r>
    </w:p>
    <w:p w:rsidR="00AD28EE" w:rsidRDefault="00AD28EE" w:rsidP="00AD28EE">
      <w:pPr>
        <w:pStyle w:val="afff1"/>
        <w:ind w:left="720" w:firstLineChars="0" w:firstLine="0"/>
      </w:pPr>
      <w:r>
        <w:rPr>
          <w:rFonts w:hint="eastAsia"/>
        </w:rPr>
        <w:t>标识符的命名：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4227"/>
        <w:gridCol w:w="4341"/>
      </w:tblGrid>
      <w:tr w:rsidR="00AD28EE" w:rsidTr="00793E68"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proofErr w:type="gramStart"/>
            <w:r w:rsidRPr="00345300">
              <w:rPr>
                <w:rFonts w:hint="eastAsia"/>
                <w:b/>
                <w:color w:val="FF0000"/>
              </w:rPr>
              <w:t>包名</w:t>
            </w:r>
            <w:proofErr w:type="gramEnd"/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t>my_package_one</w:t>
            </w:r>
            <w:proofErr w:type="spellEnd"/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MyClass</w:t>
            </w:r>
            <w:proofErr w:type="spellEnd"/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myfunc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my_example</w:t>
            </w:r>
            <w:proofErr w:type="spellEnd"/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t>my_value</w:t>
            </w:r>
            <w:proofErr w:type="spellEnd"/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MyException</w:t>
            </w:r>
            <w:proofErr w:type="spellEnd"/>
          </w:p>
        </w:tc>
      </w:tr>
    </w:tbl>
    <w:p w:rsidR="00AD28EE" w:rsidRPr="00A34067" w:rsidRDefault="00AD28EE" w:rsidP="00AD28EE">
      <w:pPr>
        <w:pStyle w:val="afff1"/>
        <w:ind w:left="720" w:firstLineChars="0" w:firstLine="0"/>
      </w:pPr>
    </w:p>
    <w:p w:rsidR="00AD28EE" w:rsidRDefault="00AD28EE" w:rsidP="00AD28EE">
      <w:pPr>
        <w:pStyle w:val="5"/>
      </w:pPr>
      <w:r>
        <w:rPr>
          <w:rFonts w:hint="eastAsia"/>
        </w:rPr>
        <w:t>1.1.2</w:t>
      </w:r>
      <w:r>
        <w:t xml:space="preserve">  </w:t>
      </w:r>
      <w:r>
        <w:rPr>
          <w:rFonts w:hint="eastAsia"/>
        </w:rPr>
        <w:t>基本数据类型</w:t>
      </w:r>
    </w:p>
    <w:p w:rsidR="00AD28EE" w:rsidRDefault="00AD28EE" w:rsidP="00AD28EE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AD28EE" w:rsidRDefault="00AD28EE" w:rsidP="00AD28EE">
      <w:r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AD28EE" w:rsidRPr="002F1334" w:rsidRDefault="00AD28EE" w:rsidP="00AD28EE">
      <w:pPr>
        <w:rPr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2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AD28EE" w:rsidTr="00793E68">
        <w:tc>
          <w:tcPr>
            <w:tcW w:w="4644" w:type="dxa"/>
          </w:tcPr>
          <w:p w:rsidR="00AD28EE" w:rsidRDefault="00AD28EE" w:rsidP="00793E68">
            <w:r>
              <w:rPr>
                <w:rFonts w:hint="eastAsia"/>
              </w:rPr>
              <w:t>数据类型</w:t>
            </w:r>
          </w:p>
        </w:tc>
        <w:tc>
          <w:tcPr>
            <w:tcW w:w="3894" w:type="dxa"/>
          </w:tcPr>
          <w:p w:rsidR="00AD28EE" w:rsidRDefault="00AD28EE" w:rsidP="00793E68">
            <w:r>
              <w:rPr>
                <w:rFonts w:hint="eastAsia"/>
              </w:rPr>
              <w:t>示例</w:t>
            </w:r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AD28EE" w:rsidRDefault="00AD28EE" w:rsidP="00793E68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t xml:space="preserve"> = 40</w:t>
            </w:r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AD28EE" w:rsidRDefault="00AD28EE" w:rsidP="00793E68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t xml:space="preserve"> = 3.14</w:t>
            </w:r>
          </w:p>
        </w:tc>
      </w:tr>
      <w:tr w:rsidR="00AD28EE" w:rsidTr="00793E68">
        <w:tc>
          <w:tcPr>
            <w:tcW w:w="4644" w:type="dxa"/>
          </w:tcPr>
          <w:p w:rsidR="00AD28EE" w:rsidRPr="00345300" w:rsidRDefault="00AD28EE" w:rsidP="00793E68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AD28EE" w:rsidRDefault="00AD28EE" w:rsidP="00793E68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False ; </w:t>
            </w:r>
            <w:proofErr w:type="spellStart"/>
            <w:r>
              <w:t>var</w:t>
            </w:r>
            <w:proofErr w:type="spellEnd"/>
            <w:r>
              <w:t xml:space="preserve"> = True</w:t>
            </w:r>
          </w:p>
        </w:tc>
      </w:tr>
      <w:tr w:rsidR="00AD28EE" w:rsidTr="00793E68">
        <w:trPr>
          <w:trHeight w:val="70"/>
        </w:trPr>
        <w:tc>
          <w:tcPr>
            <w:tcW w:w="4644" w:type="dxa"/>
          </w:tcPr>
          <w:p w:rsidR="00AD28EE" w:rsidRPr="00345300" w:rsidRDefault="00AD28EE" w:rsidP="00793E68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AD28EE" w:rsidRDefault="00AD28EE" w:rsidP="00793E68">
            <w:r>
              <w:rPr>
                <w:rFonts w:hint="eastAsia"/>
              </w:rPr>
              <w:t>4+5j</w:t>
            </w:r>
            <w:r>
              <w:t xml:space="preserve">  ;  complex(4,5)</w:t>
            </w:r>
          </w:p>
        </w:tc>
      </w:tr>
    </w:tbl>
    <w:p w:rsidR="00AD28EE" w:rsidRDefault="00AD28EE" w:rsidP="00AD28EE"/>
    <w:p w:rsidR="00AD28EE" w:rsidRDefault="00AD28EE" w:rsidP="00AD28EE">
      <w:pPr>
        <w:pStyle w:val="5"/>
      </w:pPr>
      <w:r>
        <w:rPr>
          <w:rFonts w:hint="eastAsia"/>
        </w:rPr>
        <w:t xml:space="preserve">1.1.3  </w:t>
      </w:r>
      <w:r>
        <w:rPr>
          <w:rFonts w:hint="eastAsia"/>
        </w:rPr>
        <w:t>操作符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20"/>
        <w:gridCol w:w="1451"/>
        <w:gridCol w:w="1420"/>
        <w:gridCol w:w="1429"/>
        <w:gridCol w:w="1420"/>
      </w:tblGrid>
      <w:tr w:rsidR="00AD28EE" w:rsidTr="00793E68">
        <w:tc>
          <w:tcPr>
            <w:tcW w:w="1548" w:type="dxa"/>
          </w:tcPr>
          <w:p w:rsidR="00AD28EE" w:rsidRPr="00AB53DB" w:rsidRDefault="00AD28EE" w:rsidP="00793E68">
            <w:pPr>
              <w:pStyle w:val="afff1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lastRenderedPageBreak/>
              <w:t>%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AD28EE" w:rsidTr="00793E68">
        <w:tc>
          <w:tcPr>
            <w:tcW w:w="1548" w:type="dxa"/>
          </w:tcPr>
          <w:p w:rsidR="00AD28EE" w:rsidRPr="00345300" w:rsidRDefault="00AD28EE" w:rsidP="00793E68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</w:tr>
    </w:tbl>
    <w:p w:rsidR="00AD28EE" w:rsidRPr="00AB53DB" w:rsidRDefault="00AD28EE" w:rsidP="00AD28EE">
      <w:pPr>
        <w:pStyle w:val="afff1"/>
        <w:ind w:left="720" w:firstLineChars="0" w:firstLine="0"/>
      </w:pPr>
    </w:p>
    <w:p w:rsidR="00AD28EE" w:rsidRPr="00BB7443" w:rsidRDefault="00AD28EE" w:rsidP="00AD28EE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控制语句</w:t>
      </w:r>
    </w:p>
    <w:p w:rsidR="00AD28EE" w:rsidRDefault="00AD28EE" w:rsidP="00AD28EE">
      <w:pPr>
        <w:pStyle w:val="5"/>
      </w:pPr>
      <w:r>
        <w:rPr>
          <w:rFonts w:hint="eastAsia"/>
        </w:rPr>
        <w:t>1.2.1</w:t>
      </w:r>
      <w:r>
        <w:t xml:space="preserve">  </w:t>
      </w:r>
      <w:r w:rsidRPr="00BB7443">
        <w:rPr>
          <w:rFonts w:hint="eastAsia"/>
        </w:rPr>
        <w:t xml:space="preserve">if </w:t>
      </w:r>
      <w:r w:rsidRPr="00BB7443">
        <w:rPr>
          <w:rFonts w:hint="eastAsia"/>
        </w:rPr>
        <w:t>语句</w:t>
      </w:r>
    </w:p>
    <w:p w:rsidR="00AD28EE" w:rsidRPr="00345300" w:rsidRDefault="00AD28EE" w:rsidP="00AD28EE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if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AD28EE" w:rsidRDefault="00AD28EE" w:rsidP="00AD28EE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38883DFC" wp14:editId="5DBEBFF1">
            <wp:extent cx="11620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Pr="00345300" w:rsidRDefault="00AD28EE" w:rsidP="00AD28EE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else</w:t>
      </w:r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AD28EE" w:rsidRPr="00345300" w:rsidRDefault="00AD28EE" w:rsidP="00AD28EE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79D660C1" wp14:editId="304AD502">
            <wp:extent cx="12096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Pr="00345300" w:rsidRDefault="00AD28EE" w:rsidP="00AD28EE">
      <w:pPr>
        <w:pStyle w:val="afff1"/>
        <w:ind w:left="720" w:firstLineChars="0" w:firstLine="0"/>
        <w:rPr>
          <w:b/>
          <w:i/>
          <w:color w:val="00B0F0"/>
          <w:u w:val="single"/>
        </w:rPr>
      </w:pPr>
      <w:proofErr w:type="spellStart"/>
      <w:r w:rsidRPr="00345300">
        <w:rPr>
          <w:rFonts w:hint="eastAsia"/>
          <w:b/>
          <w:i/>
          <w:color w:val="00B0F0"/>
          <w:u w:val="single"/>
        </w:rPr>
        <w:t>elif</w:t>
      </w:r>
      <w:proofErr w:type="spellEnd"/>
      <w:r w:rsidRPr="00345300">
        <w:rPr>
          <w:b/>
          <w:i/>
          <w:color w:val="00B0F0"/>
          <w:u w:val="single"/>
        </w:rPr>
        <w:t xml:space="preserve"> 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AD28EE" w:rsidRPr="00BB7443" w:rsidRDefault="00AD28EE" w:rsidP="00AD28EE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41DA822C" wp14:editId="76C0A0A8">
            <wp:extent cx="138112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Default="00AD28EE" w:rsidP="00AD28EE">
      <w:pPr>
        <w:pStyle w:val="5"/>
      </w:pPr>
      <w:r>
        <w:rPr>
          <w:rFonts w:hint="eastAsia"/>
          <w:highlight w:val="lightGray"/>
        </w:rPr>
        <w:t>1.2.2</w:t>
      </w:r>
      <w:r>
        <w:t xml:space="preserve">  </w:t>
      </w:r>
      <w:r w:rsidRPr="00BB7443">
        <w:rPr>
          <w:rFonts w:hint="eastAsia"/>
        </w:rPr>
        <w:t>for</w:t>
      </w:r>
      <w:r w:rsidRPr="00BB7443">
        <w:t xml:space="preserve"> </w:t>
      </w:r>
      <w:r w:rsidRPr="00BB7443">
        <w:rPr>
          <w:rFonts w:hint="eastAsia"/>
        </w:rPr>
        <w:t>语句</w:t>
      </w:r>
      <w:r>
        <w:rPr>
          <w:rFonts w:hint="eastAsia"/>
        </w:rPr>
        <w:t>‘</w:t>
      </w:r>
    </w:p>
    <w:p w:rsidR="00AD28EE" w:rsidRPr="00345300" w:rsidRDefault="00AD28EE" w:rsidP="00AD28EE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基础语法</w:t>
      </w:r>
    </w:p>
    <w:p w:rsidR="00AD28EE" w:rsidRPr="00345300" w:rsidRDefault="00AD28EE" w:rsidP="00AD28EE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56E04298" wp14:editId="74679AE8">
            <wp:extent cx="14001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Pr="00345300" w:rsidRDefault="00AD28EE" w:rsidP="00AD28EE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与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AD28EE" w:rsidRPr="00345300" w:rsidRDefault="00AD28EE" w:rsidP="00AD28EE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45AEA061" wp14:editId="574B8ADE">
            <wp:extent cx="125730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Pr="00345300" w:rsidRDefault="00AD28EE" w:rsidP="00AD28EE">
      <w:pPr>
        <w:pStyle w:val="afff1"/>
        <w:ind w:left="720" w:firstLineChars="0" w:firstLine="0"/>
        <w:jc w:val="both"/>
        <w:rPr>
          <w:b/>
          <w:i/>
          <w:color w:val="00B0F0"/>
          <w:u w:val="single"/>
        </w:rPr>
      </w:pPr>
      <w:r w:rsidRPr="00345300">
        <w:rPr>
          <w:rFonts w:hint="eastAsia"/>
          <w:b/>
          <w:i/>
          <w:color w:val="00B0F0"/>
          <w:u w:val="single"/>
        </w:rPr>
        <w:t>for</w:t>
      </w:r>
      <w:r w:rsidRPr="00345300">
        <w:rPr>
          <w:rFonts w:hint="eastAsia"/>
          <w:b/>
          <w:i/>
          <w:color w:val="00B0F0"/>
          <w:u w:val="single"/>
        </w:rPr>
        <w:t>，</w:t>
      </w:r>
      <w:r w:rsidRPr="00345300">
        <w:rPr>
          <w:rFonts w:hint="eastAsia"/>
          <w:b/>
          <w:i/>
          <w:color w:val="00B0F0"/>
          <w:u w:val="single"/>
        </w:rPr>
        <w:t>range</w:t>
      </w:r>
      <w:r w:rsidRPr="00345300">
        <w:rPr>
          <w:rFonts w:hint="eastAsia"/>
          <w:b/>
          <w:i/>
          <w:color w:val="00B0F0"/>
          <w:u w:val="single"/>
        </w:rPr>
        <w:t>和</w:t>
      </w:r>
      <w:proofErr w:type="spellStart"/>
      <w:r w:rsidRPr="00345300">
        <w:rPr>
          <w:rFonts w:hint="eastAsia"/>
          <w:b/>
          <w:i/>
          <w:color w:val="00B0F0"/>
          <w:u w:val="single"/>
        </w:rPr>
        <w:t>len</w:t>
      </w:r>
      <w:proofErr w:type="spellEnd"/>
      <w:r w:rsidRPr="00345300">
        <w:rPr>
          <w:rFonts w:hint="eastAsia"/>
          <w:b/>
          <w:i/>
          <w:color w:val="00B0F0"/>
          <w:u w:val="single"/>
        </w:rPr>
        <w:t>语法</w:t>
      </w:r>
    </w:p>
    <w:p w:rsidR="00AD28EE" w:rsidRDefault="00AD28EE" w:rsidP="00AD28EE">
      <w:pPr>
        <w:pStyle w:val="afff1"/>
        <w:ind w:left="720" w:firstLineChars="0" w:firstLine="720"/>
        <w:jc w:val="both"/>
      </w:pPr>
      <w:r>
        <w:rPr>
          <w:noProof/>
        </w:rPr>
        <w:drawing>
          <wp:inline distT="0" distB="0" distL="0" distR="0" wp14:anchorId="081B5A7E" wp14:editId="1C6B4035">
            <wp:extent cx="1943100" cy="485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Default="00AD28EE" w:rsidP="00AD28EE">
      <w:pPr>
        <w:pStyle w:val="afff1"/>
        <w:ind w:left="720" w:firstLineChars="0" w:firstLine="0"/>
      </w:pPr>
    </w:p>
    <w:p w:rsidR="00AD28EE" w:rsidRDefault="00AD28EE" w:rsidP="00AD28EE">
      <w:pPr>
        <w:pStyle w:val="afff1"/>
        <w:ind w:left="720" w:firstLineChars="0" w:firstLine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列表解析</w:t>
      </w:r>
    </w:p>
    <w:p w:rsidR="00AD28EE" w:rsidRPr="00BA27D6" w:rsidRDefault="00AD28EE" w:rsidP="00AD28EE">
      <w:pPr>
        <w:pStyle w:val="afff1"/>
        <w:ind w:left="720" w:firstLineChars="0" w:firstLine="720"/>
        <w:rPr>
          <w:b/>
          <w:i/>
          <w:color w:val="00B0F0"/>
          <w:u w:val="single"/>
        </w:rPr>
      </w:pPr>
      <w:r>
        <w:rPr>
          <w:noProof/>
        </w:rPr>
        <w:drawing>
          <wp:inline distT="0" distB="0" distL="0" distR="0" wp14:anchorId="598B0014" wp14:editId="448EDC67">
            <wp:extent cx="34575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Default="00AD28EE" w:rsidP="00AD28EE">
      <w:pPr>
        <w:pStyle w:val="5"/>
      </w:pPr>
      <w:r>
        <w:rPr>
          <w:rFonts w:hint="eastAsia"/>
        </w:rPr>
        <w:t>1.2.3</w:t>
      </w:r>
      <w:r>
        <w:t xml:space="preserve">  </w:t>
      </w:r>
      <w:r w:rsidRPr="00BB7443">
        <w:rPr>
          <w:rFonts w:hint="eastAsia"/>
        </w:rPr>
        <w:t>while</w:t>
      </w:r>
      <w:r w:rsidRPr="00BB7443">
        <w:t xml:space="preserve"> </w:t>
      </w:r>
      <w:r w:rsidRPr="00BB7443">
        <w:rPr>
          <w:rFonts w:hint="eastAsia"/>
        </w:rPr>
        <w:t>语句</w:t>
      </w:r>
    </w:p>
    <w:p w:rsidR="00AD28EE" w:rsidRPr="00BB7443" w:rsidRDefault="00AD28EE" w:rsidP="00AD28EE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 wp14:anchorId="37AA2CCA" wp14:editId="16852544">
            <wp:extent cx="14382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Default="005255F3" w:rsidP="005255F3">
      <w:pPr>
        <w:pStyle w:val="5"/>
      </w:pPr>
      <w:r>
        <w:rPr>
          <w:rFonts w:hint="eastAsia"/>
        </w:rPr>
        <w:lastRenderedPageBreak/>
        <w:t>1.2.4</w:t>
      </w:r>
      <w:r>
        <w:t xml:space="preserve">  </w:t>
      </w:r>
      <w:r w:rsidR="00AD28EE" w:rsidRPr="00BB7443">
        <w:rPr>
          <w:rFonts w:hint="eastAsia"/>
        </w:rPr>
        <w:t>break</w:t>
      </w:r>
      <w:r w:rsidR="00AD28EE" w:rsidRPr="00BB7443">
        <w:rPr>
          <w:rFonts w:hint="eastAsia"/>
        </w:rPr>
        <w:t>，</w:t>
      </w:r>
      <w:r w:rsidR="00AD28EE" w:rsidRPr="00BB7443">
        <w:rPr>
          <w:rFonts w:hint="eastAsia"/>
        </w:rPr>
        <w:t>continue</w:t>
      </w:r>
      <w:r w:rsidR="00AD28EE" w:rsidRPr="00BB7443">
        <w:rPr>
          <w:rFonts w:hint="eastAsia"/>
        </w:rPr>
        <w:t>和</w:t>
      </w:r>
      <w:r w:rsidR="00AD28EE" w:rsidRPr="00BB7443">
        <w:rPr>
          <w:rFonts w:hint="eastAsia"/>
        </w:rPr>
        <w:t>pass</w:t>
      </w:r>
    </w:p>
    <w:p w:rsidR="00AD28EE" w:rsidRPr="00BA27D6" w:rsidRDefault="00AD28EE" w:rsidP="00AD28EE">
      <w:pPr>
        <w:pStyle w:val="afff1"/>
        <w:numPr>
          <w:ilvl w:val="0"/>
          <w:numId w:val="40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break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终止循环</w:t>
      </w:r>
    </w:p>
    <w:p w:rsidR="00AD28EE" w:rsidRPr="00BA27D6" w:rsidRDefault="00AD28EE" w:rsidP="00AD28EE">
      <w:pPr>
        <w:pStyle w:val="afff1"/>
        <w:numPr>
          <w:ilvl w:val="0"/>
          <w:numId w:val="40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continue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跳出本次循环</w:t>
      </w:r>
    </w:p>
    <w:p w:rsidR="00AD28EE" w:rsidRPr="00BA27D6" w:rsidRDefault="00AD28EE" w:rsidP="00AD28EE">
      <w:pPr>
        <w:pStyle w:val="afff1"/>
        <w:numPr>
          <w:ilvl w:val="0"/>
          <w:numId w:val="40"/>
        </w:numPr>
        <w:ind w:firstLineChars="0"/>
        <w:rPr>
          <w:b/>
          <w:i/>
          <w:color w:val="00B0F0"/>
          <w:u w:val="single"/>
        </w:rPr>
      </w:pPr>
      <w:r w:rsidRPr="00BA27D6">
        <w:rPr>
          <w:rFonts w:hint="eastAsia"/>
          <w:b/>
          <w:i/>
          <w:color w:val="00B0F0"/>
          <w:u w:val="single"/>
        </w:rPr>
        <w:t>pass</w:t>
      </w:r>
      <w:r w:rsidRPr="00BA27D6">
        <w:rPr>
          <w:b/>
          <w:i/>
          <w:color w:val="00B0F0"/>
          <w:u w:val="single"/>
        </w:rPr>
        <w:t xml:space="preserve"> </w:t>
      </w:r>
      <w:r w:rsidRPr="00BA27D6">
        <w:rPr>
          <w:rFonts w:hint="eastAsia"/>
          <w:b/>
          <w:i/>
          <w:color w:val="00B0F0"/>
          <w:u w:val="single"/>
        </w:rPr>
        <w:t>空语句，保持程序完整性</w:t>
      </w:r>
    </w:p>
    <w:p w:rsidR="00AD28EE" w:rsidRDefault="005255F3" w:rsidP="005255F3">
      <w:pPr>
        <w:pStyle w:val="4"/>
      </w:pPr>
      <w:r>
        <w:rPr>
          <w:rFonts w:hint="eastAsia"/>
        </w:rPr>
        <w:t>1.3</w:t>
      </w:r>
      <w:r>
        <w:t xml:space="preserve">  </w:t>
      </w:r>
      <w:r w:rsidR="00AD28EE">
        <w:rPr>
          <w:rFonts w:hint="eastAsia"/>
        </w:rPr>
        <w:t>Python</w:t>
      </w:r>
      <w:r w:rsidR="00AD28EE">
        <w:t xml:space="preserve"> </w:t>
      </w:r>
      <w:r w:rsidR="00AD28EE">
        <w:rPr>
          <w:rFonts w:hint="eastAsia"/>
        </w:rPr>
        <w:t>数据结构</w:t>
      </w:r>
    </w:p>
    <w:p w:rsidR="00AD28EE" w:rsidRDefault="005255F3" w:rsidP="005255F3">
      <w:pPr>
        <w:pStyle w:val="5"/>
      </w:pPr>
      <w:r>
        <w:rPr>
          <w:rFonts w:hint="eastAsia"/>
        </w:rPr>
        <w:t>1.3.1</w:t>
      </w:r>
      <w:r>
        <w:t xml:space="preserve">  </w:t>
      </w:r>
      <w:r w:rsidR="00AD28EE">
        <w:rPr>
          <w:rFonts w:hint="eastAsia"/>
        </w:rPr>
        <w:t>列表</w:t>
      </w:r>
    </w:p>
    <w:p w:rsidR="00AD28EE" w:rsidRDefault="00AD28EE" w:rsidP="00AD28EE">
      <w:pPr>
        <w:pStyle w:val="afff1"/>
        <w:ind w:left="720" w:firstLineChars="0" w:firstLine="0"/>
      </w:pPr>
      <w:r>
        <w:rPr>
          <w:rFonts w:hint="eastAsia"/>
        </w:rPr>
        <w:t>列表，元组，字符串属于序列，序列类型都有</w:t>
      </w:r>
      <w:r w:rsidRPr="002F1334">
        <w:rPr>
          <w:rFonts w:hint="eastAsia"/>
          <w:b/>
          <w:highlight w:val="yellow"/>
          <w:u w:val="single"/>
        </w:rPr>
        <w:t>关系操作符（</w:t>
      </w:r>
      <w:r w:rsidRPr="002F1334">
        <w:rPr>
          <w:rFonts w:hint="eastAsia"/>
          <w:b/>
          <w:highlight w:val="yellow"/>
          <w:u w:val="single"/>
        </w:rPr>
        <w:t>in</w:t>
      </w:r>
      <w:r w:rsidRPr="002F1334">
        <w:rPr>
          <w:rFonts w:hint="eastAsia"/>
          <w:b/>
          <w:highlight w:val="yellow"/>
          <w:u w:val="single"/>
        </w:rPr>
        <w:t>），大小计算函数（</w:t>
      </w:r>
      <w:proofErr w:type="spellStart"/>
      <w:r w:rsidRPr="002F1334">
        <w:rPr>
          <w:rFonts w:hint="eastAsia"/>
          <w:b/>
          <w:highlight w:val="yellow"/>
          <w:u w:val="single"/>
        </w:rPr>
        <w:t>len</w:t>
      </w:r>
      <w:proofErr w:type="spellEnd"/>
      <w:r w:rsidRPr="002F1334">
        <w:rPr>
          <w:b/>
          <w:highlight w:val="yellow"/>
          <w:u w:val="single"/>
        </w:rPr>
        <w:t>()</w:t>
      </w:r>
      <w:r w:rsidRPr="002F1334">
        <w:rPr>
          <w:rFonts w:hint="eastAsia"/>
          <w:b/>
          <w:highlight w:val="yellow"/>
          <w:u w:val="single"/>
        </w:rPr>
        <w:t>），分片（</w:t>
      </w:r>
      <w:r w:rsidRPr="002F1334">
        <w:rPr>
          <w:rFonts w:hint="eastAsia"/>
          <w:b/>
          <w:highlight w:val="yellow"/>
          <w:u w:val="single"/>
        </w:rPr>
        <w:t>[</w:t>
      </w:r>
      <w:r w:rsidRPr="002F1334">
        <w:rPr>
          <w:b/>
          <w:highlight w:val="yellow"/>
          <w:u w:val="single"/>
        </w:rPr>
        <w:t>]</w:t>
      </w:r>
      <w:r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= [0,1,2,3,4]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</w:t>
            </w:r>
            <w:proofErr w:type="spellStart"/>
            <w:r w:rsidRPr="00582FAD">
              <w:rPr>
                <w:b/>
                <w:color w:val="FF0000"/>
                <w:sz w:val="22"/>
              </w:rPr>
              <w:t>abcd</w:t>
            </w:r>
            <w:proofErr w:type="spellEnd"/>
            <w:r w:rsidRPr="00582FAD">
              <w:rPr>
                <w:b/>
                <w:color w:val="FF0000"/>
                <w:sz w:val="22"/>
              </w:rPr>
              <w:t>”)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mylist2 = 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</w:t>
            </w:r>
            <w:proofErr w:type="spellStart"/>
            <w:r w:rsidRPr="00582FAD">
              <w:rPr>
                <w:b/>
                <w:color w:val="FF0000"/>
                <w:sz w:val="22"/>
              </w:rPr>
              <w:t>i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 for </w:t>
            </w:r>
            <w:proofErr w:type="spellStart"/>
            <w:r w:rsidRPr="00582FAD">
              <w:rPr>
                <w:b/>
                <w:color w:val="FF0000"/>
                <w:sz w:val="22"/>
              </w:rPr>
              <w:t>i</w:t>
            </w:r>
            <w:proofErr w:type="spellEnd"/>
            <w:r w:rsidRPr="00582FAD">
              <w:rPr>
                <w:b/>
                <w:color w:val="FF0000"/>
                <w:sz w:val="22"/>
              </w:rPr>
              <w:t xml:space="preserve">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0])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 xml:space="preserve">1 in 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)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proofErr w:type="gramStart"/>
            <w:r w:rsidRPr="00582FAD">
              <w:rPr>
                <w:b/>
                <w:color w:val="FF0000"/>
                <w:sz w:val="22"/>
              </w:rPr>
              <w:t>print(</w:t>
            </w:r>
            <w:proofErr w:type="gramEnd"/>
            <w:r w:rsidRPr="00582FAD">
              <w:rPr>
                <w:b/>
                <w:color w:val="FF0000"/>
                <w:sz w:val="22"/>
              </w:rPr>
              <w:t>'e' not in mylist1)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D256C6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加操作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proofErr w:type="spellStart"/>
            <w:r w:rsidRPr="00582FAD">
              <w:rPr>
                <w:rFonts w:hint="eastAsia"/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rFonts w:hint="eastAsia"/>
                <w:b/>
                <w:color w:val="FF0000"/>
                <w:sz w:val="22"/>
              </w:rPr>
              <w:t>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0,1,2,3,4,0,1,2,3,4]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乘操作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)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:])</w:t>
            </w:r>
          </w:p>
          <w:p w:rsidR="00AD28EE" w:rsidRPr="00582FAD" w:rsidRDefault="00AD28EE" w:rsidP="00793E68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0:3])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:3])</w:t>
            </w:r>
          </w:p>
          <w:p w:rsidR="00AD28EE" w:rsidRPr="00582FAD" w:rsidRDefault="00AD28EE" w:rsidP="00793E68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2:5])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2:])</w:t>
            </w:r>
          </w:p>
          <w:p w:rsidR="00AD28EE" w:rsidRPr="00582FAD" w:rsidRDefault="00AD28EE" w:rsidP="00793E68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1:3])</w:t>
            </w:r>
          </w:p>
          <w:p w:rsidR="00AD28EE" w:rsidRPr="00582FAD" w:rsidRDefault="00AD28EE" w:rsidP="00793E68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proofErr w:type="gram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</w:t>
            </w:r>
            <w:proofErr w:type="gramEnd"/>
            <w:r w:rsidRPr="00582FAD">
              <w:rPr>
                <w:b/>
                <w:color w:val="FF0000"/>
                <w:sz w:val="22"/>
              </w:rPr>
              <w:t>2])</w:t>
            </w:r>
          </w:p>
          <w:p w:rsidR="00AD28EE" w:rsidRPr="00582FAD" w:rsidRDefault="00AD28EE" w:rsidP="00793E68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proofErr w:type="gramStart"/>
            <w:r w:rsidRPr="00582FAD">
              <w:rPr>
                <w:b/>
                <w:color w:val="FF0000"/>
                <w:sz w:val="22"/>
              </w:rPr>
              <w:t>[::</w:t>
            </w:r>
            <w:proofErr w:type="gramEnd"/>
            <w:r w:rsidRPr="00582FAD">
              <w:rPr>
                <w:b/>
                <w:color w:val="FF0000"/>
                <w:sz w:val="22"/>
              </w:rPr>
              <w:t xml:space="preserve">-1]) 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</w:t>
            </w:r>
            <w:proofErr w:type="spellStart"/>
            <w:r w:rsidRPr="00582FAD">
              <w:rPr>
                <w:b/>
                <w:color w:val="FF0000"/>
                <w:sz w:val="22"/>
              </w:rPr>
              <w:t>mylist</w:t>
            </w:r>
            <w:proofErr w:type="spellEnd"/>
            <w:r w:rsidRPr="00582FAD">
              <w:rPr>
                <w:b/>
                <w:color w:val="FF0000"/>
                <w:sz w:val="22"/>
              </w:rPr>
              <w:t>[::2])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列表切片操作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Pr="00582FAD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</w:t>
            </w:r>
            <w:proofErr w:type="spellStart"/>
            <w:r>
              <w:rPr>
                <w:b/>
                <w:sz w:val="22"/>
              </w:rPr>
              <w:t>a’,’b’,’d</w:t>
            </w:r>
            <w:proofErr w:type="spellEnd"/>
            <w:r>
              <w:rPr>
                <w:b/>
                <w:sz w:val="22"/>
              </w:rPr>
              <w:t>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AD28EE" w:rsidTr="00793E68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D28EE" w:rsidRPr="00582FAD" w:rsidRDefault="00AD28EE" w:rsidP="00793E68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</w:t>
            </w:r>
            <w:proofErr w:type="spellStart"/>
            <w:r>
              <w:rPr>
                <w:b/>
                <w:sz w:val="22"/>
              </w:rPr>
              <w:t>a’,’f’,’d</w:t>
            </w:r>
            <w:proofErr w:type="spellEnd"/>
            <w:r>
              <w:rPr>
                <w:b/>
                <w:sz w:val="22"/>
              </w:rPr>
              <w:t>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AD28EE" w:rsidRDefault="00AD28EE" w:rsidP="00AD28EE"/>
    <w:p w:rsidR="00AD28EE" w:rsidRDefault="005255F3" w:rsidP="005255F3">
      <w:pPr>
        <w:pStyle w:val="5"/>
      </w:pPr>
      <w:r>
        <w:rPr>
          <w:rFonts w:hint="eastAsia"/>
        </w:rPr>
        <w:t>1.3.2</w:t>
      </w:r>
      <w:r>
        <w:t xml:space="preserve">  </w:t>
      </w:r>
      <w:r w:rsidR="00AD28EE">
        <w:rPr>
          <w:rFonts w:hint="eastAsia"/>
        </w:rPr>
        <w:t>元组</w:t>
      </w:r>
    </w:p>
    <w:p w:rsidR="00AD28EE" w:rsidRPr="00582FAD" w:rsidRDefault="00AD28EE" w:rsidP="00AD28EE">
      <w:pPr>
        <w:pStyle w:val="afff1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AD28EE" w:rsidRDefault="005255F3" w:rsidP="005255F3">
      <w:pPr>
        <w:pStyle w:val="5"/>
      </w:pPr>
      <w:r>
        <w:rPr>
          <w:rFonts w:hint="eastAsia"/>
        </w:rPr>
        <w:lastRenderedPageBreak/>
        <w:t>1.3.3</w:t>
      </w:r>
      <w:r>
        <w:t xml:space="preserve">  </w:t>
      </w:r>
      <w:r w:rsidR="00AD28EE">
        <w:rPr>
          <w:rFonts w:hint="eastAsia"/>
        </w:rPr>
        <w:t>字典</w:t>
      </w:r>
    </w:p>
    <w:p w:rsidR="00AD28EE" w:rsidRDefault="00AD28EE" w:rsidP="00AD28EE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key</w:t>
      </w:r>
      <w:r>
        <w:t>:</w:t>
      </w:r>
      <w:proofErr w:type="gramStart"/>
      <w:r>
        <w:t>value,key</w:t>
      </w:r>
      <w:proofErr w:type="gramEnd"/>
      <w:r>
        <w:t>:value</w:t>
      </w:r>
      <w:proofErr w:type="spellEnd"/>
      <w:r>
        <w:rPr>
          <w:rFonts w:hint="eastAsia"/>
        </w:rPr>
        <w:t>}</w:t>
      </w:r>
    </w:p>
    <w:p w:rsidR="00AD28EE" w:rsidRPr="00645A5C" w:rsidRDefault="00AD28EE" w:rsidP="00AD28EE">
      <w:pPr>
        <w:ind w:left="720"/>
      </w:pP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AD28EE" w:rsidTr="00793E68">
        <w:tc>
          <w:tcPr>
            <w:tcW w:w="2929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D28EE" w:rsidTr="00793E68">
        <w:tc>
          <w:tcPr>
            <w:tcW w:w="2929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 w:rsidRPr="00645A5C">
              <w:t>adict</w:t>
            </w:r>
            <w:proofErr w:type="spellEnd"/>
            <w:r w:rsidRPr="00645A5C">
              <w:t xml:space="preserve"> = </w:t>
            </w:r>
            <w:proofErr w:type="spellStart"/>
            <w:r w:rsidRPr="00645A5C">
              <w:t>dict</w:t>
            </w:r>
            <w:proofErr w:type="spellEnd"/>
            <w:r w:rsidRPr="00645A5C">
              <w:t>(([1,'a'</w:t>
            </w:r>
            <w:proofErr w:type="gramStart"/>
            <w:r w:rsidRPr="00645A5C">
              <w:t>],[</w:t>
            </w:r>
            <w:proofErr w:type="gramEnd"/>
            <w:r w:rsidRPr="00645A5C">
              <w:t>2,'b']))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dick</w:t>
            </w:r>
            <w:proofErr w:type="spellEnd"/>
            <w:r>
              <w:t xml:space="preserve"> = </w:t>
            </w:r>
            <w:r w:rsidRPr="00645A5C">
              <w:t>{1: 'a', 2: 'b'}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 w:rsidRPr="00645A5C">
              <w:t>ddict</w:t>
            </w:r>
            <w:proofErr w:type="spellEnd"/>
            <w:r w:rsidRPr="00645A5C">
              <w:t xml:space="preserve"> = {}.</w:t>
            </w:r>
            <w:proofErr w:type="spellStart"/>
            <w:r w:rsidRPr="00645A5C">
              <w:t>fromkeys</w:t>
            </w:r>
            <w:proofErr w:type="spellEnd"/>
            <w:r w:rsidRPr="00645A5C">
              <w:t>(('</w:t>
            </w:r>
            <w:proofErr w:type="spellStart"/>
            <w:r w:rsidRPr="00645A5C">
              <w:t>x','y</w:t>
            </w:r>
            <w:proofErr w:type="spellEnd"/>
            <w:r w:rsidRPr="00645A5C">
              <w:t>'),-1)</w:t>
            </w:r>
          </w:p>
        </w:tc>
        <w:tc>
          <w:tcPr>
            <w:tcW w:w="2908" w:type="dxa"/>
          </w:tcPr>
          <w:p w:rsidR="00AD28EE" w:rsidRDefault="00AD28EE" w:rsidP="00793E68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创建字典</w:t>
            </w:r>
          </w:p>
        </w:tc>
      </w:tr>
      <w:tr w:rsidR="00AD28EE" w:rsidTr="00793E68">
        <w:tc>
          <w:tcPr>
            <w:tcW w:w="2929" w:type="dxa"/>
          </w:tcPr>
          <w:p w:rsidR="00AD28EE" w:rsidRDefault="00AD28EE" w:rsidP="00793E68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adict.keys</w:t>
            </w:r>
            <w:proofErr w:type="spellEnd"/>
            <w:proofErr w:type="gramEnd"/>
            <w:r>
              <w:t>():</w:t>
            </w:r>
          </w:p>
          <w:p w:rsidR="00AD28EE" w:rsidRDefault="00AD28EE" w:rsidP="00793E68">
            <w:pPr>
              <w:pStyle w:val="afff1"/>
              <w:ind w:firstLine="480"/>
            </w:pPr>
            <w:r>
              <w:t>print(</w:t>
            </w:r>
            <w:proofErr w:type="spellStart"/>
            <w:proofErr w:type="gramStart"/>
            <w:r>
              <w:t>k,adict</w:t>
            </w:r>
            <w:proofErr w:type="spellEnd"/>
            <w:proofErr w:type="gramEnd"/>
            <w:r>
              <w:t>[k])</w:t>
            </w:r>
          </w:p>
          <w:p w:rsidR="00AD28EE" w:rsidRDefault="00AD28EE" w:rsidP="00793E68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adict</w:t>
            </w:r>
            <w:proofErr w:type="spellEnd"/>
            <w:r>
              <w:t>:</w:t>
            </w:r>
          </w:p>
          <w:p w:rsidR="00AD28EE" w:rsidRDefault="00AD28EE" w:rsidP="00793E68">
            <w:pPr>
              <w:ind w:firstLineChars="200" w:firstLine="480"/>
            </w:pPr>
            <w:r>
              <w:t>print(</w:t>
            </w:r>
            <w:proofErr w:type="spellStart"/>
            <w:r>
              <w:t>k,adict</w:t>
            </w:r>
            <w:proofErr w:type="spellEnd"/>
            <w:r>
              <w:t>[k])</w:t>
            </w:r>
          </w:p>
        </w:tc>
        <w:tc>
          <w:tcPr>
            <w:tcW w:w="2908" w:type="dxa"/>
          </w:tcPr>
          <w:p w:rsidR="00AD28EE" w:rsidRDefault="00AD28EE" w:rsidP="00AD28EE">
            <w:pPr>
              <w:pStyle w:val="afff1"/>
              <w:numPr>
                <w:ilvl w:val="1"/>
                <w:numId w:val="40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AD28EE" w:rsidRDefault="00AD28EE" w:rsidP="00AD28EE">
            <w:pPr>
              <w:pStyle w:val="afff1"/>
              <w:numPr>
                <w:ilvl w:val="1"/>
                <w:numId w:val="40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AD28EE" w:rsidRDefault="00AD28EE" w:rsidP="00793E68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AD28EE" w:rsidRDefault="00AD28EE" w:rsidP="00793E68">
            <w:r>
              <w:t>2 b</w:t>
            </w:r>
          </w:p>
        </w:tc>
        <w:tc>
          <w:tcPr>
            <w:tcW w:w="273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访问字典中的值</w:t>
            </w:r>
          </w:p>
        </w:tc>
      </w:tr>
      <w:tr w:rsidR="00AD28EE" w:rsidTr="00793E68">
        <w:tc>
          <w:tcPr>
            <w:tcW w:w="2929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gramStart"/>
            <w:r>
              <w:rPr>
                <w:rFonts w:hint="eastAsia"/>
              </w:rPr>
              <w:t>a</w:t>
            </w:r>
            <w:r>
              <w:t>ddict[</w:t>
            </w:r>
            <w:proofErr w:type="gramEnd"/>
            <w:r>
              <w:t>1] = ‘c’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dict[3]=’e’</w:t>
            </w:r>
          </w:p>
        </w:tc>
        <w:tc>
          <w:tcPr>
            <w:tcW w:w="290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AD28EE" w:rsidRPr="00296214" w:rsidRDefault="00AD28EE" w:rsidP="00793E68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更新操作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如果没有该键，则进行增加操作</w:t>
            </w:r>
          </w:p>
        </w:tc>
      </w:tr>
      <w:tr w:rsidR="00AD28EE" w:rsidTr="00793E68">
        <w:tc>
          <w:tcPr>
            <w:tcW w:w="2929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gramStart"/>
            <w:r>
              <w:rPr>
                <w:rFonts w:hint="eastAsia"/>
              </w:rPr>
              <w:t>del</w:t>
            </w:r>
            <w:r>
              <w:t xml:space="preserve">  </w:t>
            </w:r>
            <w:proofErr w:type="spellStart"/>
            <w:r>
              <w:t>adct</w:t>
            </w:r>
            <w:proofErr w:type="spellEnd"/>
            <w:proofErr w:type="gramEnd"/>
            <w:r>
              <w:t>[1]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dict</w:t>
            </w:r>
            <w:r>
              <w:t>.clear</w:t>
            </w:r>
            <w:proofErr w:type="spellEnd"/>
            <w:proofErr w:type="gramEnd"/>
            <w:r>
              <w:t>()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gramStart"/>
            <w:r>
              <w:t>{</w:t>
            </w:r>
            <w:r w:rsidRPr="00645A5C">
              <w:t xml:space="preserve"> 2</w:t>
            </w:r>
            <w:proofErr w:type="gramEnd"/>
            <w:r w:rsidRPr="00645A5C">
              <w:t>: 'b'</w:t>
            </w:r>
            <w:r>
              <w:t>,3:’e’}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>
              <w:t>{}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  <w:tr w:rsidR="00AD28EE" w:rsidTr="00793E68">
        <w:tc>
          <w:tcPr>
            <w:tcW w:w="2929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t xml:space="preserve">1 in </w:t>
            </w:r>
            <w:proofErr w:type="spellStart"/>
            <w:r>
              <w:t>adict</w:t>
            </w:r>
            <w:proofErr w:type="spellEnd"/>
          </w:p>
          <w:p w:rsidR="00AD28EE" w:rsidRDefault="00AD28EE" w:rsidP="00793E68">
            <w:pPr>
              <w:pStyle w:val="afff1"/>
              <w:ind w:firstLineChars="0" w:firstLine="0"/>
            </w:pPr>
            <w:r>
              <w:t xml:space="preserve">1 not in </w:t>
            </w:r>
            <w:proofErr w:type="spellStart"/>
            <w:r>
              <w:t>adict</w:t>
            </w:r>
            <w:proofErr w:type="spellEnd"/>
          </w:p>
        </w:tc>
        <w:tc>
          <w:tcPr>
            <w:tcW w:w="2908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判断键是否存在</w:t>
            </w:r>
          </w:p>
        </w:tc>
      </w:tr>
    </w:tbl>
    <w:p w:rsidR="00AD28EE" w:rsidRDefault="00AD28EE" w:rsidP="00AD28EE">
      <w:pPr>
        <w:pStyle w:val="afff1"/>
        <w:ind w:left="720" w:firstLineChars="0" w:firstLine="0"/>
      </w:pPr>
    </w:p>
    <w:p w:rsidR="00AD28EE" w:rsidRDefault="00AD28EE" w:rsidP="00AD28EE">
      <w:pPr>
        <w:pStyle w:val="afff1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(</w:t>
      </w:r>
      <w:r>
        <w:t>dict1,dict2):</w:t>
      </w:r>
    </w:p>
    <w:p w:rsidR="00AD28EE" w:rsidRDefault="00AD28EE" w:rsidP="00AD28EE">
      <w:pPr>
        <w:pStyle w:val="afff1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CF35A0D" wp14:editId="6ED26EF9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Default="00AD28EE" w:rsidP="00AD28EE">
      <w:pPr>
        <w:pStyle w:val="afff1"/>
        <w:ind w:left="720" w:firstLineChars="0" w:firstLine="0"/>
      </w:pPr>
    </w:p>
    <w:p w:rsidR="00AD28EE" w:rsidRDefault="00AD28EE" w:rsidP="00AD28EE">
      <w:pPr>
        <w:pStyle w:val="afff1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AD28EE" w:rsidRDefault="00AD28EE" w:rsidP="00AD28EE">
      <w:pPr>
        <w:pStyle w:val="afff1"/>
        <w:ind w:left="720" w:firstLineChars="0" w:firstLine="0"/>
      </w:pPr>
      <w:r>
        <w:tab/>
      </w:r>
      <w:r>
        <w:rPr>
          <w:rFonts w:hint="eastAsia"/>
        </w:rPr>
        <w:t>字典中的键必须</w:t>
      </w:r>
      <w:proofErr w:type="gramStart"/>
      <w:r>
        <w:rPr>
          <w:rFonts w:hint="eastAsia"/>
        </w:rPr>
        <w:t>是可哈希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即键是</w:t>
      </w:r>
      <w:proofErr w:type="gramEnd"/>
      <w:r>
        <w:rPr>
          <w:rFonts w:hint="eastAsia"/>
        </w:rPr>
        <w:t>不变的，因此列表和字典是不能作为键的。</w:t>
      </w:r>
    </w:p>
    <w:p w:rsidR="00AD28EE" w:rsidRDefault="005255F3" w:rsidP="005255F3">
      <w:pPr>
        <w:pStyle w:val="5"/>
      </w:pPr>
      <w:r>
        <w:rPr>
          <w:rFonts w:hint="eastAsia"/>
        </w:rPr>
        <w:t>1.3.4</w:t>
      </w:r>
      <w:r>
        <w:t xml:space="preserve">  </w:t>
      </w:r>
      <w:r w:rsidR="00AD28EE">
        <w:rPr>
          <w:rFonts w:hint="eastAsia"/>
        </w:rPr>
        <w:t>集合</w:t>
      </w:r>
    </w:p>
    <w:p w:rsidR="00AD28EE" w:rsidRDefault="00AD28EE" w:rsidP="00AD28EE">
      <w:pPr>
        <w:pStyle w:val="afff1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AD28EE" w:rsidTr="00793E68">
        <w:tc>
          <w:tcPr>
            <w:tcW w:w="2911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lastRenderedPageBreak/>
              <w:t>代码</w:t>
            </w:r>
          </w:p>
        </w:tc>
        <w:tc>
          <w:tcPr>
            <w:tcW w:w="3735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D28EE" w:rsidTr="00793E68">
        <w:tc>
          <w:tcPr>
            <w:tcW w:w="2911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t>aset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  <w:r>
              <w:t>“hello world)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 w:rsidRPr="00E354D5">
              <w:t>cset</w:t>
            </w:r>
            <w:proofErr w:type="spellEnd"/>
            <w:r w:rsidRPr="00E354D5">
              <w:t xml:space="preserve"> = </w:t>
            </w:r>
            <w:proofErr w:type="spellStart"/>
            <w:r w:rsidRPr="00E354D5">
              <w:t>frozenset</w:t>
            </w:r>
            <w:proofErr w:type="spellEnd"/>
            <w:r w:rsidRPr="00E354D5">
              <w:t>("hello world")</w:t>
            </w:r>
          </w:p>
        </w:tc>
        <w:tc>
          <w:tcPr>
            <w:tcW w:w="3735" w:type="dxa"/>
          </w:tcPr>
          <w:p w:rsidR="00AD28EE" w:rsidRDefault="00AD28EE" w:rsidP="00793E68">
            <w:pPr>
              <w:pStyle w:val="afff1"/>
              <w:ind w:firstLineChars="0" w:firstLine="0"/>
            </w:pPr>
            <w:r w:rsidRPr="00E354D5">
              <w:t>{' ', 'h', 'e', 'd', 'r', 'o', 'w', 'l'}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 w:rsidRPr="00E354D5">
              <w:t>frozenset</w:t>
            </w:r>
            <w:proofErr w:type="spellEnd"/>
            <w:r w:rsidRPr="00E354D5">
              <w:t>({' ', 'h', 'e', 'd', 'r', 'o', 'w', 'l'})</w:t>
            </w:r>
          </w:p>
        </w:tc>
        <w:tc>
          <w:tcPr>
            <w:tcW w:w="1922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t>Frozenset</w:t>
            </w:r>
            <w:proofErr w:type="spellEnd"/>
            <w:r>
              <w:rPr>
                <w:rFonts w:hint="eastAsia"/>
              </w:rPr>
              <w:t>创建的集合为不可变集合</w:t>
            </w:r>
          </w:p>
        </w:tc>
      </w:tr>
      <w:tr w:rsidR="00AD28EE" w:rsidTr="00793E68">
        <w:tc>
          <w:tcPr>
            <w:tcW w:w="2911" w:type="dxa"/>
          </w:tcPr>
          <w:p w:rsidR="00AD28EE" w:rsidRDefault="00AD28EE" w:rsidP="00793E68">
            <w:pPr>
              <w:pStyle w:val="afff1"/>
              <w:ind w:firstLineChars="0" w:firstLine="0"/>
            </w:pPr>
            <w:r w:rsidRPr="00E354D5">
              <w:t xml:space="preserve">'h' in </w:t>
            </w:r>
            <w:proofErr w:type="spellStart"/>
            <w:r>
              <w:t>aset</w:t>
            </w:r>
            <w:proofErr w:type="spellEnd"/>
          </w:p>
          <w:p w:rsidR="00AD28EE" w:rsidRDefault="00AD28EE" w:rsidP="00793E68">
            <w:pPr>
              <w:pStyle w:val="afff1"/>
              <w:ind w:firstLineChars="0" w:firstLine="0"/>
            </w:pPr>
            <w:r w:rsidRPr="00E354D5">
              <w:t xml:space="preserve">'c' not in </w:t>
            </w:r>
            <w:proofErr w:type="spellStart"/>
            <w:r w:rsidRPr="00E354D5">
              <w:t>aset</w:t>
            </w:r>
            <w:proofErr w:type="spellEnd"/>
          </w:p>
        </w:tc>
        <w:tc>
          <w:tcPr>
            <w:tcW w:w="3735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AD28EE" w:rsidRPr="00E354D5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检查成员</w:t>
            </w:r>
          </w:p>
        </w:tc>
      </w:tr>
      <w:tr w:rsidR="00AD28EE" w:rsidTr="00793E68">
        <w:tc>
          <w:tcPr>
            <w:tcW w:w="2911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proofErr w:type="gramStart"/>
            <w:r>
              <w:t>aset.add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D28EE" w:rsidRPr="00E354D5" w:rsidRDefault="00AD28EE" w:rsidP="00793E68">
            <w:pPr>
              <w:pStyle w:val="afff1"/>
              <w:ind w:firstLineChars="0" w:firstLine="0"/>
            </w:pPr>
            <w:proofErr w:type="spellStart"/>
            <w:r>
              <w:t>aset.update</w:t>
            </w:r>
            <w:proofErr w:type="spellEnd"/>
            <w:r>
              <w:t>()</w:t>
            </w:r>
          </w:p>
        </w:tc>
        <w:tc>
          <w:tcPr>
            <w:tcW w:w="3735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添加操作</w:t>
            </w:r>
          </w:p>
        </w:tc>
      </w:tr>
      <w:tr w:rsidR="00AD28EE" w:rsidTr="00793E68">
        <w:tc>
          <w:tcPr>
            <w:tcW w:w="2911" w:type="dxa"/>
          </w:tcPr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proofErr w:type="gramStart"/>
            <w:r>
              <w:t>aset.remove</w:t>
            </w:r>
            <w:proofErr w:type="spellEnd"/>
            <w:proofErr w:type="gramEnd"/>
            <w:r>
              <w:t>()</w:t>
            </w:r>
          </w:p>
          <w:p w:rsidR="00AD28EE" w:rsidRDefault="00AD28EE" w:rsidP="00793E68">
            <w:pPr>
              <w:pStyle w:val="afff1"/>
              <w:ind w:firstLineChars="0" w:firstLine="0"/>
            </w:pPr>
            <w:proofErr w:type="spellStart"/>
            <w:r>
              <w:t>aset</w:t>
            </w:r>
            <w:proofErr w:type="spellEnd"/>
            <w:r>
              <w:t xml:space="preserve"> -=set()</w:t>
            </w:r>
          </w:p>
        </w:tc>
        <w:tc>
          <w:tcPr>
            <w:tcW w:w="3735" w:type="dxa"/>
          </w:tcPr>
          <w:p w:rsidR="00AD28EE" w:rsidRDefault="00AD28EE" w:rsidP="00793E68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AD28EE" w:rsidRDefault="00AD28EE" w:rsidP="00793E68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</w:tbl>
    <w:p w:rsidR="00AD28EE" w:rsidRDefault="00AD28EE" w:rsidP="00AD28EE">
      <w:pPr>
        <w:pStyle w:val="afff1"/>
        <w:ind w:left="720" w:firstLineChars="0" w:firstLine="0"/>
      </w:pPr>
    </w:p>
    <w:p w:rsidR="00AD28EE" w:rsidRDefault="00AD28EE" w:rsidP="00AD28EE">
      <w:pPr>
        <w:pStyle w:val="afff1"/>
        <w:ind w:left="720" w:firstLineChars="0" w:firstLine="0"/>
      </w:pPr>
      <w:r>
        <w:rPr>
          <w:rFonts w:hint="eastAsia"/>
        </w:rPr>
        <w:t>集合操作符与关系符号对应：</w:t>
      </w:r>
    </w:p>
    <w:p w:rsidR="00AD28EE" w:rsidRPr="00E354D5" w:rsidRDefault="00AD28EE" w:rsidP="00AD28EE">
      <w:pPr>
        <w:pStyle w:val="afff1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9F846E3" wp14:editId="64C432D4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E" w:rsidRDefault="005255F3" w:rsidP="005255F3">
      <w:pPr>
        <w:pStyle w:val="5"/>
      </w:pPr>
      <w:r>
        <w:rPr>
          <w:rFonts w:hint="eastAsia"/>
        </w:rPr>
        <w:t>1.3.5</w:t>
      </w:r>
      <w:r>
        <w:t xml:space="preserve">  </w:t>
      </w:r>
      <w:r w:rsidR="00AD28EE">
        <w:rPr>
          <w:rFonts w:hint="eastAsia"/>
        </w:rPr>
        <w:t>字符串</w:t>
      </w:r>
    </w:p>
    <w:p w:rsidR="00AD28EE" w:rsidRDefault="00AD28EE" w:rsidP="00AD28EE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AD28EE" w:rsidRDefault="00AD28EE" w:rsidP="00AD28EE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proofErr w:type="spellStart"/>
      <w:r>
        <w:t>aStr</w:t>
      </w:r>
      <w:proofErr w:type="spellEnd"/>
      <w:r>
        <w:t xml:space="preserve">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 xml:space="preserve">’   </w:t>
      </w:r>
      <w:proofErr w:type="spellStart"/>
      <w:r>
        <w:t>bStr</w:t>
      </w:r>
      <w:proofErr w:type="spellEnd"/>
      <w:r>
        <w:t xml:space="preserve"> = “hello ”</w:t>
      </w:r>
    </w:p>
    <w:p w:rsidR="00AD28EE" w:rsidRDefault="00AD28EE" w:rsidP="00AD28EE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AD28EE" w:rsidRDefault="00AD28EE" w:rsidP="00AD28EE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AD28EE" w:rsidRDefault="00AD28EE" w:rsidP="00AD28EE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proofErr w:type="gramStart"/>
      <w:r>
        <w:t>”</w:t>
      </w:r>
      <w:proofErr w:type="gramEnd"/>
      <w:r>
        <w:t>hello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）等字符串特有操作。</w:t>
      </w:r>
    </w:p>
    <w:p w:rsidR="00AD28EE" w:rsidRPr="00BC77CA" w:rsidRDefault="00AD28EE" w:rsidP="00AD28EE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AD28EE" w:rsidRPr="00BC77CA" w:rsidRDefault="00AD28EE" w:rsidP="00AD28EE">
      <w:pPr>
        <w:ind w:firstLine="720"/>
        <w:rPr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AD28EE" w:rsidRPr="00AD28EE" w:rsidRDefault="00AD28EE" w:rsidP="00AD28EE">
      <w:pPr>
        <w:rPr>
          <w:rFonts w:hint="eastAsia"/>
        </w:rPr>
      </w:pPr>
    </w:p>
    <w:p w:rsidR="00834BF8" w:rsidRDefault="00834BF8" w:rsidP="00834BF8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Python</w:t>
      </w:r>
      <w:r>
        <w:t xml:space="preserve"> </w:t>
      </w:r>
      <w:r>
        <w:rPr>
          <w:rFonts w:hint="eastAsia"/>
        </w:rPr>
        <w:t>函数</w:t>
      </w:r>
    </w:p>
    <w:p w:rsidR="005255F3" w:rsidRDefault="005255F3" w:rsidP="005255F3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函数定义</w:t>
      </w:r>
    </w:p>
    <w:p w:rsidR="005255F3" w:rsidRPr="00C17DC3" w:rsidRDefault="005255F3" w:rsidP="005255F3">
      <w:pPr>
        <w:ind w:firstLine="720"/>
      </w:pPr>
      <w:r>
        <w:rPr>
          <w:noProof/>
        </w:rPr>
        <w:drawing>
          <wp:inline distT="0" distB="0" distL="0" distR="0" wp14:anchorId="6E142A97" wp14:editId="16B2D7F9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函数示例</w:t>
      </w:r>
      <w:r>
        <w:t>_</w:t>
      </w:r>
      <w:r>
        <w:rPr>
          <w:rFonts w:hint="eastAsia"/>
        </w:rPr>
        <w:t>无返回值</w:t>
      </w:r>
    </w:p>
    <w:p w:rsidR="005255F3" w:rsidRPr="00C17DC3" w:rsidRDefault="005255F3" w:rsidP="005255F3">
      <w:pPr>
        <w:ind w:firstLine="720"/>
      </w:pPr>
      <w:r>
        <w:rPr>
          <w:noProof/>
        </w:rPr>
        <w:drawing>
          <wp:inline distT="0" distB="0" distL="0" distR="0" wp14:anchorId="66141B56" wp14:editId="2C698EB5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函数示例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5255F3" w:rsidRPr="00C17DC3" w:rsidRDefault="005255F3" w:rsidP="005255F3">
      <w:pPr>
        <w:ind w:firstLine="720"/>
      </w:pPr>
      <w:r>
        <w:rPr>
          <w:noProof/>
        </w:rPr>
        <w:drawing>
          <wp:inline distT="0" distB="0" distL="0" distR="0" wp14:anchorId="68946EC6" wp14:editId="216A848A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全局变量与局部变量</w:t>
      </w:r>
    </w:p>
    <w:p w:rsidR="005255F3" w:rsidRDefault="005255F3" w:rsidP="005255F3">
      <w:pPr>
        <w:ind w:firstLine="720"/>
      </w:pPr>
      <w:r>
        <w:rPr>
          <w:noProof/>
        </w:rPr>
        <w:drawing>
          <wp:inline distT="0" distB="0" distL="0" distR="0" wp14:anchorId="0E6B571C" wp14:editId="46F990C2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函数参数列表—默认参数</w:t>
      </w:r>
    </w:p>
    <w:p w:rsidR="005255F3" w:rsidRPr="00CB3242" w:rsidRDefault="005255F3" w:rsidP="005255F3">
      <w:pPr>
        <w:ind w:firstLine="720"/>
      </w:pPr>
      <w:r>
        <w:rPr>
          <w:noProof/>
        </w:rPr>
        <w:drawing>
          <wp:inline distT="0" distB="0" distL="0" distR="0" wp14:anchorId="6F33362B" wp14:editId="1AB20BB4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函数参数列表—关键字参数</w:t>
      </w:r>
    </w:p>
    <w:p w:rsidR="005255F3" w:rsidRPr="00CB3242" w:rsidRDefault="005255F3" w:rsidP="005255F3">
      <w:pPr>
        <w:ind w:firstLine="720"/>
      </w:pPr>
      <w:r>
        <w:rPr>
          <w:noProof/>
        </w:rPr>
        <w:drawing>
          <wp:inline distT="0" distB="0" distL="0" distR="0" wp14:anchorId="3B77CA70" wp14:editId="7D9E008D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函数参数列表—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参数</w:t>
      </w:r>
    </w:p>
    <w:p w:rsidR="005255F3" w:rsidRPr="00CB3242" w:rsidRDefault="005255F3" w:rsidP="005255F3">
      <w:pPr>
        <w:ind w:firstLine="720"/>
      </w:pPr>
      <w:r>
        <w:rPr>
          <w:noProof/>
        </w:rPr>
        <w:drawing>
          <wp:inline distT="0" distB="0" distL="0" distR="0" wp14:anchorId="31882792" wp14:editId="4F62D9BD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Pr="005255F3" w:rsidRDefault="005255F3" w:rsidP="005255F3">
      <w:pPr>
        <w:rPr>
          <w:rFonts w:hint="eastAsia"/>
        </w:rPr>
      </w:pPr>
    </w:p>
    <w:p w:rsidR="00834BF8" w:rsidRDefault="00834BF8" w:rsidP="005255F3">
      <w:pPr>
        <w:pStyle w:val="3"/>
        <w:numPr>
          <w:ilvl w:val="0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文件操作</w:t>
      </w:r>
    </w:p>
    <w:p w:rsidR="005255F3" w:rsidRPr="00726B3A" w:rsidRDefault="005255F3" w:rsidP="005255F3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读文件与写文件</w:t>
      </w:r>
    </w:p>
    <w:p w:rsidR="005255F3" w:rsidRPr="00726B3A" w:rsidRDefault="005255F3" w:rsidP="005255F3">
      <w:pPr>
        <w:ind w:firstLine="720"/>
      </w:pPr>
      <w:r>
        <w:rPr>
          <w:noProof/>
        </w:rPr>
        <w:drawing>
          <wp:inline distT="0" distB="0" distL="0" distR="0" wp14:anchorId="14DBC026" wp14:editId="4D67389D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Pr="005255F3" w:rsidRDefault="005255F3" w:rsidP="005255F3">
      <w:pPr>
        <w:rPr>
          <w:rFonts w:hint="eastAsia"/>
        </w:rPr>
      </w:pPr>
    </w:p>
    <w:p w:rsidR="00834BF8" w:rsidRDefault="00834BF8" w:rsidP="009B2A53">
      <w:pPr>
        <w:pStyle w:val="3"/>
        <w:numPr>
          <w:ilvl w:val="0"/>
          <w:numId w:val="34"/>
        </w:num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面向对象</w:t>
      </w:r>
    </w:p>
    <w:p w:rsidR="009B2A53" w:rsidRDefault="009B2A53" w:rsidP="009B2A53">
      <w:pPr>
        <w:pStyle w:val="4"/>
      </w:pPr>
      <w:r>
        <w:t>4</w:t>
      </w:r>
      <w:r>
        <w:rPr>
          <w:rFonts w:hint="eastAsia"/>
        </w:rPr>
        <w:t>.1</w:t>
      </w:r>
      <w:r>
        <w:t xml:space="preserve">  </w:t>
      </w:r>
      <w:r>
        <w:rPr>
          <w:rFonts w:hint="eastAsia"/>
        </w:rPr>
        <w:t>面向对象技术简介</w:t>
      </w:r>
    </w:p>
    <w:p w:rsidR="009B2A53" w:rsidRDefault="009B2A53" w:rsidP="009B2A53">
      <w:r>
        <w:tab/>
      </w:r>
      <w:r>
        <w:rPr>
          <w:rFonts w:hint="eastAsia"/>
        </w:rPr>
        <w:t>Python</w:t>
      </w:r>
      <w:r>
        <w:rPr>
          <w:rFonts w:hint="eastAsia"/>
        </w:rPr>
        <w:t>中一切都是对象，并且在</w:t>
      </w:r>
      <w:r>
        <w:rPr>
          <w:rFonts w:hint="eastAsia"/>
        </w:rPr>
        <w:t>Python3</w:t>
      </w:r>
      <w:r>
        <w:rPr>
          <w:rFonts w:hint="eastAsia"/>
        </w:rPr>
        <w:t>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了类型与类的概念：类型就是类。</w:t>
      </w:r>
    </w:p>
    <w:p w:rsidR="009B2A53" w:rsidRDefault="009B2A53" w:rsidP="009B2A53">
      <w:r>
        <w:tab/>
      </w:r>
      <w:r>
        <w:rPr>
          <w:rFonts w:hint="eastAsia"/>
        </w:rPr>
        <w:t>类，类变量，数据成员，方法重写，实例变量，继承，实例化，方法，对象</w:t>
      </w:r>
    </w:p>
    <w:p w:rsidR="009B2A53" w:rsidRDefault="009B2A53" w:rsidP="009B2A53">
      <w:pPr>
        <w:pStyle w:val="4"/>
      </w:pPr>
      <w:r>
        <w:t>4</w:t>
      </w:r>
      <w:r>
        <w:rPr>
          <w:rFonts w:hint="eastAsia"/>
        </w:rPr>
        <w:t>.2</w:t>
      </w:r>
      <w:r>
        <w:t xml:space="preserve">  </w:t>
      </w:r>
      <w:r>
        <w:rPr>
          <w:rFonts w:hint="eastAsia"/>
        </w:rPr>
        <w:t>类的定义与使用方法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类的定义，必须继承一个父类</w:t>
      </w:r>
    </w:p>
    <w:p w:rsidR="009B2A53" w:rsidRDefault="009B2A53" w:rsidP="009B2A53">
      <w:pPr>
        <w:pStyle w:val="code"/>
        <w:ind w:left="480" w:right="480"/>
      </w:pPr>
      <w:r>
        <w:t xml:space="preserve">class </w:t>
      </w:r>
      <w:proofErr w:type="spellStart"/>
      <w:r>
        <w:t>ClassName</w:t>
      </w:r>
      <w:proofErr w:type="spellEnd"/>
      <w:r>
        <w:t>(object):</w:t>
      </w:r>
    </w:p>
    <w:p w:rsidR="009B2A53" w:rsidRDefault="009B2A53" w:rsidP="009B2A53">
      <w:pPr>
        <w:pStyle w:val="code"/>
        <w:ind w:left="480" w:right="480"/>
      </w:pPr>
      <w:r>
        <w:t xml:space="preserve">    """</w:t>
      </w:r>
      <w:proofErr w:type="spellStart"/>
      <w:r>
        <w:t>docstring</w:t>
      </w:r>
      <w:proofErr w:type="spellEnd"/>
      <w:r>
        <w:t xml:space="preserve"> for </w:t>
      </w:r>
      <w:proofErr w:type="spellStart"/>
      <w:r>
        <w:t>ClassName</w:t>
      </w:r>
      <w:proofErr w:type="spellEnd"/>
      <w:r>
        <w:t>"""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</w:t>
      </w:r>
      <w:proofErr w:type="spellEnd"/>
      <w:r>
        <w:t>):</w:t>
      </w:r>
    </w:p>
    <w:p w:rsidR="009B2A53" w:rsidRDefault="009B2A53" w:rsidP="009B2A53">
      <w:pPr>
        <w:pStyle w:val="code"/>
        <w:ind w:left="480" w:right="480"/>
      </w:pPr>
      <w:r>
        <w:lastRenderedPageBreak/>
        <w:t xml:space="preserve">    </w:t>
      </w:r>
      <w:r>
        <w:tab/>
      </w:r>
      <w:proofErr w:type="gramStart"/>
      <w:r>
        <w:t>super(</w:t>
      </w:r>
      <w:proofErr w:type="spellStart"/>
      <w:proofErr w:type="gramEnd"/>
      <w:r>
        <w:t>ClassName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r>
        <w:tab/>
      </w:r>
      <w:proofErr w:type="spellStart"/>
      <w:r>
        <w:t>self.arg</w:t>
      </w:r>
      <w:proofErr w:type="spellEnd"/>
      <w:r>
        <w:t xml:space="preserve"> = </w:t>
      </w:r>
      <w:proofErr w:type="spellStart"/>
      <w:r>
        <w:t>arg</w:t>
      </w:r>
      <w:proofErr w:type="spellEnd"/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示例：</w:t>
      </w:r>
    </w:p>
    <w:p w:rsidR="009B2A53" w:rsidRDefault="009B2A53" w:rsidP="009B2A53">
      <w:pPr>
        <w:pStyle w:val="code"/>
        <w:ind w:left="480" w:right="480"/>
      </w:pPr>
      <w:r>
        <w:t>class Person(object):</w:t>
      </w:r>
    </w:p>
    <w:p w:rsidR="009B2A53" w:rsidRDefault="009B2A53" w:rsidP="009B2A53">
      <w:pPr>
        <w:pStyle w:val="code"/>
        <w:ind w:left="480" w:right="480"/>
      </w:pPr>
      <w:r>
        <w:t xml:space="preserve">    """</w:t>
      </w:r>
      <w:proofErr w:type="spellStart"/>
      <w:r>
        <w:t>docstring</w:t>
      </w:r>
      <w:proofErr w:type="spellEnd"/>
      <w:r>
        <w:t xml:space="preserve"> for Person"""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name = "mike"  #</w:t>
      </w:r>
      <w:r>
        <w:rPr>
          <w:rFonts w:hint="eastAsia"/>
        </w:rPr>
        <w:t>这是一个类属性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__age = 23     #</w:t>
      </w:r>
      <w:r>
        <w:rPr>
          <w:rFonts w:hint="eastAsia"/>
        </w:rPr>
        <w:t>这是一个私有属性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9B2A53" w:rsidRDefault="009B2A53" w:rsidP="009B2A53">
      <w:pPr>
        <w:pStyle w:val="code"/>
        <w:ind w:left="480" w:right="480"/>
      </w:pPr>
      <w:r>
        <w:t xml:space="preserve">        </w:t>
      </w:r>
      <w:proofErr w:type="gramStart"/>
      <w:r>
        <w:t>super(</w:t>
      </w:r>
      <w:proofErr w:type="gramEnd"/>
      <w:r>
        <w:t>Person, self).__</w:t>
      </w:r>
      <w:proofErr w:type="spellStart"/>
      <w:r>
        <w:t>init</w:t>
      </w:r>
      <w:proofErr w:type="spellEnd"/>
      <w:r>
        <w:t>__()</w:t>
      </w:r>
    </w:p>
    <w:p w:rsidR="009B2A53" w:rsidRDefault="009B2A53" w:rsidP="009B2A53">
      <w:pPr>
        <w:pStyle w:val="code"/>
        <w:ind w:left="480" w:right="480"/>
      </w:pPr>
      <w:r>
        <w:t xml:space="preserve">        self.name = name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外部访问私有属性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get_age</w:t>
      </w:r>
      <w:proofErr w:type="spellEnd"/>
      <w:r>
        <w:t>(self):</w:t>
      </w:r>
    </w:p>
    <w:p w:rsidR="009B2A53" w:rsidRDefault="009B2A53" w:rsidP="009B2A53">
      <w:pPr>
        <w:pStyle w:val="code"/>
        <w:ind w:left="480" w:right="48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_age</w:t>
      </w:r>
      <w:proofErr w:type="spellEnd"/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这是一个私有方法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gramStart"/>
      <w:r>
        <w:t>say(</w:t>
      </w:r>
      <w:proofErr w:type="gramEnd"/>
      <w:r>
        <w:t>):</w:t>
      </w:r>
    </w:p>
    <w:p w:rsidR="009B2A53" w:rsidRDefault="009B2A53" w:rsidP="009B2A53">
      <w:pPr>
        <w:pStyle w:val="code"/>
        <w:ind w:left="480" w:right="480"/>
      </w:pPr>
      <w:r>
        <w:t xml:space="preserve">        </w:t>
      </w:r>
      <w:proofErr w:type="gramStart"/>
      <w:r>
        <w:t>print(</w:t>
      </w:r>
      <w:proofErr w:type="gramEnd"/>
      <w:r>
        <w:t>"say hello ")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类的实例化</w:t>
      </w:r>
    </w:p>
    <w:p w:rsidR="009B2A53" w:rsidRDefault="009B2A53" w:rsidP="009B2A53">
      <w:pPr>
        <w:pStyle w:val="code"/>
        <w:ind w:left="480" w:right="480"/>
      </w:pPr>
      <w:r>
        <w:t>p = Person("jack")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实例变量会</w:t>
      </w:r>
      <w:proofErr w:type="gramStart"/>
      <w:r>
        <w:rPr>
          <w:rFonts w:hint="eastAsia"/>
        </w:rPr>
        <w:t>屏蔽掉类变量</w:t>
      </w:r>
      <w:proofErr w:type="gramEnd"/>
      <w:r>
        <w:rPr>
          <w:rFonts w:hint="eastAsia"/>
        </w:rPr>
        <w:t>，但是类变量并没改变</w:t>
      </w:r>
    </w:p>
    <w:p w:rsidR="009B2A53" w:rsidRDefault="009B2A53" w:rsidP="009B2A53">
      <w:pPr>
        <w:pStyle w:val="code"/>
        <w:ind w:left="480" w:right="480"/>
      </w:pPr>
      <w:r>
        <w:t>p.name = "jack"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proofErr w:type="spellStart"/>
      <w:r>
        <w:rPr>
          <w:rFonts w:hint="eastAsia"/>
        </w:rPr>
        <w:t>p.addr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"    #</w:t>
      </w:r>
      <w:r>
        <w:rPr>
          <w:rFonts w:hint="eastAsia"/>
        </w:rPr>
        <w:t>这是一个实例属性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面向对象中的静态方法，类方法以及属性方法</w:t>
      </w:r>
    </w:p>
    <w:p w:rsidR="009B2A53" w:rsidRDefault="009B2A53" w:rsidP="009B2A53">
      <w:pPr>
        <w:pStyle w:val="code"/>
        <w:ind w:left="480" w:right="480"/>
      </w:pPr>
      <w:r>
        <w:t>class Employee(object):</w:t>
      </w:r>
    </w:p>
    <w:p w:rsidR="009B2A53" w:rsidRDefault="009B2A53" w:rsidP="009B2A53">
      <w:pPr>
        <w:pStyle w:val="code"/>
        <w:ind w:left="480" w:right="480"/>
      </w:pPr>
      <w:r>
        <w:t xml:space="preserve">    """</w:t>
      </w:r>
      <w:proofErr w:type="spellStart"/>
      <w:r>
        <w:t>docstring</w:t>
      </w:r>
      <w:proofErr w:type="spellEnd"/>
      <w:r>
        <w:t xml:space="preserve"> for Employee"""</w:t>
      </w:r>
    </w:p>
    <w:p w:rsidR="009B2A53" w:rsidRDefault="009B2A53" w:rsidP="009B2A53">
      <w:pPr>
        <w:pStyle w:val="code"/>
        <w:ind w:left="480" w:right="480"/>
      </w:pPr>
      <w:r>
        <w:t xml:space="preserve">    name = "mike"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构造方法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Employee, self).__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__()#</w:t>
      </w:r>
      <w:r>
        <w:rPr>
          <w:rFonts w:hint="eastAsia"/>
        </w:rPr>
        <w:t>调用父类构造方法</w:t>
      </w:r>
    </w:p>
    <w:p w:rsidR="009B2A53" w:rsidRDefault="009B2A53" w:rsidP="009B2A53">
      <w:pPr>
        <w:pStyle w:val="code"/>
        <w:ind w:left="480" w:right="480"/>
      </w:pPr>
      <w:r>
        <w:t xml:space="preserve">        self.name = name</w:t>
      </w:r>
    </w:p>
    <w:p w:rsidR="009B2A53" w:rsidRDefault="009B2A53" w:rsidP="009B2A53">
      <w:pPr>
        <w:pStyle w:val="code"/>
        <w:ind w:left="480" w:right="480"/>
      </w:pPr>
      <w:r>
        <w:tab/>
        <w:t xml:space="preserve">    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静态方法，</w:t>
      </w:r>
      <w:proofErr w:type="gramStart"/>
      <w:r>
        <w:rPr>
          <w:rFonts w:hint="eastAsia"/>
        </w:rPr>
        <w:t>使方法</w:t>
      </w:r>
      <w:proofErr w:type="gramEnd"/>
      <w:r>
        <w:rPr>
          <w:rFonts w:hint="eastAsia"/>
        </w:rPr>
        <w:t>脱离类，只是名义上属于该类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静态方法，不需要</w:t>
      </w:r>
      <w:r>
        <w:rPr>
          <w:rFonts w:hint="eastAsia"/>
        </w:rPr>
        <w:t>self</w:t>
      </w:r>
      <w:r>
        <w:rPr>
          <w:rFonts w:hint="eastAsia"/>
        </w:rPr>
        <w:t>也不需要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因此只能类名访问。</w:t>
      </w:r>
    </w:p>
    <w:p w:rsidR="009B2A53" w:rsidRDefault="009B2A53" w:rsidP="009B2A53">
      <w:pPr>
        <w:pStyle w:val="code"/>
        <w:ind w:left="480" w:right="480"/>
      </w:pPr>
      <w:r>
        <w:t xml:space="preserve">    @</w:t>
      </w:r>
      <w:proofErr w:type="spellStart"/>
      <w:r>
        <w:t>staticmethod</w:t>
      </w:r>
      <w:proofErr w:type="spellEnd"/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staticSay</w:t>
      </w:r>
      <w:proofErr w:type="spellEnd"/>
      <w:r>
        <w:t>(</w:t>
      </w:r>
      <w:proofErr w:type="gramEnd"/>
      <w:r>
        <w:t>):</w:t>
      </w:r>
    </w:p>
    <w:p w:rsidR="009B2A53" w:rsidRDefault="009B2A53" w:rsidP="009B2A53">
      <w:pPr>
        <w:pStyle w:val="code"/>
        <w:ind w:left="480" w:right="480"/>
      </w:pPr>
      <w:r>
        <w:t xml:space="preserve">        print("static")</w:t>
      </w:r>
    </w:p>
    <w:p w:rsidR="009B2A53" w:rsidRDefault="009B2A53" w:rsidP="009B2A53">
      <w:pPr>
        <w:pStyle w:val="code"/>
        <w:ind w:left="480" w:right="480"/>
      </w:pPr>
      <w:r>
        <w:t xml:space="preserve">        pass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类方法，参数只能获取类变量，不能获取实例变量</w:t>
      </w:r>
    </w:p>
    <w:p w:rsidR="009B2A53" w:rsidRDefault="009B2A53" w:rsidP="009B2A53">
      <w:pPr>
        <w:pStyle w:val="code"/>
        <w:ind w:left="480" w:right="480"/>
      </w:pPr>
      <w:r>
        <w:t xml:space="preserve">    @</w:t>
      </w:r>
      <w:proofErr w:type="spellStart"/>
      <w:r>
        <w:t>classmethod</w:t>
      </w:r>
      <w:proofErr w:type="spellEnd"/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clsSay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9B2A53" w:rsidRDefault="009B2A53" w:rsidP="009B2A53">
      <w:pPr>
        <w:pStyle w:val="code"/>
        <w:ind w:left="480" w:right="480"/>
      </w:pPr>
      <w:r>
        <w:t xml:space="preserve">        print("</w:t>
      </w:r>
      <w:proofErr w:type="spellStart"/>
      <w:r>
        <w:t>classmethod</w:t>
      </w:r>
      <w:proofErr w:type="spellEnd"/>
      <w:r>
        <w:t>")</w:t>
      </w:r>
    </w:p>
    <w:p w:rsidR="009B2A53" w:rsidRDefault="009B2A53" w:rsidP="009B2A53">
      <w:pPr>
        <w:pStyle w:val="code"/>
        <w:ind w:left="480" w:right="480"/>
      </w:pPr>
      <w:r>
        <w:t xml:space="preserve">        pass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属性方法，把一个方法变为静态属性</w:t>
      </w:r>
    </w:p>
    <w:p w:rsidR="009B2A53" w:rsidRDefault="009B2A53" w:rsidP="009B2A53">
      <w:pPr>
        <w:pStyle w:val="code"/>
        <w:ind w:left="480" w:right="480"/>
      </w:pPr>
      <w:r>
        <w:t xml:space="preserve">    @property</w:t>
      </w:r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doing(self):</w:t>
      </w:r>
    </w:p>
    <w:p w:rsidR="009B2A53" w:rsidRDefault="009B2A53" w:rsidP="009B2A53">
      <w:pPr>
        <w:pStyle w:val="code"/>
        <w:ind w:left="480" w:right="480"/>
      </w:pPr>
      <w:r>
        <w:t xml:space="preserve">        print("property")</w:t>
      </w:r>
    </w:p>
    <w:p w:rsidR="009B2A53" w:rsidRDefault="009B2A53" w:rsidP="009B2A53">
      <w:pPr>
        <w:pStyle w:val="code"/>
        <w:ind w:left="480" w:right="480"/>
      </w:pPr>
      <w:r>
        <w:t xml:space="preserve">    @</w:t>
      </w:r>
      <w:proofErr w:type="spellStart"/>
      <w:proofErr w:type="gramStart"/>
      <w:r>
        <w:t>doing.setter</w:t>
      </w:r>
      <w:proofErr w:type="spellEnd"/>
      <w:proofErr w:type="gramEnd"/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doing(</w:t>
      </w:r>
      <w:proofErr w:type="spellStart"/>
      <w:proofErr w:type="gramStart"/>
      <w:r>
        <w:t>self,arg</w:t>
      </w:r>
      <w:proofErr w:type="spellEnd"/>
      <w:proofErr w:type="gramEnd"/>
      <w:r>
        <w:t>):</w:t>
      </w:r>
    </w:p>
    <w:p w:rsidR="009B2A53" w:rsidRDefault="009B2A53" w:rsidP="009B2A53">
      <w:pPr>
        <w:pStyle w:val="code"/>
        <w:ind w:left="480" w:right="480"/>
      </w:pPr>
      <w:r>
        <w:t xml:space="preserve">        print("</w:t>
      </w:r>
      <w:proofErr w:type="spellStart"/>
      <w:r>
        <w:t>arg</w:t>
      </w:r>
      <w:proofErr w:type="spellEnd"/>
      <w:r>
        <w:t>")</w:t>
      </w:r>
    </w:p>
    <w:p w:rsidR="009B2A53" w:rsidRDefault="009B2A53" w:rsidP="009B2A53">
      <w:pPr>
        <w:pStyle w:val="code"/>
        <w:ind w:left="480" w:right="480"/>
      </w:pPr>
      <w:r>
        <w:t xml:space="preserve">    @</w:t>
      </w:r>
      <w:proofErr w:type="spellStart"/>
      <w:proofErr w:type="gramStart"/>
      <w:r>
        <w:t>doing.deleter</w:t>
      </w:r>
      <w:proofErr w:type="spellEnd"/>
      <w:proofErr w:type="gramEnd"/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doing(self):</w:t>
      </w:r>
    </w:p>
    <w:p w:rsidR="009B2A53" w:rsidRDefault="009B2A53" w:rsidP="009B2A53">
      <w:pPr>
        <w:pStyle w:val="code"/>
        <w:ind w:left="480" w:right="480"/>
      </w:pPr>
      <w:r>
        <w:t xml:space="preserve">        print("</w:t>
      </w:r>
      <w:proofErr w:type="spellStart"/>
      <w:r>
        <w:t>deleter</w:t>
      </w:r>
      <w:proofErr w:type="spellEnd"/>
      <w:r>
        <w:t>")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析构方法</w:t>
      </w:r>
      <w:proofErr w:type="gramEnd"/>
    </w:p>
    <w:p w:rsidR="009B2A53" w:rsidRDefault="009B2A53" w:rsidP="009B2A53">
      <w:pPr>
        <w:pStyle w:val="code"/>
        <w:ind w:left="480" w:right="480"/>
      </w:pPr>
      <w:r>
        <w:t xml:space="preserve">    </w:t>
      </w:r>
      <w:proofErr w:type="spellStart"/>
      <w:r>
        <w:t>def</w:t>
      </w:r>
      <w:proofErr w:type="spellEnd"/>
      <w:r>
        <w:t xml:space="preserve"> __del__(self):</w:t>
      </w: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 xml:space="preserve">        print("</w:t>
      </w:r>
      <w:proofErr w:type="gramStart"/>
      <w:r>
        <w:rPr>
          <w:rFonts w:hint="eastAsia"/>
        </w:rPr>
        <w:t>析构方法</w:t>
      </w:r>
      <w:proofErr w:type="gramEnd"/>
      <w:r>
        <w:rPr>
          <w:rFonts w:hint="eastAsia"/>
        </w:rPr>
        <w:t>")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静态方法调用</w:t>
      </w:r>
    </w:p>
    <w:p w:rsidR="009B2A53" w:rsidRDefault="009B2A53" w:rsidP="009B2A53">
      <w:pPr>
        <w:pStyle w:val="code"/>
        <w:ind w:left="480" w:right="480"/>
      </w:pPr>
      <w:r>
        <w:t>employee = Employee("mike")</w:t>
      </w:r>
    </w:p>
    <w:p w:rsidR="009B2A53" w:rsidRDefault="009B2A53" w:rsidP="009B2A53">
      <w:pPr>
        <w:pStyle w:val="code"/>
        <w:ind w:left="480" w:right="480"/>
      </w:pPr>
      <w:proofErr w:type="spellStart"/>
      <w:proofErr w:type="gramStart"/>
      <w:r>
        <w:t>employee.staticSay</w:t>
      </w:r>
      <w:proofErr w:type="spellEnd"/>
      <w:proofErr w:type="gramEnd"/>
      <w:r>
        <w:t>()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类方法调用</w:t>
      </w:r>
    </w:p>
    <w:p w:rsidR="009B2A53" w:rsidRDefault="009B2A53" w:rsidP="009B2A53">
      <w:pPr>
        <w:pStyle w:val="code"/>
        <w:ind w:left="480" w:right="480"/>
      </w:pPr>
      <w:proofErr w:type="spellStart"/>
      <w:proofErr w:type="gramStart"/>
      <w:r>
        <w:t>employee.clsSay</w:t>
      </w:r>
      <w:proofErr w:type="spellEnd"/>
      <w:proofErr w:type="gramEnd"/>
      <w:r>
        <w:t>()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属性方法有参调用</w:t>
      </w:r>
    </w:p>
    <w:p w:rsidR="009B2A53" w:rsidRDefault="009B2A53" w:rsidP="009B2A53">
      <w:pPr>
        <w:pStyle w:val="code"/>
        <w:ind w:left="480" w:right="480"/>
      </w:pPr>
      <w:proofErr w:type="spellStart"/>
      <w:proofErr w:type="gramStart"/>
      <w:r>
        <w:t>employee.doing</w:t>
      </w:r>
      <w:proofErr w:type="spellEnd"/>
      <w:proofErr w:type="gramEnd"/>
      <w:r>
        <w:t xml:space="preserve"> = "</w:t>
      </w:r>
      <w:proofErr w:type="spellStart"/>
      <w:r>
        <w:t>arg</w:t>
      </w:r>
      <w:proofErr w:type="spellEnd"/>
      <w:r>
        <w:t>"</w:t>
      </w:r>
    </w:p>
    <w:p w:rsidR="009B2A53" w:rsidRDefault="009B2A53" w:rsidP="009B2A53">
      <w:pPr>
        <w:pStyle w:val="code"/>
        <w:ind w:left="480" w:right="480"/>
      </w:pPr>
    </w:p>
    <w:p w:rsidR="009B2A53" w:rsidRDefault="009B2A53" w:rsidP="009B2A53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属性方法删除</w:t>
      </w:r>
    </w:p>
    <w:p w:rsidR="009B2A53" w:rsidRDefault="009B2A53" w:rsidP="009B2A53">
      <w:pPr>
        <w:pStyle w:val="code"/>
        <w:ind w:left="480" w:right="480"/>
      </w:pPr>
      <w:r>
        <w:t>del employee.doing</w:t>
      </w: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类的属性与方法及其使用</w:t>
      </w:r>
    </w:p>
    <w:p w:rsidR="009B2A53" w:rsidRDefault="009B2A53" w:rsidP="009B2A53">
      <w:pPr>
        <w:pStyle w:val="4"/>
      </w:pPr>
      <w:r>
        <w:rPr>
          <w:rFonts w:hint="eastAsia"/>
        </w:rPr>
        <w:t xml:space="preserve">4.3  </w:t>
      </w:r>
      <w:r>
        <w:rPr>
          <w:rFonts w:hint="eastAsia"/>
        </w:rPr>
        <w:t>总结：</w:t>
      </w:r>
    </w:p>
    <w:p w:rsidR="009B2A53" w:rsidRDefault="009B2A53" w:rsidP="009B2A53">
      <w:r>
        <w:rPr>
          <w:rFonts w:hint="eastAsia"/>
        </w:rPr>
        <w:t>在类中的基本概念包括：</w:t>
      </w:r>
    </w:p>
    <w:p w:rsidR="009B2A53" w:rsidRDefault="009B2A53" w:rsidP="009B2A53">
      <w:r>
        <w:rPr>
          <w:rFonts w:hint="eastAsia"/>
        </w:rPr>
        <w:t>类：即模板</w:t>
      </w:r>
    </w:p>
    <w:p w:rsidR="009B2A53" w:rsidRDefault="009B2A53" w:rsidP="009B2A53">
      <w:r>
        <w:rPr>
          <w:rFonts w:hint="eastAsia"/>
        </w:rPr>
        <w:t>实例：即对象</w:t>
      </w:r>
    </w:p>
    <w:p w:rsidR="009B2A53" w:rsidRDefault="009B2A53" w:rsidP="009B2A53">
      <w:r>
        <w:rPr>
          <w:rFonts w:hint="eastAsia"/>
        </w:rPr>
        <w:t>类属性：类中所必须的属性，类名</w:t>
      </w:r>
      <w:r>
        <w:rPr>
          <w:rFonts w:hint="eastAsia"/>
        </w:rPr>
        <w:t>.</w:t>
      </w:r>
      <w:r>
        <w:rPr>
          <w:rFonts w:hint="eastAsia"/>
        </w:rPr>
        <w:t>属性名，不要和实例属性名字相同，要不然会被实例属性屏蔽</w:t>
      </w:r>
    </w:p>
    <w:p w:rsidR="009B2A53" w:rsidRDefault="009B2A53" w:rsidP="009B2A53">
      <w:r>
        <w:rPr>
          <w:rFonts w:hint="eastAsia"/>
        </w:rPr>
        <w:t>实例属性：可以随时自由添加，每个对象中的特有属性</w:t>
      </w:r>
    </w:p>
    <w:p w:rsidR="009B2A53" w:rsidRDefault="009B2A53" w:rsidP="009B2A53">
      <w:r>
        <w:rPr>
          <w:rFonts w:hint="eastAsia"/>
        </w:rPr>
        <w:t>类方法：类中所必须的方法</w:t>
      </w:r>
      <w:r>
        <w:rPr>
          <w:rFonts w:hint="eastAsia"/>
        </w:rPr>
        <w:t xml:space="preserve">  </w:t>
      </w:r>
      <w:r>
        <w:rPr>
          <w:rFonts w:hint="eastAsia"/>
        </w:rPr>
        <w:t>，第一个参数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，需要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注释</w:t>
      </w:r>
    </w:p>
    <w:p w:rsidR="009B2A53" w:rsidRDefault="009B2A53" w:rsidP="009B2A53">
      <w:r>
        <w:tab/>
      </w:r>
      <w:r>
        <w:rPr>
          <w:rFonts w:hint="eastAsia"/>
        </w:rPr>
        <w:t>类方法不能操作实例传入的参数，只能操作类属性，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以及静态方法</w:t>
      </w:r>
    </w:p>
    <w:p w:rsidR="009B2A53" w:rsidRDefault="009B2A53" w:rsidP="009B2A53">
      <w:r>
        <w:rPr>
          <w:rFonts w:hint="eastAsia"/>
        </w:rPr>
        <w:t>实例方法：类实例化才能调用的方法，实例名</w:t>
      </w:r>
      <w:r>
        <w:rPr>
          <w:rFonts w:hint="eastAsia"/>
        </w:rPr>
        <w:t>.</w:t>
      </w:r>
      <w:r>
        <w:rPr>
          <w:rFonts w:hint="eastAsia"/>
        </w:rPr>
        <w:t>方法名，第一个参数</w:t>
      </w:r>
      <w:r>
        <w:rPr>
          <w:rFonts w:hint="eastAsia"/>
        </w:rPr>
        <w:t>self</w:t>
      </w:r>
    </w:p>
    <w:p w:rsidR="009B2A53" w:rsidRDefault="009B2A53" w:rsidP="009B2A53">
      <w:r>
        <w:tab/>
      </w:r>
      <w:r>
        <w:rPr>
          <w:rFonts w:hint="eastAsia"/>
        </w:rPr>
        <w:t>在实例方法中，主要负责实例传入参数，不会操作类属性，可以操作静态方法</w:t>
      </w:r>
    </w:p>
    <w:p w:rsidR="009B2A53" w:rsidRDefault="009B2A53" w:rsidP="009B2A53">
      <w:r>
        <w:rPr>
          <w:rFonts w:hint="eastAsia"/>
        </w:rPr>
        <w:t>静态方法：需要使用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注释，类和实例都可以操作静态方法</w:t>
      </w:r>
    </w:p>
    <w:p w:rsidR="009B2A53" w:rsidRDefault="009B2A53" w:rsidP="009B2A53">
      <w:r>
        <w:tab/>
      </w:r>
      <w:r>
        <w:rPr>
          <w:rFonts w:hint="eastAsia"/>
        </w:rPr>
        <w:t>静态方法，和普通方法一样，不会有</w:t>
      </w:r>
      <w:r>
        <w:rPr>
          <w:rFonts w:hint="eastAsia"/>
        </w:rPr>
        <w:t>self</w:t>
      </w:r>
      <w:r>
        <w:rPr>
          <w:rFonts w:hint="eastAsia"/>
        </w:rPr>
        <w:t>之类的默认参数。</w:t>
      </w:r>
    </w:p>
    <w:p w:rsidR="009B2A53" w:rsidRDefault="009B2A53" w:rsidP="009B2A53">
      <w:r>
        <w:rPr>
          <w:rFonts w:hint="eastAsia"/>
        </w:rPr>
        <w:t>属性方法：可以将方法作为属性应用。具体应用场景？</w:t>
      </w:r>
    </w:p>
    <w:p w:rsidR="009B2A53" w:rsidRDefault="009B2A53" w:rsidP="009B2A53"/>
    <w:p w:rsidR="009B2A53" w:rsidRDefault="009B2A53" w:rsidP="009B2A53">
      <w:pPr>
        <w:pStyle w:val="4"/>
      </w:pPr>
      <w:r>
        <w:lastRenderedPageBreak/>
        <w:t>4</w:t>
      </w:r>
      <w:r>
        <w:rPr>
          <w:rFonts w:hint="eastAsia"/>
        </w:rPr>
        <w:t>.4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中的继承，多态与方法重载</w:t>
      </w:r>
    </w:p>
    <w:p w:rsidR="009B2A53" w:rsidRDefault="009B2A53" w:rsidP="009B2A53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中可以使用多继承</w:t>
      </w:r>
    </w:p>
    <w:p w:rsidR="009B2A53" w:rsidRPr="0027237A" w:rsidRDefault="009B2A53" w:rsidP="009B2A53">
      <w:r>
        <w:rPr>
          <w:rFonts w:hint="eastAsia"/>
        </w:rPr>
        <w:t>多态，在</w:t>
      </w:r>
      <w:r>
        <w:rPr>
          <w:rFonts w:hint="eastAsia"/>
        </w:rPr>
        <w:t>python</w:t>
      </w:r>
      <w:r>
        <w:rPr>
          <w:rFonts w:hint="eastAsia"/>
        </w:rPr>
        <w:t>中常用重载</w:t>
      </w:r>
    </w:p>
    <w:p w:rsidR="009B2A53" w:rsidRPr="009B2A53" w:rsidRDefault="009B2A53" w:rsidP="009B2A53">
      <w:pPr>
        <w:pStyle w:val="4"/>
        <w:rPr>
          <w:rFonts w:hint="eastAsia"/>
        </w:rPr>
      </w:pPr>
      <w:r>
        <w:t>4</w:t>
      </w:r>
      <w:r>
        <w:rPr>
          <w:rFonts w:hint="eastAsia"/>
        </w:rPr>
        <w:t>.5</w:t>
      </w:r>
      <w:r>
        <w:t xml:space="preserve">  </w:t>
      </w:r>
      <w:r>
        <w:rPr>
          <w:rFonts w:hint="eastAsia"/>
        </w:rPr>
        <w:t>使用继承与组合</w:t>
      </w:r>
    </w:p>
    <w:p w:rsidR="00834BF8" w:rsidRDefault="00834BF8" w:rsidP="00834BF8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 Python </w:t>
      </w:r>
      <w:r>
        <w:rPr>
          <w:rFonts w:hint="eastAsia"/>
        </w:rPr>
        <w:t>设计模式与异常处理</w:t>
      </w:r>
    </w:p>
    <w:p w:rsidR="005255F3" w:rsidRDefault="005255F3" w:rsidP="005255F3">
      <w:pPr>
        <w:pStyle w:val="4"/>
      </w:pPr>
      <w:r>
        <w:rPr>
          <w:rFonts w:hint="eastAsia"/>
        </w:rPr>
        <w:t>5.1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设计模式</w:t>
      </w:r>
    </w:p>
    <w:p w:rsidR="005255F3" w:rsidRDefault="005255F3" w:rsidP="005255F3">
      <w:pPr>
        <w:pStyle w:val="4"/>
        <w:rPr>
          <w:rFonts w:hint="eastAsia"/>
        </w:rPr>
      </w:pPr>
      <w:r>
        <w:rPr>
          <w:rFonts w:hint="eastAsia"/>
        </w:rPr>
        <w:t>5.2  Python</w:t>
      </w:r>
      <w:r>
        <w:rPr>
          <w:rFonts w:hint="eastAsia"/>
        </w:rPr>
        <w:t>异常处理</w:t>
      </w:r>
    </w:p>
    <w:p w:rsidR="005255F3" w:rsidRDefault="005255F3" w:rsidP="005255F3">
      <w:pPr>
        <w:pStyle w:val="5"/>
      </w:pPr>
      <w:r>
        <w:rPr>
          <w:rFonts w:hint="eastAsia"/>
        </w:rPr>
        <w:t>5.2.1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5255F3" w:rsidRDefault="005255F3" w:rsidP="005255F3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5255F3" w:rsidRDefault="005255F3" w:rsidP="005255F3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5255F3" w:rsidRPr="00DB7AE5" w:rsidRDefault="005255F3" w:rsidP="005255F3">
      <w:pPr>
        <w:pStyle w:val="5"/>
      </w:pPr>
      <w:r>
        <w:rPr>
          <w:rFonts w:hint="eastAsia"/>
        </w:rPr>
        <w:t>5.</w:t>
      </w:r>
      <w:r>
        <w:t>2.2</w:t>
      </w:r>
      <w:r w:rsidR="00E00BFD">
        <w:t xml:space="preserve">  </w:t>
      </w:r>
      <w:r>
        <w:rPr>
          <w:rFonts w:hint="eastAsia"/>
        </w:rPr>
        <w:t>处理单个异常</w:t>
      </w:r>
    </w:p>
    <w:p w:rsidR="005255F3" w:rsidRDefault="005255F3" w:rsidP="005255F3">
      <w:pPr>
        <w:ind w:firstLine="720"/>
      </w:pPr>
      <w:r>
        <w:rPr>
          <w:noProof/>
        </w:rPr>
        <w:drawing>
          <wp:inline distT="0" distB="0" distL="0" distR="0" wp14:anchorId="6BC34F3F" wp14:editId="3EC40A9D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5"/>
      </w:pPr>
      <w:r>
        <w:rPr>
          <w:rFonts w:hint="eastAsia"/>
        </w:rPr>
        <w:t>5.</w:t>
      </w:r>
      <w:r>
        <w:t>2.</w:t>
      </w:r>
      <w:r>
        <w:rPr>
          <w:rFonts w:hint="eastAsia"/>
        </w:rPr>
        <w:t>3</w:t>
      </w:r>
      <w:r>
        <w:t xml:space="preserve"> </w:t>
      </w:r>
      <w:r w:rsidR="00E00BFD">
        <w:t xml:space="preserve"> </w:t>
      </w:r>
      <w:r>
        <w:rPr>
          <w:rFonts w:hint="eastAsia"/>
        </w:rPr>
        <w:t>处理多个异常</w:t>
      </w:r>
    </w:p>
    <w:p w:rsidR="005255F3" w:rsidRPr="00CE6563" w:rsidRDefault="005255F3" w:rsidP="005255F3">
      <w:pPr>
        <w:ind w:firstLine="720"/>
      </w:pPr>
      <w:r>
        <w:rPr>
          <w:noProof/>
        </w:rPr>
        <w:drawing>
          <wp:inline distT="0" distB="0" distL="0" distR="0" wp14:anchorId="01D80414" wp14:editId="57211AFA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5"/>
      </w:pPr>
      <w:r>
        <w:rPr>
          <w:rFonts w:hint="eastAsia"/>
        </w:rPr>
        <w:t>5.</w:t>
      </w:r>
      <w:r>
        <w:t>2.</w:t>
      </w:r>
      <w:r>
        <w:rPr>
          <w:rFonts w:hint="eastAsia"/>
        </w:rPr>
        <w:t>4</w:t>
      </w:r>
      <w:r>
        <w:t xml:space="preserve"> </w:t>
      </w:r>
      <w:r w:rsidR="00E00BFD">
        <w:t xml:space="preserve"> </w:t>
      </w:r>
      <w:r>
        <w:rPr>
          <w:rFonts w:hint="eastAsia"/>
        </w:rPr>
        <w:t>异常</w:t>
      </w:r>
      <w:r>
        <w:rPr>
          <w:rFonts w:hint="eastAsia"/>
        </w:rPr>
        <w:t>else</w:t>
      </w:r>
      <w:r>
        <w:rPr>
          <w:rFonts w:hint="eastAsia"/>
        </w:rPr>
        <w:t>子句</w:t>
      </w:r>
    </w:p>
    <w:p w:rsidR="005255F3" w:rsidRPr="00CE6563" w:rsidRDefault="005255F3" w:rsidP="005255F3">
      <w:r>
        <w:tab/>
      </w:r>
      <w:r>
        <w:rPr>
          <w:noProof/>
        </w:rPr>
        <w:drawing>
          <wp:inline distT="0" distB="0" distL="0" distR="0" wp14:anchorId="2C14CD01" wp14:editId="35096439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5"/>
      </w:pPr>
      <w:r>
        <w:rPr>
          <w:rFonts w:hint="eastAsia"/>
        </w:rPr>
        <w:lastRenderedPageBreak/>
        <w:t>5.</w:t>
      </w:r>
      <w:r>
        <w:t>2.</w:t>
      </w:r>
      <w:r>
        <w:rPr>
          <w:rFonts w:hint="eastAsia"/>
        </w:rPr>
        <w:t>5</w:t>
      </w:r>
      <w:r>
        <w:t xml:space="preserve"> </w:t>
      </w:r>
      <w:r w:rsidR="00E00BFD">
        <w:t xml:space="preserve">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5255F3" w:rsidRPr="00CE6563" w:rsidRDefault="005255F3" w:rsidP="005255F3">
      <w:pPr>
        <w:ind w:firstLine="720"/>
      </w:pPr>
      <w:r>
        <w:rPr>
          <w:noProof/>
        </w:rPr>
        <w:drawing>
          <wp:inline distT="0" distB="0" distL="0" distR="0" wp14:anchorId="4456B5C6" wp14:editId="4D884951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07180D8" wp14:editId="1D689ED6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3" w:rsidRDefault="005255F3" w:rsidP="005255F3">
      <w:pPr>
        <w:pStyle w:val="5"/>
      </w:pPr>
      <w:r>
        <w:rPr>
          <w:rFonts w:hint="eastAsia"/>
        </w:rPr>
        <w:t>5.</w:t>
      </w:r>
      <w:r>
        <w:t>2.</w:t>
      </w:r>
      <w:r>
        <w:rPr>
          <w:rFonts w:hint="eastAsia"/>
        </w:rPr>
        <w:t>6</w:t>
      </w:r>
      <w:r>
        <w:t xml:space="preserve"> </w:t>
      </w:r>
      <w:r w:rsidR="00E00BFD">
        <w:t xml:space="preserve">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5255F3" w:rsidRPr="00DB0FC9" w:rsidRDefault="005255F3" w:rsidP="005255F3">
      <w:pPr>
        <w:pStyle w:val="5"/>
      </w:pPr>
      <w:r>
        <w:rPr>
          <w:rFonts w:hint="eastAsia"/>
        </w:rPr>
        <w:t>5.</w:t>
      </w:r>
      <w:r>
        <w:t>2.</w:t>
      </w:r>
      <w:r>
        <w:rPr>
          <w:rFonts w:hint="eastAsia"/>
        </w:rPr>
        <w:t>7</w:t>
      </w:r>
      <w:r>
        <w:t xml:space="preserve"> </w:t>
      </w:r>
      <w:r w:rsidR="00E00BFD">
        <w:t xml:space="preserve">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5255F3" w:rsidRPr="005255F3" w:rsidRDefault="005255F3" w:rsidP="005255F3">
      <w:pPr>
        <w:rPr>
          <w:rFonts w:hint="eastAsia"/>
        </w:rPr>
      </w:pPr>
    </w:p>
    <w:p w:rsidR="00834BF8" w:rsidRDefault="00834BF8" w:rsidP="00834BF8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模块</w:t>
      </w:r>
    </w:p>
    <w:p w:rsidR="00834BF8" w:rsidRPr="00834BF8" w:rsidRDefault="00834BF8" w:rsidP="00834BF8">
      <w:pPr>
        <w:pStyle w:val="3"/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 Python</w:t>
      </w:r>
      <w:r>
        <w:rPr>
          <w:rFonts w:hint="eastAsia"/>
        </w:rPr>
        <w:t>之</w:t>
      </w:r>
      <w:proofErr w:type="spellStart"/>
      <w:r>
        <w:rPr>
          <w:rFonts w:hint="eastAsia"/>
        </w:rPr>
        <w:t>pygame</w:t>
      </w:r>
      <w:proofErr w:type="spellEnd"/>
    </w:p>
    <w:p w:rsidR="00834BF8" w:rsidRDefault="00834BF8" w:rsidP="00834BF8">
      <w:pPr>
        <w:pStyle w:val="2"/>
        <w:numPr>
          <w:ilvl w:val="0"/>
          <w:numId w:val="33"/>
        </w:numPr>
      </w:pPr>
      <w:r>
        <w:rPr>
          <w:rFonts w:hint="eastAsia"/>
        </w:rPr>
        <w:t>Python</w:t>
      </w:r>
      <w:r>
        <w:rPr>
          <w:rFonts w:hint="eastAsia"/>
        </w:rPr>
        <w:t>高级编程</w:t>
      </w:r>
    </w:p>
    <w:p w:rsidR="00834BF8" w:rsidRDefault="00C9465D" w:rsidP="00003C6D">
      <w:pPr>
        <w:pStyle w:val="3"/>
      </w:pPr>
      <w:r>
        <w:rPr>
          <w:rFonts w:hint="eastAsia"/>
        </w:rPr>
        <w:t>第一</w:t>
      </w:r>
      <w:r w:rsidR="00834BF8">
        <w:rPr>
          <w:rFonts w:hint="eastAsia"/>
        </w:rPr>
        <w:t>章</w:t>
      </w:r>
      <w:r w:rsidR="00834BF8">
        <w:rPr>
          <w:rFonts w:hint="eastAsia"/>
        </w:rPr>
        <w:t xml:space="preserve"> </w:t>
      </w:r>
      <w:r w:rsidR="00003C6D">
        <w:t xml:space="preserve"> </w:t>
      </w:r>
      <w:r w:rsidR="00834BF8">
        <w:rPr>
          <w:rFonts w:hint="eastAsia"/>
        </w:rPr>
        <w:t>Python</w:t>
      </w:r>
      <w:r w:rsidR="00834BF8">
        <w:rPr>
          <w:rFonts w:hint="eastAsia"/>
        </w:rPr>
        <w:t>正则表达式</w:t>
      </w:r>
    </w:p>
    <w:p w:rsidR="007B63CC" w:rsidRDefault="00C9465D" w:rsidP="007B63CC">
      <w:pPr>
        <w:pStyle w:val="4"/>
      </w:pPr>
      <w:r>
        <w:rPr>
          <w:rFonts w:hint="eastAsia"/>
        </w:rPr>
        <w:t>1</w:t>
      </w:r>
      <w:r w:rsidR="007B63CC">
        <w:rPr>
          <w:rFonts w:hint="eastAsia"/>
        </w:rPr>
        <w:t xml:space="preserve">.1  </w:t>
      </w:r>
      <w:r w:rsidR="007B63CC">
        <w:rPr>
          <w:rFonts w:hint="eastAsia"/>
        </w:rPr>
        <w:t>正则表达式具体流程</w:t>
      </w:r>
    </w:p>
    <w:p w:rsidR="007B63CC" w:rsidRPr="007B63CC" w:rsidRDefault="007B63CC" w:rsidP="007B63CC">
      <w:pPr>
        <w:pStyle w:val="code"/>
        <w:ind w:left="480" w:right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D4F3E9" wp14:editId="289E3A64">
            <wp:extent cx="4333875" cy="1714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F8" w:rsidRPr="00834BF8" w:rsidRDefault="00C9465D" w:rsidP="00003C6D">
      <w:pPr>
        <w:pStyle w:val="3"/>
        <w:rPr>
          <w:rFonts w:hint="eastAsia"/>
        </w:rPr>
      </w:pPr>
      <w:r>
        <w:rPr>
          <w:rFonts w:hint="eastAsia"/>
        </w:rPr>
        <w:t>第二</w:t>
      </w:r>
      <w:r w:rsidR="00834BF8">
        <w:rPr>
          <w:rFonts w:hint="eastAsia"/>
        </w:rPr>
        <w:t>章</w:t>
      </w:r>
      <w:r w:rsidR="00834BF8">
        <w:rPr>
          <w:rFonts w:hint="eastAsia"/>
        </w:rPr>
        <w:t xml:space="preserve">  Python</w:t>
      </w:r>
      <w:r w:rsidR="00834BF8">
        <w:rPr>
          <w:rFonts w:hint="eastAsia"/>
        </w:rPr>
        <w:t>数据结构与算法</w:t>
      </w:r>
    </w:p>
    <w:p w:rsidR="00834BF8" w:rsidRDefault="00C9465D" w:rsidP="00003C6D">
      <w:pPr>
        <w:pStyle w:val="3"/>
      </w:pPr>
      <w:r>
        <w:rPr>
          <w:rFonts w:hint="eastAsia"/>
        </w:rPr>
        <w:t>第三</w:t>
      </w:r>
      <w:r w:rsidR="00834BF8">
        <w:rPr>
          <w:rFonts w:hint="eastAsia"/>
        </w:rPr>
        <w:t>章</w:t>
      </w:r>
      <w:r w:rsidR="00834BF8">
        <w:rPr>
          <w:rFonts w:hint="eastAsia"/>
        </w:rP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网络编程</w:t>
      </w:r>
    </w:p>
    <w:p w:rsidR="00834BF8" w:rsidRPr="00834BF8" w:rsidRDefault="00834BF8" w:rsidP="00834BF8">
      <w:pPr>
        <w:rPr>
          <w:rFonts w:hint="eastAsia"/>
        </w:rPr>
      </w:pPr>
    </w:p>
    <w:p w:rsidR="00834BF8" w:rsidRDefault="00834BF8" w:rsidP="00834BF8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</w:t>
      </w:r>
    </w:p>
    <w:p w:rsidR="00003C6D" w:rsidRDefault="00003C6D" w:rsidP="00AD28E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Django</w:t>
      </w:r>
      <w:r>
        <w:rPr>
          <w:rFonts w:hint="eastAsia"/>
        </w:rPr>
        <w:t>开发</w:t>
      </w:r>
    </w:p>
    <w:p w:rsidR="00003C6D" w:rsidRDefault="00003C6D" w:rsidP="00AD28EE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ornado</w:t>
      </w:r>
      <w:r>
        <w:t xml:space="preserve"> </w:t>
      </w:r>
      <w:r>
        <w:rPr>
          <w:rFonts w:hint="eastAsia"/>
        </w:rPr>
        <w:t>开发</w:t>
      </w:r>
    </w:p>
    <w:p w:rsidR="00003C6D" w:rsidRPr="00003C6D" w:rsidRDefault="00003C6D" w:rsidP="00AD28EE">
      <w:pPr>
        <w:pStyle w:val="3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RESTful</w:t>
      </w:r>
      <w:r>
        <w:rPr>
          <w:rFonts w:hint="eastAsia"/>
        </w:rPr>
        <w:t>接口开发</w:t>
      </w:r>
    </w:p>
    <w:p w:rsidR="00834BF8" w:rsidRDefault="00834BF8" w:rsidP="00834BF8">
      <w:pPr>
        <w:pStyle w:val="2"/>
      </w:pPr>
      <w:r>
        <w:rPr>
          <w:rFonts w:hint="eastAsia"/>
        </w:rPr>
        <w:t>第</w:t>
      </w:r>
      <w:r w:rsidR="00C9465D">
        <w:rPr>
          <w:rFonts w:hint="eastAsia"/>
        </w:rPr>
        <w:t>四</w:t>
      </w:r>
      <w:r>
        <w:rPr>
          <w:rFonts w:hint="eastAsia"/>
        </w:rPr>
        <w:t>节</w:t>
      </w:r>
      <w:r>
        <w:rPr>
          <w:rFonts w:hint="eastAsia"/>
        </w:rPr>
        <w:t xml:space="preserve">  </w:t>
      </w:r>
      <w:r>
        <w:rPr>
          <w:rFonts w:hint="eastAsia"/>
        </w:rPr>
        <w:t>人工智能</w:t>
      </w:r>
      <w:bookmarkStart w:id="0" w:name="_GoBack"/>
      <w:bookmarkEnd w:id="0"/>
    </w:p>
    <w:p w:rsidR="00834BF8" w:rsidRDefault="00003C6D" w:rsidP="00AD28E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网络爬虫</w:t>
      </w:r>
    </w:p>
    <w:p w:rsidR="00003C6D" w:rsidRDefault="00003C6D" w:rsidP="00AD28EE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数据分析</w:t>
      </w:r>
    </w:p>
    <w:p w:rsidR="00003C6D" w:rsidRDefault="00003C6D" w:rsidP="00AD28EE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数据可视化</w:t>
      </w:r>
    </w:p>
    <w:p w:rsidR="00003C6D" w:rsidRPr="00003C6D" w:rsidRDefault="00003C6D" w:rsidP="00AD28EE">
      <w:pPr>
        <w:pStyle w:val="3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机器学习</w:t>
      </w:r>
    </w:p>
    <w:sectPr w:rsidR="00003C6D" w:rsidRPr="00003C6D" w:rsidSect="00B51E03">
      <w:footerReference w:type="default" r:id="rId31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13" w:rsidRDefault="00610E13">
      <w:r>
        <w:separator/>
      </w:r>
    </w:p>
    <w:p w:rsidR="00610E13" w:rsidRDefault="00610E13"/>
  </w:endnote>
  <w:endnote w:type="continuationSeparator" w:id="0">
    <w:p w:rsidR="00610E13" w:rsidRDefault="00610E13">
      <w:r>
        <w:continuationSeparator/>
      </w:r>
    </w:p>
    <w:p w:rsidR="00610E13" w:rsidRDefault="00610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9465D">
          <w:rPr>
            <w:noProof/>
            <w:lang w:val="zh-CN" w:bidi="zh-CN"/>
          </w:rPr>
          <w:t>11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13" w:rsidRDefault="00610E13">
      <w:r>
        <w:separator/>
      </w:r>
    </w:p>
    <w:p w:rsidR="00610E13" w:rsidRDefault="00610E13"/>
  </w:footnote>
  <w:footnote w:type="continuationSeparator" w:id="0">
    <w:p w:rsidR="00610E13" w:rsidRDefault="00610E13">
      <w:r>
        <w:continuationSeparator/>
      </w:r>
    </w:p>
    <w:p w:rsidR="00610E13" w:rsidRDefault="00610E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CB67F3"/>
    <w:multiLevelType w:val="multilevel"/>
    <w:tmpl w:val="2E40BD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7F3916"/>
    <w:multiLevelType w:val="multilevel"/>
    <w:tmpl w:val="6CE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05B2"/>
    <w:multiLevelType w:val="multilevel"/>
    <w:tmpl w:val="516AC0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0C071A5"/>
    <w:multiLevelType w:val="hybridMultilevel"/>
    <w:tmpl w:val="088C2848"/>
    <w:lvl w:ilvl="0" w:tplc="037C1D44">
      <w:start w:val="1"/>
      <w:numFmt w:val="japaneseCounting"/>
      <w:lvlText w:val="第%1章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3000EA"/>
    <w:multiLevelType w:val="hybridMultilevel"/>
    <w:tmpl w:val="053ADEB4"/>
    <w:lvl w:ilvl="0" w:tplc="9124A944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9457F67"/>
    <w:multiLevelType w:val="hybridMultilevel"/>
    <w:tmpl w:val="D438F752"/>
    <w:lvl w:ilvl="0" w:tplc="565C8542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DE2218"/>
    <w:multiLevelType w:val="hybridMultilevel"/>
    <w:tmpl w:val="93443DB6"/>
    <w:lvl w:ilvl="0" w:tplc="2D28C880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4A1EB5"/>
    <w:multiLevelType w:val="hybridMultilevel"/>
    <w:tmpl w:val="CCAEDCDA"/>
    <w:lvl w:ilvl="0" w:tplc="44226122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2533699"/>
    <w:multiLevelType w:val="hybridMultilevel"/>
    <w:tmpl w:val="C5502DBE"/>
    <w:lvl w:ilvl="0" w:tplc="0AF260EC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FB2AE2"/>
    <w:multiLevelType w:val="hybridMultilevel"/>
    <w:tmpl w:val="4000918E"/>
    <w:lvl w:ilvl="0" w:tplc="555C2D68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33"/>
  </w:num>
  <w:num w:numId="5">
    <w:abstractNumId w:val="0"/>
  </w:num>
  <w:num w:numId="6">
    <w:abstractNumId w:val="6"/>
  </w:num>
  <w:num w:numId="7">
    <w:abstractNumId w:val="30"/>
  </w:num>
  <w:num w:numId="8">
    <w:abstractNumId w:val="38"/>
  </w:num>
  <w:num w:numId="9">
    <w:abstractNumId w:val="9"/>
  </w:num>
  <w:num w:numId="10">
    <w:abstractNumId w:val="24"/>
  </w:num>
  <w:num w:numId="11">
    <w:abstractNumId w:val="42"/>
  </w:num>
  <w:num w:numId="12">
    <w:abstractNumId w:val="31"/>
  </w:num>
  <w:num w:numId="13">
    <w:abstractNumId w:val="19"/>
  </w:num>
  <w:num w:numId="14">
    <w:abstractNumId w:val="12"/>
  </w:num>
  <w:num w:numId="15">
    <w:abstractNumId w:val="18"/>
  </w:num>
  <w:num w:numId="16">
    <w:abstractNumId w:val="4"/>
  </w:num>
  <w:num w:numId="17">
    <w:abstractNumId w:val="36"/>
  </w:num>
  <w:num w:numId="18">
    <w:abstractNumId w:val="17"/>
  </w:num>
  <w:num w:numId="19">
    <w:abstractNumId w:val="20"/>
  </w:num>
  <w:num w:numId="20">
    <w:abstractNumId w:val="10"/>
  </w:num>
  <w:num w:numId="21">
    <w:abstractNumId w:val="39"/>
  </w:num>
  <w:num w:numId="22">
    <w:abstractNumId w:val="35"/>
  </w:num>
  <w:num w:numId="23">
    <w:abstractNumId w:val="41"/>
  </w:num>
  <w:num w:numId="24">
    <w:abstractNumId w:val="29"/>
  </w:num>
  <w:num w:numId="25">
    <w:abstractNumId w:val="3"/>
  </w:num>
  <w:num w:numId="26">
    <w:abstractNumId w:val="23"/>
  </w:num>
  <w:num w:numId="27">
    <w:abstractNumId w:val="16"/>
  </w:num>
  <w:num w:numId="28">
    <w:abstractNumId w:val="21"/>
  </w:num>
  <w:num w:numId="29">
    <w:abstractNumId w:val="11"/>
  </w:num>
  <w:num w:numId="30">
    <w:abstractNumId w:val="26"/>
  </w:num>
  <w:num w:numId="31">
    <w:abstractNumId w:val="8"/>
  </w:num>
  <w:num w:numId="32">
    <w:abstractNumId w:val="22"/>
  </w:num>
  <w:num w:numId="33">
    <w:abstractNumId w:val="28"/>
  </w:num>
  <w:num w:numId="34">
    <w:abstractNumId w:val="37"/>
  </w:num>
  <w:num w:numId="35">
    <w:abstractNumId w:val="25"/>
  </w:num>
  <w:num w:numId="36">
    <w:abstractNumId w:val="32"/>
  </w:num>
  <w:num w:numId="37">
    <w:abstractNumId w:val="40"/>
  </w:num>
  <w:num w:numId="38">
    <w:abstractNumId w:val="15"/>
  </w:num>
  <w:num w:numId="39">
    <w:abstractNumId w:val="34"/>
  </w:num>
  <w:num w:numId="40">
    <w:abstractNumId w:val="43"/>
  </w:num>
  <w:num w:numId="41">
    <w:abstractNumId w:val="14"/>
  </w:num>
  <w:num w:numId="42">
    <w:abstractNumId w:val="7"/>
  </w:num>
  <w:num w:numId="43">
    <w:abstractNumId w:val="2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61"/>
    <w:rsid w:val="00003C6D"/>
    <w:rsid w:val="0004068E"/>
    <w:rsid w:val="000C7E5E"/>
    <w:rsid w:val="000D2F8D"/>
    <w:rsid w:val="00143592"/>
    <w:rsid w:val="00151CB1"/>
    <w:rsid w:val="00156661"/>
    <w:rsid w:val="001A1005"/>
    <w:rsid w:val="001A373E"/>
    <w:rsid w:val="001C6BE8"/>
    <w:rsid w:val="001F0CCA"/>
    <w:rsid w:val="001F6C7B"/>
    <w:rsid w:val="00207B45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55F3"/>
    <w:rsid w:val="00526614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10E13"/>
    <w:rsid w:val="00627221"/>
    <w:rsid w:val="00662CD6"/>
    <w:rsid w:val="00664C57"/>
    <w:rsid w:val="0068366A"/>
    <w:rsid w:val="006E44DF"/>
    <w:rsid w:val="006E7A5D"/>
    <w:rsid w:val="00713E5A"/>
    <w:rsid w:val="00725CB8"/>
    <w:rsid w:val="007B63CC"/>
    <w:rsid w:val="007C191E"/>
    <w:rsid w:val="007D3052"/>
    <w:rsid w:val="00833FBE"/>
    <w:rsid w:val="00834BF8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1561"/>
    <w:rsid w:val="009879C7"/>
    <w:rsid w:val="009B2A53"/>
    <w:rsid w:val="00A00F75"/>
    <w:rsid w:val="00A77F81"/>
    <w:rsid w:val="00A8498C"/>
    <w:rsid w:val="00AD28EE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9465D"/>
    <w:rsid w:val="00CA2872"/>
    <w:rsid w:val="00CC0893"/>
    <w:rsid w:val="00CE4B25"/>
    <w:rsid w:val="00CE63B5"/>
    <w:rsid w:val="00CF29B0"/>
    <w:rsid w:val="00D30204"/>
    <w:rsid w:val="00D3432F"/>
    <w:rsid w:val="00E0082F"/>
    <w:rsid w:val="00E00BFD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5439B"/>
  <w15:chartTrackingRefBased/>
  <w15:docId w15:val="{3DC533FF-343F-45B5-99B9-5443DC1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981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22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981561"/>
    <w:rPr>
      <w:rFonts w:ascii="Consolas" w:eastAsia="Microsoft YaHei UI" w:hAnsi="Consolas"/>
      <w:color w:val="276D5B" w:themeColor="accent3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43</TotalTime>
  <Pages>13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8</cp:revision>
  <dcterms:created xsi:type="dcterms:W3CDTF">2017-07-26T13:11:00Z</dcterms:created>
  <dcterms:modified xsi:type="dcterms:W3CDTF">2017-07-26T14:03:00Z</dcterms:modified>
</cp:coreProperties>
</file>