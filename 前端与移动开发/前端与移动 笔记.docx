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8F2" w:rsidRPr="00664C57" w:rsidRDefault="00A14625" w:rsidP="005578D8">
      <w:pPr>
        <w:pStyle w:val="1"/>
        <w:jc w:val="center"/>
      </w:pPr>
      <w:r>
        <w:rPr>
          <w:rFonts w:hint="eastAsia"/>
        </w:rPr>
        <w:t>前端与移动</w:t>
      </w:r>
      <w:r>
        <w:rPr>
          <w:rFonts w:hint="eastAsia"/>
        </w:rPr>
        <w:t xml:space="preserve"> </w:t>
      </w:r>
      <w:r w:rsidR="00264902">
        <w:rPr>
          <w:rFonts w:hint="eastAsia"/>
        </w:rPr>
        <w:t>笔记</w:t>
      </w:r>
    </w:p>
    <w:p w:rsidR="00264902" w:rsidRDefault="00032735" w:rsidP="00032735">
      <w:pPr>
        <w:pStyle w:val="2"/>
        <w:numPr>
          <w:ilvl w:val="0"/>
          <w:numId w:val="33"/>
        </w:numPr>
      </w:pPr>
      <w:r>
        <w:rPr>
          <w:rFonts w:hint="eastAsia"/>
        </w:rPr>
        <w:t>HTML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文档结构</w:t>
      </w:r>
    </w:p>
    <w:p w:rsidR="0065195E" w:rsidRPr="00B92B27" w:rsidRDefault="0065195E" w:rsidP="0065195E">
      <w:pPr>
        <w:ind w:firstLine="720"/>
      </w:pPr>
      <w:r>
        <w:rPr>
          <w:noProof/>
        </w:rPr>
        <w:drawing>
          <wp:inline distT="0" distB="0" distL="0" distR="0" wp14:anchorId="66158B7D" wp14:editId="6395384A">
            <wp:extent cx="3181350" cy="3352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head</w:t>
      </w:r>
      <w:r>
        <w:t xml:space="preserve"> </w:t>
      </w:r>
      <w:r>
        <w:rPr>
          <w:rFonts w:hint="eastAsia"/>
        </w:rPr>
        <w:t>头部</w:t>
      </w:r>
    </w:p>
    <w:p w:rsidR="0065195E" w:rsidRPr="00E623B5" w:rsidRDefault="0065195E" w:rsidP="0065195E">
      <w:pPr>
        <w:ind w:firstLine="720"/>
      </w:pPr>
      <w:r>
        <w:rPr>
          <w:rFonts w:hint="eastAsia"/>
          <w:noProof/>
        </w:rPr>
        <w:drawing>
          <wp:inline distT="0" distB="0" distL="0" distR="0" wp14:anchorId="6E9D4EB7" wp14:editId="23E1A889">
            <wp:extent cx="5212080" cy="15544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第三章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常用标签</w:t>
      </w:r>
    </w:p>
    <w:p w:rsidR="0065195E" w:rsidRPr="00E623B5" w:rsidRDefault="0065195E" w:rsidP="0065195E">
      <w:r>
        <w:tab/>
      </w:r>
      <w:r>
        <w:rPr>
          <w:noProof/>
        </w:rPr>
        <w:drawing>
          <wp:inline distT="0" distB="0" distL="0" distR="0" wp14:anchorId="230B5288" wp14:editId="0469FF2E">
            <wp:extent cx="4343400" cy="3124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表格</w:t>
      </w:r>
    </w:p>
    <w:p w:rsidR="0065195E" w:rsidRPr="00E623B5" w:rsidRDefault="0065195E" w:rsidP="0065195E">
      <w:r>
        <w:tab/>
      </w:r>
      <w:r>
        <w:rPr>
          <w:noProof/>
        </w:rPr>
        <w:drawing>
          <wp:inline distT="0" distB="0" distL="0" distR="0" wp14:anchorId="716F3E08" wp14:editId="53ABAD32">
            <wp:extent cx="4495800" cy="3762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第五章</w:t>
      </w:r>
      <w:r>
        <w:t xml:space="preserve"> </w:t>
      </w:r>
      <w:r>
        <w:rPr>
          <w:rFonts w:hint="eastAsia"/>
        </w:rPr>
        <w:t>列表</w:t>
      </w:r>
    </w:p>
    <w:p w:rsidR="0065195E" w:rsidRDefault="0065195E" w:rsidP="0065195E">
      <w:r>
        <w:rPr>
          <w:rFonts w:hint="eastAsia"/>
          <w:noProof/>
        </w:rPr>
        <w:drawing>
          <wp:inline distT="0" distB="0" distL="0" distR="0" wp14:anchorId="7C202D67" wp14:editId="797ACB3D">
            <wp:extent cx="5734050" cy="1219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第六章</w:t>
      </w:r>
      <w:r>
        <w:t xml:space="preserve"> </w:t>
      </w:r>
      <w:r>
        <w:rPr>
          <w:rFonts w:hint="eastAsia"/>
        </w:rPr>
        <w:t>容器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76D3E90E" wp14:editId="3AA0AEB4">
            <wp:extent cx="2066925" cy="1476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  <w:rPr>
          <w:rStyle w:val="50"/>
          <w:b/>
        </w:rPr>
      </w:pPr>
      <w:r>
        <w:rPr>
          <w:rFonts w:hint="eastAsia"/>
        </w:rPr>
        <w:t>第七章</w:t>
      </w:r>
      <w:r w:rsidRPr="00476EA6">
        <w:rPr>
          <w:rStyle w:val="50"/>
          <w:color w:val="0070C0"/>
          <w:sz w:val="24"/>
        </w:rPr>
        <w:t xml:space="preserve"> </w:t>
      </w:r>
      <w:r w:rsidRPr="00476EA6">
        <w:rPr>
          <w:rStyle w:val="50"/>
          <w:color w:val="0070C0"/>
          <w:sz w:val="24"/>
        </w:rPr>
        <w:t>表单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415B0988" wp14:editId="5C896D96">
            <wp:extent cx="4480560" cy="1188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r>
        <w:tab/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F3E02C3" wp14:editId="28FCC291">
            <wp:extent cx="4257675" cy="16287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03C0F259" wp14:editId="1C1DE041">
            <wp:extent cx="5267325" cy="2095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Pr="0065195E" w:rsidRDefault="0065195E" w:rsidP="0065195E"/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CSS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CSS</w:t>
      </w:r>
      <w:r>
        <w:rPr>
          <w:rFonts w:hint="eastAsia"/>
        </w:rPr>
        <w:t>基础</w:t>
      </w:r>
    </w:p>
    <w:p w:rsidR="0065195E" w:rsidRDefault="0065195E" w:rsidP="0065195E">
      <w:pPr>
        <w:pStyle w:val="4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CSS</w:t>
      </w:r>
      <w:r>
        <w:rPr>
          <w:rFonts w:hint="eastAsia"/>
        </w:rPr>
        <w:t>基础语法</w:t>
      </w:r>
    </w:p>
    <w:p w:rsidR="0065195E" w:rsidRPr="008C5814" w:rsidRDefault="0065195E" w:rsidP="0065195E">
      <w:r>
        <w:tab/>
      </w:r>
      <w:r>
        <w:rPr>
          <w:noProof/>
        </w:rPr>
        <w:drawing>
          <wp:inline distT="0" distB="0" distL="0" distR="0" wp14:anchorId="5ACE6817" wp14:editId="3B7C3071">
            <wp:extent cx="4838700" cy="17811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选择器</w:t>
      </w:r>
    </w:p>
    <w:p w:rsidR="0065195E" w:rsidRDefault="0065195E" w:rsidP="0065195E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元素选择器</w:t>
      </w:r>
    </w:p>
    <w:p w:rsidR="0065195E" w:rsidRPr="00F964CA" w:rsidRDefault="0065195E" w:rsidP="0065195E">
      <w:r>
        <w:tab/>
      </w:r>
      <w:r>
        <w:rPr>
          <w:noProof/>
        </w:rPr>
        <w:drawing>
          <wp:inline distT="0" distB="0" distL="0" distR="0" wp14:anchorId="265B4315" wp14:editId="162942EA">
            <wp:extent cx="1200150" cy="6762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类选择器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47F8CD05" wp14:editId="2EDE13A2">
            <wp:extent cx="4480560" cy="1645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:rsidR="0065195E" w:rsidRPr="00F964CA" w:rsidRDefault="0065195E" w:rsidP="0065195E">
      <w:r>
        <w:tab/>
      </w:r>
      <w:r>
        <w:rPr>
          <w:noProof/>
        </w:rPr>
        <w:drawing>
          <wp:inline distT="0" distB="0" distL="0" distR="0" wp14:anchorId="18A3E706" wp14:editId="62E29B5B">
            <wp:extent cx="4419600" cy="19621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lastRenderedPageBreak/>
        <w:t>2.4</w:t>
      </w:r>
      <w:r>
        <w:t xml:space="preserve"> </w:t>
      </w:r>
      <w:r>
        <w:rPr>
          <w:rFonts w:hint="eastAsia"/>
        </w:rPr>
        <w:t>属性选择器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2A6EEB85" wp14:editId="7C4E11A6">
            <wp:extent cx="5486400" cy="1371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Pr="00F964CA" w:rsidRDefault="0065195E" w:rsidP="0065195E">
      <w:pPr>
        <w:ind w:firstLine="720"/>
      </w:pPr>
      <w:r>
        <w:rPr>
          <w:noProof/>
        </w:rPr>
        <w:drawing>
          <wp:inline distT="0" distB="0" distL="0" distR="0" wp14:anchorId="5A080051" wp14:editId="00011CBD">
            <wp:extent cx="2800350" cy="22955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后代选择器</w:t>
      </w:r>
    </w:p>
    <w:p w:rsidR="0065195E" w:rsidRPr="00E0540D" w:rsidRDefault="0065195E" w:rsidP="0065195E">
      <w:r>
        <w:tab/>
      </w:r>
      <w:r>
        <w:rPr>
          <w:noProof/>
        </w:rPr>
        <w:drawing>
          <wp:inline distT="0" distB="0" distL="0" distR="0" wp14:anchorId="45B8350F" wp14:editId="46D85558">
            <wp:extent cx="2076450" cy="63817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子元素选择器</w:t>
      </w:r>
    </w:p>
    <w:p w:rsidR="0065195E" w:rsidRPr="00E0540D" w:rsidRDefault="0065195E" w:rsidP="0065195E">
      <w:r>
        <w:tab/>
      </w:r>
      <w:r>
        <w:rPr>
          <w:noProof/>
        </w:rPr>
        <w:drawing>
          <wp:inline distT="0" distB="0" distL="0" distR="0" wp14:anchorId="744EF0F3" wp14:editId="137E8E45">
            <wp:extent cx="3714750" cy="1352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lastRenderedPageBreak/>
        <w:t>2.7</w:t>
      </w:r>
      <w:r>
        <w:t xml:space="preserve"> </w:t>
      </w:r>
      <w:r>
        <w:rPr>
          <w:rFonts w:hint="eastAsia"/>
        </w:rPr>
        <w:t>相邻兄弟选择器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7924A76F" wp14:editId="0E383A46">
            <wp:extent cx="3000375" cy="28003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2.8</w:t>
      </w:r>
      <w:r>
        <w:t xml:space="preserve"> </w:t>
      </w:r>
      <w:r>
        <w:rPr>
          <w:rFonts w:hint="eastAsia"/>
        </w:rPr>
        <w:t>伪类选择器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E20471B" wp14:editId="575488B6">
            <wp:extent cx="1638300" cy="18859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Pr="00897A62" w:rsidRDefault="0065195E" w:rsidP="0065195E">
      <w:r>
        <w:tab/>
      </w:r>
      <w:r>
        <w:rPr>
          <w:noProof/>
        </w:rPr>
        <w:drawing>
          <wp:inline distT="0" distB="0" distL="0" distR="0" wp14:anchorId="610D86E8" wp14:editId="5EFD557C">
            <wp:extent cx="4480560" cy="2286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Pr="00F964CA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高级</w:t>
      </w:r>
    </w:p>
    <w:p w:rsidR="0065195E" w:rsidRPr="0065195E" w:rsidRDefault="0065195E" w:rsidP="0065195E"/>
    <w:p w:rsidR="00032735" w:rsidRDefault="00032735" w:rsidP="009D5002">
      <w:pPr>
        <w:pStyle w:val="2"/>
        <w:numPr>
          <w:ilvl w:val="0"/>
          <w:numId w:val="33"/>
        </w:numPr>
      </w:pPr>
      <w:r>
        <w:rPr>
          <w:rFonts w:hint="eastAsia"/>
        </w:rPr>
        <w:lastRenderedPageBreak/>
        <w:t>Boots</w:t>
      </w:r>
      <w:r>
        <w:t>t</w:t>
      </w:r>
      <w:r>
        <w:rPr>
          <w:rFonts w:hint="eastAsia"/>
        </w:rPr>
        <w:t>rap</w:t>
      </w:r>
    </w:p>
    <w:p w:rsidR="009D5002" w:rsidRDefault="009D5002" w:rsidP="009D5002">
      <w:pPr>
        <w:pStyle w:val="3"/>
        <w:numPr>
          <w:ilvl w:val="0"/>
          <w:numId w:val="34"/>
        </w:numPr>
      </w:pPr>
      <w:r>
        <w:rPr>
          <w:rFonts w:hint="eastAsia"/>
        </w:rPr>
        <w:t>BootStrap</w:t>
      </w:r>
      <w:r>
        <w:rPr>
          <w:rFonts w:hint="eastAsia"/>
        </w:rPr>
        <w:t>的环境安装</w:t>
      </w:r>
    </w:p>
    <w:p w:rsidR="009D5002" w:rsidRDefault="009D5002" w:rsidP="009D5002">
      <w:pPr>
        <w:pStyle w:val="4"/>
        <w:numPr>
          <w:ilvl w:val="1"/>
          <w:numId w:val="36"/>
        </w:numPr>
      </w:pPr>
      <w:r>
        <w:rPr>
          <w:rFonts w:hint="eastAsia"/>
        </w:rPr>
        <w:t>本地开发模板</w:t>
      </w:r>
    </w:p>
    <w:p w:rsidR="009D5002" w:rsidRDefault="009D5002" w:rsidP="009D5002">
      <w:pPr>
        <w:ind w:left="480"/>
      </w:pPr>
      <w:r>
        <w:rPr>
          <w:rFonts w:hint="eastAsia"/>
        </w:rPr>
        <w:t>本地开发模板，需要下载</w:t>
      </w:r>
      <w:r>
        <w:rPr>
          <w:rFonts w:hint="eastAsia"/>
        </w:rPr>
        <w:t>Bootstrap</w:t>
      </w:r>
      <w:r>
        <w:rPr>
          <w:rFonts w:hint="eastAsia"/>
        </w:rPr>
        <w:t>，</w:t>
      </w:r>
      <w:r w:rsidR="00D5510A">
        <w:rPr>
          <w:rFonts w:hint="eastAsia"/>
        </w:rPr>
        <w:t>文件夹如下：</w:t>
      </w:r>
    </w:p>
    <w:p w:rsidR="00D5510A" w:rsidRDefault="00D5510A" w:rsidP="009D5002">
      <w:pPr>
        <w:ind w:left="480"/>
      </w:pPr>
      <w:r>
        <w:rPr>
          <w:noProof/>
        </w:rPr>
        <w:drawing>
          <wp:inline distT="0" distB="0" distL="0" distR="0" wp14:anchorId="16165BEC" wp14:editId="6CDB924F">
            <wp:extent cx="20383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0A" w:rsidRDefault="00D5510A" w:rsidP="009D5002">
      <w:pPr>
        <w:ind w:left="480"/>
      </w:pPr>
      <w:r>
        <w:rPr>
          <w:rFonts w:hint="eastAsia"/>
        </w:rPr>
        <w:t>其中，需要下载</w:t>
      </w:r>
      <w:r>
        <w:rPr>
          <w:rFonts w:hint="eastAsia"/>
        </w:rPr>
        <w:t>Jquery</w:t>
      </w:r>
      <w:r>
        <w:rPr>
          <w:rFonts w:hint="eastAsia"/>
        </w:rPr>
        <w:t>放在</w:t>
      </w:r>
      <w:r>
        <w:rPr>
          <w:rFonts w:hint="eastAsia"/>
        </w:rPr>
        <w:t>js</w:t>
      </w:r>
      <w:r>
        <w:rPr>
          <w:rFonts w:hint="eastAsia"/>
        </w:rPr>
        <w:t>中，模板代码如下：</w:t>
      </w:r>
    </w:p>
    <w:p w:rsidR="00D5510A" w:rsidRDefault="00D5510A" w:rsidP="00D5510A">
      <w:pPr>
        <w:pStyle w:val="code"/>
        <w:ind w:left="480" w:right="480"/>
      </w:pPr>
      <w:r>
        <w:t>&lt;!DOCTYPE html&gt;</w:t>
      </w:r>
    </w:p>
    <w:p w:rsidR="00D5510A" w:rsidRDefault="00D5510A" w:rsidP="00D5510A">
      <w:pPr>
        <w:pStyle w:val="code"/>
        <w:ind w:left="480" w:right="480"/>
      </w:pPr>
      <w:r>
        <w:t>&lt;html lang="zh-CN"&gt;</w:t>
      </w:r>
    </w:p>
    <w:p w:rsidR="00D5510A" w:rsidRDefault="00D5510A" w:rsidP="00D5510A">
      <w:pPr>
        <w:pStyle w:val="code"/>
        <w:ind w:left="480" w:right="480"/>
      </w:pPr>
      <w:r>
        <w:t xml:space="preserve">  &lt;head&gt;</w:t>
      </w:r>
    </w:p>
    <w:p w:rsidR="00D5510A" w:rsidRDefault="00D5510A" w:rsidP="00D5510A">
      <w:pPr>
        <w:pStyle w:val="code"/>
        <w:ind w:left="480" w:right="480"/>
      </w:pPr>
      <w:r>
        <w:t xml:space="preserve">    &lt;meta charset="utf-8"&gt;</w:t>
      </w:r>
    </w:p>
    <w:p w:rsidR="00D5510A" w:rsidRDefault="00D5510A" w:rsidP="00D5510A">
      <w:pPr>
        <w:pStyle w:val="code"/>
        <w:ind w:left="480" w:right="480"/>
      </w:pPr>
      <w:r>
        <w:t xml:space="preserve">    &lt;meta http-equiv="X-UA-Compatible" content="IE=edge"&gt;</w:t>
      </w:r>
    </w:p>
    <w:p w:rsidR="00EF49F4" w:rsidRDefault="00D5510A" w:rsidP="00EF49F4">
      <w:pPr>
        <w:pStyle w:val="code"/>
        <w:ind w:left="480" w:right="480" w:firstLine="390"/>
      </w:pPr>
      <w:r>
        <w:rPr>
          <w:rFonts w:hint="eastAsia"/>
        </w:rPr>
        <w:t xml:space="preserve">&lt;!-- </w:t>
      </w:r>
      <w:r>
        <w:rPr>
          <w:rFonts w:hint="eastAsia"/>
        </w:rPr>
        <w:t>为了让</w:t>
      </w:r>
      <w:r>
        <w:rPr>
          <w:rFonts w:hint="eastAsia"/>
        </w:rPr>
        <w:t xml:space="preserve"> Bootstrap </w:t>
      </w:r>
      <w:r>
        <w:rPr>
          <w:rFonts w:hint="eastAsia"/>
        </w:rPr>
        <w:t>开发的网站对移动设备友好，确保适当的绘制和触屏缩放</w:t>
      </w:r>
    </w:p>
    <w:p w:rsidR="00EF49F4" w:rsidRDefault="00EF49F4" w:rsidP="00EF49F4">
      <w:pPr>
        <w:pStyle w:val="code"/>
        <w:ind w:left="480" w:right="480" w:firstLine="390"/>
      </w:pPr>
      <w:r>
        <w:tab/>
      </w:r>
      <w:r>
        <w:rPr>
          <w:rFonts w:hint="eastAsia"/>
        </w:rPr>
        <w:t>以移动设备为优先，并禁止用户缩放</w:t>
      </w:r>
    </w:p>
    <w:p w:rsidR="00D5510A" w:rsidRDefault="00D5510A" w:rsidP="00EF49F4">
      <w:pPr>
        <w:pStyle w:val="code"/>
        <w:ind w:left="480" w:right="480" w:firstLine="390"/>
      </w:pP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</w:t>
      </w:r>
      <w:r w:rsidR="00D350E8" w:rsidRPr="00D350E8">
        <w:t>&lt;meta name="viewport" content="width=device-width, initial-scale=1 user-scalable=no"&gt;</w:t>
      </w: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上述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meta</w:t>
      </w:r>
      <w:r>
        <w:rPr>
          <w:rFonts w:hint="eastAsia"/>
        </w:rPr>
        <w:t>标签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放在最前面，任何其他内容都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跟随其后！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&lt;title&gt;Bootstrap 101 Template&lt;/title&gt;</w:t>
      </w:r>
    </w:p>
    <w:p w:rsidR="00D5510A" w:rsidRDefault="00D5510A" w:rsidP="00D5510A">
      <w:pPr>
        <w:pStyle w:val="code"/>
        <w:ind w:left="480" w:right="480"/>
      </w:pPr>
    </w:p>
    <w:p w:rsidR="00D5510A" w:rsidRDefault="00D5510A" w:rsidP="00D5510A">
      <w:pPr>
        <w:pStyle w:val="code"/>
        <w:ind w:left="480" w:right="480"/>
      </w:pPr>
      <w:r>
        <w:t xml:space="preserve">    &lt;!-- Bootstrap --&gt;</w:t>
      </w:r>
    </w:p>
    <w:p w:rsidR="00D5510A" w:rsidRDefault="00D5510A" w:rsidP="00D5510A">
      <w:pPr>
        <w:pStyle w:val="code"/>
        <w:ind w:left="480" w:right="480"/>
      </w:pPr>
      <w:r>
        <w:t xml:space="preserve">    &lt;link href="css/bootstrap.min.css" rel="stylesheet"&gt;</w:t>
      </w:r>
    </w:p>
    <w:p w:rsidR="00D5510A" w:rsidRDefault="00D5510A" w:rsidP="00D5510A">
      <w:pPr>
        <w:pStyle w:val="code"/>
        <w:ind w:left="480" w:right="480"/>
      </w:pP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保证老版本浏览器能识别</w:t>
      </w:r>
      <w:r>
        <w:rPr>
          <w:rFonts w:hint="eastAsia"/>
        </w:rPr>
        <w:t>HTML5</w:t>
      </w:r>
      <w:r>
        <w:rPr>
          <w:rFonts w:hint="eastAsia"/>
        </w:rPr>
        <w:t>的标签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 &lt;script </w:t>
      </w:r>
    </w:p>
    <w:p w:rsidR="00D5510A" w:rsidRDefault="00D5510A" w:rsidP="00D5510A">
      <w:pPr>
        <w:pStyle w:val="code"/>
        <w:ind w:left="480" w:right="480" w:firstLineChars="500" w:firstLine="900"/>
      </w:pPr>
      <w:r>
        <w:t>src="https://cdn.bootcss.com/html5shiv/3.7.3/html5shiv.min.js"&gt;</w:t>
      </w:r>
    </w:p>
    <w:p w:rsidR="00D5510A" w:rsidRDefault="00D5510A" w:rsidP="00D5510A">
      <w:pPr>
        <w:pStyle w:val="code"/>
        <w:ind w:left="480" w:right="480" w:firstLineChars="300" w:firstLine="540"/>
      </w:pPr>
      <w:r>
        <w:t>&lt;/script&gt;</w:t>
      </w: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解决老版本的浏览器不支持</w:t>
      </w:r>
      <w:r>
        <w:rPr>
          <w:rFonts w:hint="eastAsia"/>
        </w:rPr>
        <w:t xml:space="preserve">CSS3 </w:t>
      </w:r>
      <w:r>
        <w:rPr>
          <w:rFonts w:hint="eastAsia"/>
        </w:rPr>
        <w:t>媒体查询</w:t>
      </w:r>
      <w:r>
        <w:rPr>
          <w:rFonts w:hint="eastAsia"/>
        </w:rPr>
        <w:t xml:space="preserve"> </w:t>
      </w:r>
      <w:r>
        <w:rPr>
          <w:rFonts w:hint="eastAsia"/>
        </w:rPr>
        <w:t>的问题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&lt;script </w:t>
      </w:r>
    </w:p>
    <w:p w:rsidR="00D5510A" w:rsidRDefault="00D5510A" w:rsidP="00D5510A">
      <w:pPr>
        <w:pStyle w:val="code"/>
        <w:ind w:left="480" w:right="480" w:firstLineChars="500" w:firstLine="900"/>
      </w:pPr>
      <w:r>
        <w:t>src="https://cdn.bootcss.com/respond.js/1.4.2/respond.min.js"&gt;</w:t>
      </w:r>
    </w:p>
    <w:p w:rsidR="00D5510A" w:rsidRDefault="00D5510A" w:rsidP="00D5510A">
      <w:pPr>
        <w:pStyle w:val="code"/>
        <w:ind w:left="480" w:right="480" w:firstLineChars="200" w:firstLine="360"/>
      </w:pPr>
      <w:r>
        <w:t>&lt;/script&gt;</w:t>
      </w:r>
    </w:p>
    <w:p w:rsidR="00D5510A" w:rsidRDefault="00D5510A" w:rsidP="00D5510A">
      <w:pPr>
        <w:pStyle w:val="code"/>
        <w:ind w:left="480" w:right="480"/>
      </w:pP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&lt;!-- jQuery </w:t>
      </w:r>
      <w:r>
        <w:rPr>
          <w:rFonts w:hint="eastAsia"/>
        </w:rPr>
        <w:t>必须在</w:t>
      </w:r>
      <w:r>
        <w:rPr>
          <w:rFonts w:hint="eastAsia"/>
        </w:rPr>
        <w:t xml:space="preserve">bootstrap.minjs </w:t>
      </w:r>
      <w:r>
        <w:rPr>
          <w:rFonts w:hint="eastAsia"/>
        </w:rPr>
        <w:t>前面</w:t>
      </w:r>
      <w:r>
        <w:rPr>
          <w:rFonts w:hint="eastAsia"/>
        </w:rPr>
        <w:t xml:space="preserve"> --&gt;</w:t>
      </w:r>
    </w:p>
    <w:p w:rsidR="00D5510A" w:rsidRDefault="00D5510A" w:rsidP="00D5510A">
      <w:pPr>
        <w:pStyle w:val="code"/>
        <w:ind w:left="480" w:right="480"/>
      </w:pPr>
      <w:r>
        <w:t xml:space="preserve">    &lt;script src="js/jquery-3.2.1.min.js"&gt;&lt;/script&gt;</w:t>
      </w:r>
    </w:p>
    <w:p w:rsidR="00D5510A" w:rsidRDefault="00D5510A" w:rsidP="00D5510A">
      <w:pPr>
        <w:pStyle w:val="code"/>
        <w:ind w:left="480" w:right="480"/>
      </w:pPr>
      <w:r>
        <w:t xml:space="preserve">    &lt;script src="js/bootstrap.min.js"&gt;&lt;/script&gt;</w:t>
      </w:r>
    </w:p>
    <w:p w:rsidR="00D5510A" w:rsidRDefault="00D5510A" w:rsidP="00D5510A">
      <w:pPr>
        <w:pStyle w:val="code"/>
        <w:ind w:left="480" w:right="480"/>
      </w:pPr>
      <w:r>
        <w:t xml:space="preserve">  &lt;/head&gt;</w:t>
      </w:r>
    </w:p>
    <w:p w:rsidR="00D5510A" w:rsidRDefault="00D5510A" w:rsidP="00D5510A">
      <w:pPr>
        <w:pStyle w:val="code"/>
        <w:ind w:left="480" w:right="480"/>
      </w:pPr>
      <w:r>
        <w:t xml:space="preserve">  &lt;body&gt;</w:t>
      </w:r>
    </w:p>
    <w:p w:rsidR="00D5510A" w:rsidRDefault="00D5510A" w:rsidP="00D5510A">
      <w:pPr>
        <w:pStyle w:val="code"/>
        <w:ind w:left="480" w:right="480"/>
      </w:pPr>
      <w:r>
        <w:rPr>
          <w:rFonts w:hint="eastAsia"/>
        </w:rPr>
        <w:t xml:space="preserve">    &lt;h1&gt;</w:t>
      </w:r>
      <w:r>
        <w:rPr>
          <w:rFonts w:hint="eastAsia"/>
        </w:rPr>
        <w:t>你好，世界！</w:t>
      </w:r>
      <w:r>
        <w:rPr>
          <w:rFonts w:hint="eastAsia"/>
        </w:rPr>
        <w:t>&lt;/h1&gt;</w:t>
      </w:r>
    </w:p>
    <w:p w:rsidR="00D5510A" w:rsidRDefault="00D5510A" w:rsidP="00D5510A">
      <w:pPr>
        <w:pStyle w:val="code"/>
        <w:ind w:left="480" w:right="480"/>
      </w:pPr>
      <w:r>
        <w:t xml:space="preserve">  &lt;/body&gt;</w:t>
      </w:r>
    </w:p>
    <w:p w:rsidR="00D5510A" w:rsidRPr="009D5002" w:rsidRDefault="00D5510A" w:rsidP="00D5510A">
      <w:pPr>
        <w:pStyle w:val="code"/>
        <w:ind w:left="480" w:right="480"/>
      </w:pPr>
      <w:r>
        <w:t>&lt;/html&gt;</w:t>
      </w:r>
    </w:p>
    <w:p w:rsidR="009D5002" w:rsidRDefault="009D5002" w:rsidP="00D350E8">
      <w:pPr>
        <w:pStyle w:val="4"/>
        <w:numPr>
          <w:ilvl w:val="1"/>
          <w:numId w:val="36"/>
        </w:numPr>
      </w:pPr>
      <w:r>
        <w:rPr>
          <w:rFonts w:hint="eastAsia"/>
        </w:rPr>
        <w:t>使用远程</w:t>
      </w:r>
      <w:r>
        <w:rPr>
          <w:rFonts w:hint="eastAsia"/>
        </w:rPr>
        <w:t>Bootstrap</w:t>
      </w:r>
    </w:p>
    <w:p w:rsidR="00D350E8" w:rsidRDefault="00D350E8" w:rsidP="00D350E8"/>
    <w:p w:rsidR="00D350E8" w:rsidRDefault="004C63D8" w:rsidP="00D350E8">
      <w:pPr>
        <w:pStyle w:val="code"/>
        <w:ind w:left="480" w:right="480"/>
      </w:pPr>
      <w:hyperlink r:id="rId28" w:history="1">
        <w:r w:rsidR="00D350E8" w:rsidRPr="000B5106">
          <w:rPr>
            <w:rStyle w:val="afb"/>
          </w:rPr>
          <w:t>http://www.bootcdn.cn/</w:t>
        </w:r>
      </w:hyperlink>
      <w:r w:rsidR="00D350E8">
        <w:t xml:space="preserve">     </w:t>
      </w:r>
      <w:r w:rsidR="00D350E8" w:rsidRPr="00D350E8">
        <w:rPr>
          <w:rFonts w:hint="eastAsia"/>
        </w:rPr>
        <w:t>稳定、快速、免费的前端开源项目</w:t>
      </w:r>
      <w:r w:rsidR="00D350E8" w:rsidRPr="00D350E8">
        <w:rPr>
          <w:rFonts w:hint="eastAsia"/>
        </w:rPr>
        <w:t xml:space="preserve"> CDN </w:t>
      </w:r>
      <w:r w:rsidR="00D350E8" w:rsidRPr="00D350E8">
        <w:rPr>
          <w:rFonts w:hint="eastAsia"/>
        </w:rPr>
        <w:t>加速服务</w:t>
      </w:r>
    </w:p>
    <w:p w:rsidR="00D350E8" w:rsidRPr="00D350E8" w:rsidRDefault="00D350E8" w:rsidP="00D350E8">
      <w:pPr>
        <w:ind w:firstLine="480"/>
      </w:pPr>
      <w:r>
        <w:rPr>
          <w:rFonts w:hint="eastAsia"/>
        </w:rPr>
        <w:t>使用远程文件的模板：</w:t>
      </w:r>
    </w:p>
    <w:p w:rsidR="00D350E8" w:rsidRDefault="00D350E8" w:rsidP="00D350E8">
      <w:pPr>
        <w:pStyle w:val="code"/>
        <w:ind w:left="480" w:right="480"/>
      </w:pPr>
      <w:r>
        <w:t>&lt;!DOCTYPE html&gt;</w:t>
      </w:r>
    </w:p>
    <w:p w:rsidR="00D350E8" w:rsidRDefault="00D350E8" w:rsidP="00D350E8">
      <w:pPr>
        <w:pStyle w:val="code"/>
        <w:ind w:left="480" w:right="480"/>
      </w:pPr>
      <w:r>
        <w:t>&lt;html lang="zh-CN"&gt;</w:t>
      </w:r>
    </w:p>
    <w:p w:rsidR="00D350E8" w:rsidRDefault="00D350E8" w:rsidP="00D350E8">
      <w:pPr>
        <w:pStyle w:val="code"/>
        <w:ind w:left="480" w:right="480"/>
      </w:pPr>
      <w:r>
        <w:t xml:space="preserve">  &lt;head&gt;</w:t>
      </w:r>
    </w:p>
    <w:p w:rsidR="00D350E8" w:rsidRDefault="00D350E8" w:rsidP="00D350E8">
      <w:pPr>
        <w:pStyle w:val="code"/>
        <w:ind w:left="480" w:right="480"/>
      </w:pPr>
      <w:r>
        <w:t xml:space="preserve">    &lt;meta charset="utf-8"&gt;</w:t>
      </w:r>
    </w:p>
    <w:p w:rsidR="00D350E8" w:rsidRDefault="00D350E8" w:rsidP="00D350E8">
      <w:pPr>
        <w:pStyle w:val="code"/>
        <w:ind w:left="480" w:right="480"/>
      </w:pPr>
      <w:r>
        <w:t xml:space="preserve">    &lt;meta http-equiv="X-UA-Compatible" content="IE=edge"&gt;</w:t>
      </w:r>
    </w:p>
    <w:p w:rsidR="00EF49F4" w:rsidRDefault="00D350E8" w:rsidP="00EF49F4">
      <w:pPr>
        <w:pStyle w:val="code"/>
        <w:ind w:left="480" w:right="480" w:firstLine="390"/>
      </w:pPr>
      <w:r>
        <w:rPr>
          <w:rFonts w:hint="eastAsia"/>
        </w:rPr>
        <w:lastRenderedPageBreak/>
        <w:t xml:space="preserve">&lt;!-- </w:t>
      </w:r>
      <w:r>
        <w:rPr>
          <w:rFonts w:hint="eastAsia"/>
        </w:rPr>
        <w:t>为了让</w:t>
      </w:r>
      <w:r>
        <w:rPr>
          <w:rFonts w:hint="eastAsia"/>
        </w:rPr>
        <w:t xml:space="preserve"> Bootstrap </w:t>
      </w:r>
      <w:r>
        <w:rPr>
          <w:rFonts w:hint="eastAsia"/>
        </w:rPr>
        <w:t>开发的网站对移动设备友好，确保适当的绘制和触屏缩放</w:t>
      </w:r>
      <w:r>
        <w:rPr>
          <w:rFonts w:hint="eastAsia"/>
        </w:rPr>
        <w:t xml:space="preserve"> </w:t>
      </w:r>
    </w:p>
    <w:p w:rsidR="00EF49F4" w:rsidRDefault="00EF49F4" w:rsidP="00EF49F4">
      <w:pPr>
        <w:pStyle w:val="code"/>
        <w:ind w:left="480" w:right="480" w:firstLine="390"/>
      </w:pPr>
      <w:r>
        <w:tab/>
      </w:r>
      <w:r>
        <w:rPr>
          <w:rFonts w:hint="eastAsia"/>
        </w:rPr>
        <w:t>以移动设备为优先，但是不紧张用户缩放</w:t>
      </w:r>
    </w:p>
    <w:p w:rsidR="00D350E8" w:rsidRDefault="00D350E8" w:rsidP="00EF49F4">
      <w:pPr>
        <w:pStyle w:val="code"/>
        <w:ind w:left="480" w:right="480" w:firstLine="390"/>
      </w:pPr>
      <w:r>
        <w:rPr>
          <w:rFonts w:hint="eastAsia"/>
        </w:rPr>
        <w:t>--&gt;</w:t>
      </w:r>
    </w:p>
    <w:p w:rsidR="00D350E8" w:rsidRDefault="00D350E8" w:rsidP="00D350E8">
      <w:pPr>
        <w:pStyle w:val="code"/>
        <w:ind w:left="480" w:right="480"/>
      </w:pPr>
      <w:r>
        <w:t xml:space="preserve">    &lt;meta name="viewport" content="width=device-width, initial-scale=1"&gt;</w:t>
      </w: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上述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meta</w:t>
      </w:r>
      <w:r>
        <w:rPr>
          <w:rFonts w:hint="eastAsia"/>
        </w:rPr>
        <w:t>标签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放在最前面，任何其他内容都</w:t>
      </w:r>
      <w:r>
        <w:rPr>
          <w:rFonts w:hint="eastAsia"/>
        </w:rPr>
        <w:t>*</w:t>
      </w:r>
      <w:r>
        <w:rPr>
          <w:rFonts w:hint="eastAsia"/>
        </w:rPr>
        <w:t>必须</w:t>
      </w:r>
      <w:r>
        <w:rPr>
          <w:rFonts w:hint="eastAsia"/>
        </w:rPr>
        <w:t>*</w:t>
      </w:r>
      <w:r>
        <w:rPr>
          <w:rFonts w:hint="eastAsia"/>
        </w:rPr>
        <w:t>跟随其后！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 xml:space="preserve">    &lt;title&gt;Bootstrap 101 Template&lt;/title&gt;</w:t>
      </w:r>
    </w:p>
    <w:p w:rsidR="00D350E8" w:rsidRDefault="00D350E8" w:rsidP="00D350E8">
      <w:pPr>
        <w:pStyle w:val="code"/>
        <w:ind w:left="480" w:right="480"/>
      </w:pP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最新版本的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CSS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&lt;link rel="stylesheet" href="https://cdn.bootcss.com/bootstrap/3.3.7/css/bootstrap.min.css" integrity="sha384-BVYiiSIFeK1dGmJRAkycuHAHRg32OmUcww7on3RYdg4Va+PmSTsz/K68vbdEjh4u" crossorigin="anonymous"&gt;</w:t>
      </w:r>
    </w:p>
    <w:p w:rsidR="00D350E8" w:rsidRDefault="00D350E8" w:rsidP="00D350E8">
      <w:pPr>
        <w:pStyle w:val="code"/>
        <w:ind w:left="480" w:right="480"/>
      </w:pP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可选的</w:t>
      </w:r>
      <w:r>
        <w:rPr>
          <w:rFonts w:hint="eastAsia"/>
        </w:rPr>
        <w:t xml:space="preserve"> Bootstrap </w:t>
      </w:r>
      <w:r>
        <w:rPr>
          <w:rFonts w:hint="eastAsia"/>
        </w:rPr>
        <w:t>主题文件（一般不用引入）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&lt;link rel="stylesheet" href="https://cdn.bootcss.com/bootstrap/3.3.7/css/bootstrap-theme.min.css" integrity="sha384-rHyoN1iRsVXV4nD0JutlnGaslCJuC7uwjduW9SVrLvRYooPp2bWYgmgJQIXwl/Sp" crossorigin="anonymous"&gt;</w:t>
      </w:r>
    </w:p>
    <w:p w:rsidR="00D350E8" w:rsidRDefault="00D350E8" w:rsidP="00D350E8">
      <w:pPr>
        <w:pStyle w:val="code"/>
        <w:ind w:left="480" w:right="480"/>
      </w:pP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jQuery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&lt;script src="https://cdn.bootcss.com/jquery/3.2.1/jquery.min.js"&gt;&lt;/script&gt;</w:t>
      </w: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最新的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JavaScript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D350E8" w:rsidRDefault="00D350E8" w:rsidP="00D350E8">
      <w:pPr>
        <w:pStyle w:val="code"/>
        <w:ind w:left="480" w:right="480"/>
      </w:pPr>
      <w:r>
        <w:tab/>
        <w:t>&lt;script src="https://cdn.bootcss.com/bootstrap/3.3.7/js/bootstrap.min.js" integrity="sha384-Tc5IQib027qvyjSMfHjOMaLkfuWVxZxUPnCJA7l2mCWNIpG9mGCD8wGNIcPD7Txa" crossorigin="anonymous"&gt;&lt;/script&gt;</w:t>
      </w:r>
    </w:p>
    <w:p w:rsidR="00D350E8" w:rsidRDefault="00D350E8" w:rsidP="00D350E8">
      <w:pPr>
        <w:pStyle w:val="code"/>
        <w:ind w:left="480" w:right="480"/>
      </w:pPr>
      <w:r>
        <w:t xml:space="preserve">  &lt;/head&gt;</w:t>
      </w:r>
    </w:p>
    <w:p w:rsidR="00D350E8" w:rsidRDefault="00D350E8" w:rsidP="00D350E8">
      <w:pPr>
        <w:pStyle w:val="code"/>
        <w:ind w:left="480" w:right="480"/>
      </w:pPr>
      <w:r>
        <w:t xml:space="preserve">  &lt;body&gt;</w:t>
      </w:r>
    </w:p>
    <w:p w:rsidR="00D350E8" w:rsidRDefault="00D350E8" w:rsidP="00D350E8">
      <w:pPr>
        <w:pStyle w:val="code"/>
        <w:ind w:left="480" w:right="480"/>
      </w:pPr>
      <w:r>
        <w:rPr>
          <w:rFonts w:hint="eastAsia"/>
        </w:rPr>
        <w:t xml:space="preserve">    &lt;h1&gt;</w:t>
      </w:r>
      <w:r>
        <w:rPr>
          <w:rFonts w:hint="eastAsia"/>
        </w:rPr>
        <w:t>你好，世界！</w:t>
      </w:r>
      <w:r>
        <w:rPr>
          <w:rFonts w:hint="eastAsia"/>
        </w:rPr>
        <w:t>&lt;/h1&gt;</w:t>
      </w:r>
    </w:p>
    <w:p w:rsidR="00D350E8" w:rsidRDefault="00D350E8" w:rsidP="00D350E8">
      <w:pPr>
        <w:pStyle w:val="code"/>
        <w:ind w:left="480" w:right="480"/>
      </w:pPr>
      <w:r>
        <w:t xml:space="preserve">  &lt;/body&gt;</w:t>
      </w:r>
    </w:p>
    <w:p w:rsidR="009D5002" w:rsidRDefault="00D350E8" w:rsidP="00D350E8">
      <w:pPr>
        <w:pStyle w:val="code"/>
        <w:ind w:left="480" w:right="480"/>
      </w:pPr>
      <w:r>
        <w:t>&lt;/html&gt;</w:t>
      </w:r>
    </w:p>
    <w:p w:rsidR="00CC16EC" w:rsidRDefault="00CC16EC" w:rsidP="00D350E8">
      <w:pPr>
        <w:pStyle w:val="code"/>
        <w:ind w:left="480" w:right="480"/>
      </w:pPr>
    </w:p>
    <w:p w:rsidR="00CC16EC" w:rsidRDefault="00CC16EC" w:rsidP="00CC16EC">
      <w:pPr>
        <w:rPr>
          <w:color w:val="FF0000"/>
        </w:rPr>
      </w:pPr>
      <w:r>
        <w:rPr>
          <w:rFonts w:hint="eastAsia"/>
          <w:color w:val="FF0000"/>
        </w:rPr>
        <w:t>注意：以移动设备为优先的三个参数</w:t>
      </w:r>
    </w:p>
    <w:p w:rsidR="00CC16EC" w:rsidRDefault="00CC16EC" w:rsidP="00CC16EC">
      <w:pPr>
        <w:rPr>
          <w:color w:val="FF0000"/>
        </w:rPr>
      </w:pPr>
      <w:r>
        <w:rPr>
          <w:color w:val="FF0000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宽度和移动设备宽度一致</w:t>
      </w:r>
    </w:p>
    <w:p w:rsidR="00CC16EC" w:rsidRDefault="00CC16EC" w:rsidP="00CC16EC">
      <w:pPr>
        <w:rPr>
          <w:color w:val="FF0000"/>
        </w:rPr>
      </w:pPr>
      <w:r>
        <w:rPr>
          <w:color w:val="FF0000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初始缩放保持</w:t>
      </w:r>
      <w:r>
        <w:rPr>
          <w:rFonts w:hint="eastAsia"/>
          <w:color w:val="FF0000"/>
        </w:rPr>
        <w:t>100%</w:t>
      </w:r>
    </w:p>
    <w:p w:rsidR="00CC16EC" w:rsidRPr="00CC16EC" w:rsidRDefault="00CC16EC" w:rsidP="00CC16EC">
      <w:pPr>
        <w:rPr>
          <w:color w:val="FF0000"/>
        </w:rPr>
      </w:pPr>
      <w:r>
        <w:rPr>
          <w:color w:val="FF0000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color w:val="FF0000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是否禁止用户缩放</w:t>
      </w:r>
    </w:p>
    <w:p w:rsidR="009D5002" w:rsidRDefault="00CC16EC" w:rsidP="00CC16EC">
      <w:pPr>
        <w:pStyle w:val="3"/>
        <w:numPr>
          <w:ilvl w:val="0"/>
          <w:numId w:val="34"/>
        </w:numPr>
      </w:pP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CSS</w:t>
      </w:r>
    </w:p>
    <w:p w:rsidR="00E45E52" w:rsidRPr="00E45E52" w:rsidRDefault="00E45E52" w:rsidP="00E45E52">
      <w:pPr>
        <w:pStyle w:val="4"/>
      </w:pPr>
      <w:r>
        <w:rPr>
          <w:rFonts w:hint="eastAsia"/>
        </w:rPr>
        <w:t xml:space="preserve">2.0  </w:t>
      </w:r>
      <w:r>
        <w:rPr>
          <w:rFonts w:hint="eastAsia"/>
        </w:rPr>
        <w:t>全局</w:t>
      </w:r>
      <w:r>
        <w:rPr>
          <w:rFonts w:hint="eastAsia"/>
        </w:rPr>
        <w:t>CSS</w:t>
      </w:r>
      <w:r>
        <w:rPr>
          <w:rFonts w:hint="eastAsia"/>
        </w:rPr>
        <w:t>样式的网址</w:t>
      </w:r>
      <w:r>
        <w:rPr>
          <w:rFonts w:hint="eastAsia"/>
        </w:rPr>
        <w:t xml:space="preserve">     </w:t>
      </w:r>
      <w:hyperlink r:id="rId29" w:history="1">
        <w:r w:rsidRPr="000B5106">
          <w:rPr>
            <w:rStyle w:val="afb"/>
          </w:rPr>
          <w:t>http://v3.bootcss.com/css/</w:t>
        </w:r>
      </w:hyperlink>
      <w:r>
        <w:t xml:space="preserve"> </w:t>
      </w:r>
    </w:p>
    <w:p w:rsidR="0004149B" w:rsidRDefault="00CC16EC" w:rsidP="0004149B">
      <w:pPr>
        <w:pStyle w:val="4"/>
      </w:pPr>
      <w:r>
        <w:rPr>
          <w:rFonts w:hint="eastAsia"/>
        </w:rPr>
        <w:t>2.1</w:t>
      </w:r>
      <w:r>
        <w:t xml:space="preserve">  </w:t>
      </w:r>
      <w:r w:rsidR="0004149B">
        <w:rPr>
          <w:rFonts w:hint="eastAsia"/>
        </w:rPr>
        <w:t>Bootstrap</w:t>
      </w:r>
      <w:r w:rsidR="0004149B">
        <w:rPr>
          <w:rFonts w:hint="eastAsia"/>
        </w:rPr>
        <w:t>的布局</w:t>
      </w:r>
    </w:p>
    <w:p w:rsidR="0004149B" w:rsidRPr="0004149B" w:rsidRDefault="0004149B" w:rsidP="0004149B"/>
    <w:p w:rsidR="0004149B" w:rsidRDefault="0004149B" w:rsidP="0004149B">
      <w:pPr>
        <w:pStyle w:val="code"/>
        <w:ind w:left="480" w:right="480"/>
      </w:pPr>
      <w:r>
        <w:t xml:space="preserve">  &lt;body&gt;</w:t>
      </w:r>
    </w:p>
    <w:p w:rsidR="0004149B" w:rsidRDefault="0004149B" w:rsidP="0004149B">
      <w:pPr>
        <w:pStyle w:val="code"/>
        <w:ind w:left="480" w:right="480"/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固定宽度为</w:t>
      </w:r>
      <w:r>
        <w:rPr>
          <w:rFonts w:hint="eastAsia"/>
        </w:rPr>
        <w:t>1170px --&gt;</w:t>
      </w:r>
    </w:p>
    <w:p w:rsidR="0004149B" w:rsidRDefault="0004149B" w:rsidP="0004149B">
      <w:pPr>
        <w:pStyle w:val="code"/>
        <w:ind w:left="480" w:right="480"/>
      </w:pPr>
      <w:r>
        <w:t xml:space="preserve">    &lt;div class="container" style="background: gray"&gt;</w:t>
      </w:r>
    </w:p>
    <w:p w:rsidR="0004149B" w:rsidRDefault="0004149B" w:rsidP="0004149B">
      <w:pPr>
        <w:pStyle w:val="code"/>
        <w:ind w:left="480" w:right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>&lt;h1&gt;</w:t>
      </w:r>
      <w:r>
        <w:rPr>
          <w:rFonts w:hint="eastAsia"/>
        </w:rPr>
        <w:t>你好，世界</w:t>
      </w:r>
      <w:r>
        <w:rPr>
          <w:rFonts w:hint="eastAsia"/>
        </w:rPr>
        <w:t>&lt;/h1&gt;</w:t>
      </w:r>
    </w:p>
    <w:p w:rsidR="0004149B" w:rsidRDefault="0004149B" w:rsidP="0004149B">
      <w:pPr>
        <w:pStyle w:val="code"/>
        <w:ind w:left="480" w:right="480"/>
      </w:pPr>
      <w:r>
        <w:t xml:space="preserve">    &lt;/div&gt;</w:t>
      </w:r>
    </w:p>
    <w:p w:rsidR="0004149B" w:rsidRDefault="0004149B" w:rsidP="0004149B">
      <w:pPr>
        <w:pStyle w:val="code"/>
        <w:ind w:left="480" w:right="480"/>
      </w:pPr>
      <w:r>
        <w:rPr>
          <w:rFonts w:hint="eastAsia"/>
        </w:rPr>
        <w:t xml:space="preserve">    &lt;!-- </w:t>
      </w:r>
      <w:r>
        <w:rPr>
          <w:rFonts w:hint="eastAsia"/>
        </w:rPr>
        <w:t>如果希望宽度为</w:t>
      </w:r>
      <w:r>
        <w:rPr>
          <w:rFonts w:hint="eastAsia"/>
        </w:rPr>
        <w:t>100%</w:t>
      </w:r>
      <w:r>
        <w:rPr>
          <w:rFonts w:hint="eastAsia"/>
        </w:rPr>
        <w:t>，则类名为</w:t>
      </w:r>
      <w:r>
        <w:rPr>
          <w:rFonts w:hint="eastAsia"/>
        </w:rPr>
        <w:t xml:space="preserve"> container-fluid --&gt;</w:t>
      </w:r>
    </w:p>
    <w:p w:rsidR="0004149B" w:rsidRDefault="0004149B" w:rsidP="0004149B">
      <w:pPr>
        <w:pStyle w:val="code"/>
        <w:ind w:left="480" w:right="480"/>
      </w:pPr>
      <w:r>
        <w:t xml:space="preserve">  &lt;/body&gt;</w:t>
      </w:r>
    </w:p>
    <w:p w:rsidR="0004149B" w:rsidRDefault="0004149B" w:rsidP="0004149B">
      <w:r>
        <w:rPr>
          <w:rFonts w:hint="eastAsia"/>
        </w:rPr>
        <w:t>总之，在</w:t>
      </w:r>
      <w:r>
        <w:rPr>
          <w:rFonts w:hint="eastAsia"/>
        </w:rPr>
        <w:t>Bootstrap</w:t>
      </w:r>
      <w:r>
        <w:rPr>
          <w:rFonts w:hint="eastAsia"/>
        </w:rPr>
        <w:t>中，很多组件已经定义好，只需要指定类名，即可使用。</w:t>
      </w:r>
    </w:p>
    <w:p w:rsidR="0004149B" w:rsidRDefault="0004149B" w:rsidP="0004149B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基本的排版元素</w:t>
      </w:r>
    </w:p>
    <w:p w:rsidR="00D259C7" w:rsidRDefault="00D259C7" w:rsidP="00D259C7">
      <w:pPr>
        <w:pStyle w:val="code"/>
        <w:ind w:left="480" w:right="480"/>
      </w:pPr>
      <w:r>
        <w:t xml:space="preserve">    &lt;div class="container" style="background: gray"&gt;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>&lt;h1&gt;</w:t>
      </w:r>
      <w:r>
        <w:rPr>
          <w:rFonts w:hint="eastAsia"/>
        </w:rPr>
        <w:t>你好，世界</w:t>
      </w:r>
      <w:r>
        <w:rPr>
          <w:rFonts w:hint="eastAsia"/>
        </w:rPr>
        <w:t>,36px&lt;/h1&gt;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&lt;h2&gt;30px&lt;/h2&gt;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&lt;h3&gt;24px&lt;/h3&gt;</w:t>
      </w:r>
    </w:p>
    <w:p w:rsidR="00D259C7" w:rsidRDefault="00D259C7" w:rsidP="00D259C7">
      <w:pPr>
        <w:pStyle w:val="code"/>
        <w:ind w:left="480" w:right="480"/>
      </w:pPr>
      <w:r>
        <w:lastRenderedPageBreak/>
        <w:t xml:space="preserve">    </w:t>
      </w:r>
      <w:r>
        <w:tab/>
        <w:t>&lt;h4&gt;18px&lt;/h4&gt;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&lt;h5&gt;14px&lt;/h5&gt;</w:t>
      </w:r>
    </w:p>
    <w:p w:rsidR="00D259C7" w:rsidRDefault="00D259C7" w:rsidP="00D259C7">
      <w:pPr>
        <w:pStyle w:val="code"/>
        <w:ind w:left="480" w:right="480"/>
      </w:pPr>
      <w:r>
        <w:t xml:space="preserve">    </w:t>
      </w:r>
      <w:r>
        <w:tab/>
        <w:t>&lt;h6 class="page-header"&gt;12px&lt;/h6&gt;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其中</w:t>
      </w:r>
      <w:r>
        <w:rPr>
          <w:rFonts w:hint="eastAsia"/>
        </w:rPr>
        <w:t>page-header</w:t>
      </w:r>
      <w:r>
        <w:rPr>
          <w:rFonts w:hint="eastAsia"/>
        </w:rPr>
        <w:t>类，设置页头，并加分割线</w:t>
      </w:r>
      <w:r>
        <w:rPr>
          <w:rFonts w:hint="eastAsia"/>
        </w:rPr>
        <w:t xml:space="preserve"> --&gt;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>&lt;small&gt;</w:t>
      </w:r>
      <w:r>
        <w:rPr>
          <w:rFonts w:hint="eastAsia"/>
        </w:rPr>
        <w:t>本行内容是在标签内</w:t>
      </w:r>
      <w:r>
        <w:rPr>
          <w:rFonts w:hint="eastAsia"/>
        </w:rPr>
        <w:t>&lt;/small&gt;&lt;br&gt;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&lt;strong&gt;</w:t>
      </w:r>
      <w:r>
        <w:rPr>
          <w:rFonts w:hint="eastAsia"/>
        </w:rPr>
        <w:t>本行内容是在标签内</w:t>
      </w:r>
      <w:r>
        <w:rPr>
          <w:rFonts w:hint="eastAsia"/>
        </w:rPr>
        <w:t>,Bootstrap</w:t>
      </w:r>
      <w:r>
        <w:rPr>
          <w:rFonts w:hint="eastAsia"/>
        </w:rPr>
        <w:t>推荐使用的</w:t>
      </w:r>
      <w:r>
        <w:rPr>
          <w:rFonts w:hint="eastAsia"/>
        </w:rPr>
        <w:t>&lt;/strong&gt;&lt;br&gt;</w:t>
      </w:r>
    </w:p>
    <w:p w:rsidR="00D259C7" w:rsidRDefault="00D259C7" w:rsidP="005E17EB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&lt;em&gt;</w:t>
      </w:r>
      <w:r>
        <w:rPr>
          <w:rFonts w:hint="eastAsia"/>
        </w:rPr>
        <w:t>本行内容是在标签内，并呈现为斜体，推荐使用</w:t>
      </w:r>
      <w:r w:rsidR="005E17EB">
        <w:rPr>
          <w:rFonts w:hint="eastAsia"/>
        </w:rPr>
        <w:t>&lt;/em&gt;&lt;br&gt;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class="text-muted"&gt;</w:t>
      </w:r>
      <w:r>
        <w:rPr>
          <w:rFonts w:hint="eastAsia"/>
        </w:rPr>
        <w:t>本行内容是减弱的</w:t>
      </w:r>
      <w:r>
        <w:rPr>
          <w:rFonts w:hint="eastAsia"/>
        </w:rPr>
        <w:t>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class="text-primary"&gt;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primary class&lt;/p&gt;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class="text-success"&gt;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success class&lt;/p&gt;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class="text-info"&gt;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info class&lt;/p&gt;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class="text-warning"&gt;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warning class&lt;/p&gt;</w:t>
      </w:r>
    </w:p>
    <w:p w:rsidR="00D259C7" w:rsidRDefault="00D259C7" w:rsidP="00D259C7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class="text-danger"&gt;</w:t>
      </w:r>
      <w:r>
        <w:rPr>
          <w:rFonts w:hint="eastAsia"/>
        </w:rPr>
        <w:t>本行内容带有一个</w:t>
      </w:r>
      <w:r>
        <w:rPr>
          <w:rFonts w:hint="eastAsia"/>
        </w:rPr>
        <w:t xml:space="preserve"> danger class&lt;/p&gt;</w:t>
      </w:r>
    </w:p>
    <w:p w:rsidR="00D259C7" w:rsidRPr="00D259C7" w:rsidRDefault="00D259C7" w:rsidP="00D259C7">
      <w:pPr>
        <w:pStyle w:val="code"/>
        <w:ind w:left="480" w:right="480"/>
        <w:rPr>
          <w:sz w:val="16"/>
        </w:rPr>
      </w:pPr>
      <w:r>
        <w:tab/>
      </w:r>
      <w:r>
        <w:tab/>
      </w:r>
      <w:r>
        <w:rPr>
          <w:rFonts w:hint="eastAsia"/>
          <w:sz w:val="16"/>
        </w:rPr>
        <w:t>&lt;del&gt;</w:t>
      </w:r>
      <w:r>
        <w:rPr>
          <w:rFonts w:hint="eastAsia"/>
          <w:sz w:val="16"/>
        </w:rPr>
        <w:t>这是删除线</w:t>
      </w:r>
      <w:r>
        <w:rPr>
          <w:rFonts w:hint="eastAsia"/>
          <w:sz w:val="16"/>
        </w:rPr>
        <w:t>&lt;/del&gt;</w:t>
      </w:r>
    </w:p>
    <w:p w:rsidR="0004149B" w:rsidRDefault="00D259C7" w:rsidP="005E17EB">
      <w:pPr>
        <w:pStyle w:val="code"/>
        <w:ind w:left="480" w:right="480" w:firstLine="405"/>
      </w:pPr>
      <w:r>
        <w:t>&lt;/div&gt;</w:t>
      </w:r>
    </w:p>
    <w:p w:rsidR="005E17EB" w:rsidRDefault="005E17EB" w:rsidP="005E17EB">
      <w:pPr>
        <w:pStyle w:val="code"/>
        <w:ind w:left="480" w:right="480" w:firstLine="405"/>
      </w:pPr>
    </w:p>
    <w:p w:rsidR="005E17EB" w:rsidRDefault="005E17EB" w:rsidP="005E17EB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文本对齐方式</w:t>
      </w:r>
    </w:p>
    <w:p w:rsidR="005E17EB" w:rsidRDefault="005E17EB" w:rsidP="005E17EB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class="text-left"&gt;</w:t>
      </w:r>
      <w:r>
        <w:rPr>
          <w:rFonts w:hint="eastAsia"/>
        </w:rPr>
        <w:t>向左对齐文本</w:t>
      </w:r>
      <w:r>
        <w:rPr>
          <w:rFonts w:hint="eastAsia"/>
        </w:rPr>
        <w:t>&lt;/p&gt;</w:t>
      </w:r>
    </w:p>
    <w:p w:rsidR="005E17EB" w:rsidRDefault="005E17EB" w:rsidP="005E17EB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class="text-center"&gt;</w:t>
      </w:r>
      <w:r>
        <w:rPr>
          <w:rFonts w:hint="eastAsia"/>
        </w:rPr>
        <w:t>居中对齐文本</w:t>
      </w:r>
      <w:r>
        <w:rPr>
          <w:rFonts w:hint="eastAsia"/>
        </w:rPr>
        <w:t>&lt;/p&gt;</w:t>
      </w:r>
    </w:p>
    <w:p w:rsidR="005E17EB" w:rsidRDefault="005E17EB" w:rsidP="005E17EB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&lt;p class="text-right"&gt;</w:t>
      </w:r>
      <w:r>
        <w:rPr>
          <w:rFonts w:hint="eastAsia"/>
        </w:rPr>
        <w:t>向右对齐文本</w:t>
      </w:r>
      <w:r>
        <w:rPr>
          <w:rFonts w:hint="eastAsia"/>
        </w:rPr>
        <w:t>&lt;/p&gt;</w:t>
      </w:r>
    </w:p>
    <w:p w:rsidR="005E17EB" w:rsidRDefault="005E17EB" w:rsidP="005E17EB">
      <w:pPr>
        <w:pStyle w:val="code"/>
        <w:ind w:left="480" w:right="480" w:firstLineChars="500" w:firstLine="900"/>
      </w:pPr>
      <w:r>
        <w:t>&lt;p class="text-uppercase"&gt;English  Upper</w:t>
      </w:r>
      <w:r>
        <w:rPr>
          <w:rFonts w:hint="eastAsia"/>
        </w:rPr>
        <w:t>，英文大写</w:t>
      </w:r>
      <w:r>
        <w:t>&lt;/p&gt;</w:t>
      </w:r>
    </w:p>
    <w:p w:rsidR="005E17EB" w:rsidRDefault="005E17EB" w:rsidP="005E17EB">
      <w:pPr>
        <w:pStyle w:val="code"/>
        <w:ind w:left="480" w:right="480"/>
      </w:pPr>
      <w:r>
        <w:tab/>
        <w:t xml:space="preserve">       </w:t>
      </w:r>
      <w:r w:rsidR="00E97083">
        <w:t>&lt;p class="text-lo</w:t>
      </w:r>
      <w:r>
        <w:t xml:space="preserve">wercase"&gt;English  Lower  </w:t>
      </w:r>
      <w:r>
        <w:rPr>
          <w:rFonts w:hint="eastAsia"/>
        </w:rPr>
        <w:t>英文小写</w:t>
      </w:r>
      <w:r>
        <w:t>&lt;/p&gt;</w:t>
      </w:r>
    </w:p>
    <w:p w:rsidR="00E97083" w:rsidRDefault="00E97083" w:rsidP="005E17EB">
      <w:pPr>
        <w:pStyle w:val="code"/>
        <w:ind w:left="480" w:right="480"/>
      </w:pPr>
      <w:r>
        <w:tab/>
      </w:r>
      <w:r>
        <w:tab/>
      </w:r>
      <w:r w:rsidRPr="00E97083">
        <w:rPr>
          <w:rFonts w:hint="eastAsia"/>
        </w:rPr>
        <w:t xml:space="preserve">&lt;p class="text-capitalize"&gt; english  </w:t>
      </w:r>
      <w:r w:rsidRPr="00E97083">
        <w:rPr>
          <w:rFonts w:hint="eastAsia"/>
        </w:rPr>
        <w:t>首字母大写</w:t>
      </w:r>
      <w:r w:rsidRPr="00E97083">
        <w:rPr>
          <w:rFonts w:hint="eastAsia"/>
        </w:rPr>
        <w:t>&lt;/p&gt;</w:t>
      </w:r>
    </w:p>
    <w:p w:rsidR="00E97083" w:rsidRDefault="00E97083" w:rsidP="00E97083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列表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列表，</w:t>
      </w:r>
      <w:r>
        <w:rPr>
          <w:rFonts w:hint="eastAsia"/>
        </w:rPr>
        <w:t>list-group</w:t>
      </w:r>
      <w:r>
        <w:rPr>
          <w:rFonts w:hint="eastAsia"/>
        </w:rPr>
        <w:t>会呈现类似表格的东西</w:t>
      </w:r>
      <w:r>
        <w:rPr>
          <w:rFonts w:hint="eastAsia"/>
        </w:rPr>
        <w:t xml:space="preserve"> --&gt;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&lt;ul class="list-group"&gt;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免费域名注册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免费</w:t>
      </w:r>
      <w:r>
        <w:rPr>
          <w:rFonts w:hint="eastAsia"/>
        </w:rPr>
        <w:t xml:space="preserve"> Window </w:t>
      </w:r>
      <w:r>
        <w:rPr>
          <w:rFonts w:hint="eastAsia"/>
        </w:rPr>
        <w:t>空间托管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图像的数量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会在列表最后出现一个“新”字</w:t>
      </w:r>
      <w:r>
        <w:rPr>
          <w:rFonts w:hint="eastAsia"/>
        </w:rPr>
        <w:t xml:space="preserve"> --&gt;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&lt;span class="badge"&gt;</w:t>
      </w:r>
      <w:r>
        <w:rPr>
          <w:rFonts w:hint="eastAsia"/>
        </w:rPr>
        <w:t>新</w:t>
      </w:r>
      <w:r>
        <w:rPr>
          <w:rFonts w:hint="eastAsia"/>
        </w:rPr>
        <w:t>&lt;/span&gt;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</w:r>
      <w:r>
        <w:tab/>
        <w:t>&lt;/li&gt;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 class="list-group-item"&gt;24*7 </w:t>
      </w:r>
      <w:r>
        <w:rPr>
          <w:rFonts w:hint="eastAsia"/>
        </w:rPr>
        <w:t>支持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class="list-group-item"&gt;</w:t>
      </w:r>
      <w:r>
        <w:rPr>
          <w:rFonts w:hint="eastAsia"/>
        </w:rPr>
        <w:t>每年更新成本</w:t>
      </w:r>
      <w:r>
        <w:rPr>
          <w:rFonts w:hint="eastAsia"/>
        </w:rPr>
        <w:t>&lt;/li&gt;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&lt;/ul&gt;</w:t>
      </w:r>
    </w:p>
    <w:p w:rsidR="00E97083" w:rsidRDefault="00E97083" w:rsidP="00E97083">
      <w:pPr>
        <w:pStyle w:val="code"/>
        <w:ind w:left="480" w:right="480"/>
      </w:pP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在列表上，添加超链接</w:t>
      </w:r>
      <w:r>
        <w:rPr>
          <w:rFonts w:hint="eastAsia"/>
        </w:rPr>
        <w:t xml:space="preserve"> --&gt;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&lt;a href="#" class="list-group-item active"&gt;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免费域名注册</w:t>
      </w:r>
    </w:p>
    <w:p w:rsidR="00E97083" w:rsidRDefault="00E97083" w:rsidP="00E97083">
      <w:pPr>
        <w:pStyle w:val="code"/>
        <w:ind w:left="480" w:right="480"/>
      </w:pPr>
      <w:r>
        <w:tab/>
      </w:r>
      <w:r>
        <w:tab/>
        <w:t>&lt;/a&gt;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&lt;a href="#" class="list-group-item"&gt;24*7 </w:t>
      </w:r>
      <w:r>
        <w:rPr>
          <w:rFonts w:hint="eastAsia"/>
        </w:rPr>
        <w:t>支持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&lt;a href="#" class="list-group-item"&gt;</w:t>
      </w:r>
      <w:r>
        <w:rPr>
          <w:rFonts w:hint="eastAsia"/>
        </w:rPr>
        <w:t>免费</w:t>
      </w:r>
      <w:r>
        <w:rPr>
          <w:rFonts w:hint="eastAsia"/>
        </w:rPr>
        <w:t xml:space="preserve"> Window </w:t>
      </w:r>
      <w:r>
        <w:rPr>
          <w:rFonts w:hint="eastAsia"/>
        </w:rPr>
        <w:t>空间托管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&lt;a href="#" class="list-group-item"&gt;</w:t>
      </w:r>
      <w:r>
        <w:rPr>
          <w:rFonts w:hint="eastAsia"/>
        </w:rPr>
        <w:t>图像的数量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>&lt;a href="#" class="list-group-item"&gt;</w:t>
      </w:r>
      <w:r>
        <w:rPr>
          <w:rFonts w:hint="eastAsia"/>
        </w:rPr>
        <w:t>每年更新成本</w:t>
      </w:r>
      <w:r>
        <w:rPr>
          <w:rFonts w:hint="eastAsia"/>
        </w:rPr>
        <w:t>&lt;/a&gt;</w:t>
      </w:r>
    </w:p>
    <w:p w:rsidR="00E97083" w:rsidRDefault="00E97083" w:rsidP="00E97083">
      <w:pPr>
        <w:pStyle w:val="code"/>
        <w:ind w:left="480" w:right="480"/>
      </w:pPr>
    </w:p>
    <w:p w:rsidR="00E97083" w:rsidRDefault="00E97083" w:rsidP="00E97083">
      <w:pPr>
        <w:pStyle w:val="code"/>
        <w:ind w:left="480" w:right="480"/>
        <w:rPr>
          <w:color w:val="FF0000"/>
          <w:sz w:val="21"/>
        </w:rPr>
      </w:pPr>
      <w:r w:rsidRPr="00E97083">
        <w:rPr>
          <w:rFonts w:hint="eastAsia"/>
          <w:color w:val="FF0000"/>
          <w:sz w:val="21"/>
        </w:rPr>
        <w:t>显示结果</w:t>
      </w:r>
      <w:r w:rsidRPr="00E97083">
        <w:rPr>
          <w:rFonts w:hint="eastAsia"/>
          <w:color w:val="FF0000"/>
          <w:sz w:val="21"/>
        </w:rPr>
        <w:t>:</w:t>
      </w:r>
    </w:p>
    <w:p w:rsidR="00E97083" w:rsidRDefault="00E97083" w:rsidP="00E97083">
      <w:pPr>
        <w:pStyle w:val="code"/>
        <w:ind w:left="480" w:right="480"/>
        <w:rPr>
          <w:color w:val="FF0000"/>
          <w:sz w:val="21"/>
        </w:rPr>
      </w:pPr>
      <w:r>
        <w:rPr>
          <w:noProof/>
        </w:rPr>
        <w:lastRenderedPageBreak/>
        <w:drawing>
          <wp:inline distT="0" distB="0" distL="0" distR="0" wp14:anchorId="55D73547" wp14:editId="447FE590">
            <wp:extent cx="2400300" cy="1571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7326" cy="15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sz w:val="21"/>
        </w:rPr>
        <w:t xml:space="preserve">  </w:t>
      </w:r>
      <w:r>
        <w:rPr>
          <w:noProof/>
        </w:rPr>
        <w:drawing>
          <wp:inline distT="0" distB="0" distL="0" distR="0" wp14:anchorId="13A9B9CC" wp14:editId="325A6ECF">
            <wp:extent cx="2579771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87338" cy="15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989" w:rsidRDefault="00384989" w:rsidP="00E97083">
      <w:pPr>
        <w:pStyle w:val="code"/>
        <w:ind w:left="480" w:right="480"/>
        <w:rPr>
          <w:color w:val="FF0000"/>
          <w:sz w:val="21"/>
        </w:rPr>
      </w:pPr>
    </w:p>
    <w:p w:rsidR="00384989" w:rsidRDefault="00384989" w:rsidP="00384989">
      <w:pPr>
        <w:pStyle w:val="4"/>
      </w:pPr>
      <w:r>
        <w:rPr>
          <w:rFonts w:hint="eastAsia"/>
        </w:rPr>
        <w:t xml:space="preserve">2.5  </w:t>
      </w:r>
      <w:r>
        <w:rPr>
          <w:rFonts w:hint="eastAsia"/>
        </w:rPr>
        <w:t>表格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&lt;!-- .table </w:t>
      </w:r>
      <w:r>
        <w:rPr>
          <w:rFonts w:hint="eastAsia"/>
        </w:rPr>
        <w:t>是一个基类，其他都在其基础上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.table-bordered </w:t>
      </w:r>
      <w:r>
        <w:rPr>
          <w:rFonts w:hint="eastAsia"/>
        </w:rPr>
        <w:t>给表格加外框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.table-hover  </w:t>
      </w:r>
      <w:r>
        <w:rPr>
          <w:rFonts w:hint="eastAsia"/>
        </w:rPr>
        <w:t>鼠标悬停，表格变色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.table-striped  </w:t>
      </w:r>
      <w:r>
        <w:rPr>
          <w:rFonts w:hint="eastAsia"/>
        </w:rPr>
        <w:t>斑马线效果，隔行变色。</w:t>
      </w:r>
    </w:p>
    <w:p w:rsidR="00384989" w:rsidRDefault="00384989" w:rsidP="00384989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.table-condensed  </w:t>
      </w:r>
      <w:r>
        <w:rPr>
          <w:rFonts w:hint="eastAsia"/>
        </w:rPr>
        <w:t>使表格更加紧凑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 xml:space="preserve"> --&gt;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>&lt;table class="table table-bordered table-hover table-striped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 xml:space="preserve"> </w:t>
      </w:r>
      <w:r>
        <w:tab/>
        <w:t>table-condensed"&gt;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&lt;th&gt;first&lt;/th&gt;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&lt;th&gt;second&lt;/th&gt;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&lt;/tr&gt;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&lt;td&gt;002&lt;/td&gt;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&lt;td&gt;003&lt;/td&gt;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&lt;/tr&gt;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&lt;td&gt;004&lt;/td&gt;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&lt;td&gt;005&lt;/td&gt;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</w:r>
      <w:r>
        <w:tab/>
        <w:t>&lt;/tr&gt;</w:t>
      </w:r>
    </w:p>
    <w:p w:rsidR="00384989" w:rsidRDefault="00384989" w:rsidP="00384989">
      <w:pPr>
        <w:pStyle w:val="code"/>
        <w:ind w:left="480" w:right="480"/>
      </w:pPr>
      <w:r>
        <w:tab/>
      </w:r>
      <w:r>
        <w:tab/>
        <w:t>&lt;/table&gt;</w:t>
      </w:r>
    </w:p>
    <w:p w:rsidR="001A213E" w:rsidRDefault="001A213E" w:rsidP="001A213E">
      <w:pPr>
        <w:pStyle w:val="4"/>
      </w:pPr>
      <w:r>
        <w:t xml:space="preserve">2.6  </w:t>
      </w:r>
      <w:r>
        <w:rPr>
          <w:rFonts w:hint="eastAsia"/>
        </w:rPr>
        <w:t>响应式表格</w:t>
      </w:r>
    </w:p>
    <w:p w:rsidR="001A213E" w:rsidRDefault="001A213E" w:rsidP="001A213E">
      <w:pPr>
        <w:pStyle w:val="code"/>
        <w:ind w:left="480" w:right="480" w:firstLineChars="500" w:firstLine="900"/>
      </w:pPr>
      <w:r>
        <w:t>&lt;!--</w:t>
      </w:r>
    </w:p>
    <w:p w:rsidR="001A213E" w:rsidRDefault="001A213E" w:rsidP="001A213E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.table-responsive </w:t>
      </w:r>
      <w:r>
        <w:rPr>
          <w:rFonts w:hint="eastAsia"/>
        </w:rPr>
        <w:t>给</w:t>
      </w:r>
      <w:r>
        <w:rPr>
          <w:rFonts w:hint="eastAsia"/>
        </w:rPr>
        <w:t>table</w:t>
      </w:r>
      <w:r>
        <w:rPr>
          <w:rFonts w:hint="eastAsia"/>
        </w:rPr>
        <w:t>的父类加，实现响应式表格</w:t>
      </w:r>
    </w:p>
    <w:p w:rsidR="001A213E" w:rsidRDefault="001A213E" w:rsidP="001A213E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在手机端显示不全时，会出现滚动条。</w:t>
      </w:r>
    </w:p>
    <w:p w:rsidR="001A213E" w:rsidRDefault="001A213E" w:rsidP="001A213E">
      <w:pPr>
        <w:pStyle w:val="code"/>
        <w:ind w:left="480" w:right="480"/>
      </w:pPr>
      <w:r>
        <w:tab/>
        <w:t xml:space="preserve">       --&gt;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  <w:t>&lt;div class="table-responsive"&gt;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  <w:t>&lt;table class="table table-bordered table-hover table-striped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  <w:t xml:space="preserve"> </w:t>
      </w:r>
      <w:r>
        <w:tab/>
        <w:t>table-condensed"&gt;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&lt;th&gt;first&lt;/th&gt;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&lt;th&gt;second&lt;/th&gt;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&lt;/tr&gt;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&lt;td&gt;002&lt;/td&gt;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&lt;td&gt;003&lt;/td&gt;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&lt;/tr&gt;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&lt;td&gt;004&lt;/td&gt;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</w:r>
      <w:r>
        <w:tab/>
        <w:t>&lt;td&gt;005&lt;/td&gt;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</w:r>
      <w:r>
        <w:tab/>
        <w:t>&lt;/tr&gt;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</w:r>
      <w:r>
        <w:tab/>
        <w:t>&lt;/table&gt;</w:t>
      </w:r>
    </w:p>
    <w:p w:rsidR="001A213E" w:rsidRDefault="001A213E" w:rsidP="001A213E">
      <w:pPr>
        <w:pStyle w:val="code"/>
        <w:ind w:left="480" w:right="480"/>
      </w:pPr>
      <w:r>
        <w:tab/>
      </w:r>
      <w:r>
        <w:tab/>
        <w:t>&lt;/div&gt;</w:t>
      </w:r>
    </w:p>
    <w:p w:rsidR="00D33F03" w:rsidRDefault="00D33F03" w:rsidP="00D33F03">
      <w:pPr>
        <w:pStyle w:val="4"/>
      </w:pPr>
      <w:r>
        <w:rPr>
          <w:rFonts w:hint="eastAsia"/>
        </w:rPr>
        <w:t>2.7</w:t>
      </w:r>
      <w:r>
        <w:t xml:space="preserve">  </w:t>
      </w:r>
      <w:r>
        <w:rPr>
          <w:rFonts w:hint="eastAsia"/>
        </w:rPr>
        <w:t>响应式图片</w:t>
      </w:r>
    </w:p>
    <w:p w:rsidR="00605A30" w:rsidRPr="00605A30" w:rsidRDefault="00605A30" w:rsidP="00605A30">
      <w:r>
        <w:tab/>
      </w:r>
      <w:r>
        <w:rPr>
          <w:rFonts w:hint="eastAsia"/>
        </w:rPr>
        <w:t>所谓的响应式，就是能否随着界面的</w:t>
      </w:r>
      <w:r w:rsidR="00805E27">
        <w:rPr>
          <w:rFonts w:hint="eastAsia"/>
        </w:rPr>
        <w:t>放大缩小而放大缩小。</w:t>
      </w:r>
    </w:p>
    <w:p w:rsidR="00605A30" w:rsidRDefault="00D33F03" w:rsidP="00605A30">
      <w:pPr>
        <w:pStyle w:val="code"/>
        <w:ind w:left="480" w:right="480"/>
      </w:pPr>
      <w:r>
        <w:lastRenderedPageBreak/>
        <w:tab/>
      </w:r>
      <w:r w:rsidR="00605A30">
        <w:rPr>
          <w:rFonts w:hint="eastAsia"/>
        </w:rPr>
        <w:tab/>
        <w:t xml:space="preserve">&lt;!-- .img-responsive </w:t>
      </w:r>
      <w:r w:rsidR="00605A30">
        <w:rPr>
          <w:rFonts w:hint="eastAsia"/>
        </w:rPr>
        <w:t>响应式图片</w:t>
      </w:r>
      <w:r w:rsidR="00605A30">
        <w:rPr>
          <w:rFonts w:hint="eastAsia"/>
        </w:rPr>
        <w:t xml:space="preserve"> --&gt;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&lt;img src="" class="img-responsive" alt=""&gt;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&lt;!--</w:t>
      </w:r>
    </w:p>
    <w:p w:rsidR="00605A30" w:rsidRDefault="00605A30" w:rsidP="00605A30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.img-rounded  </w:t>
      </w:r>
      <w:r>
        <w:rPr>
          <w:rFonts w:hint="eastAsia"/>
        </w:rPr>
        <w:t>圆角矩形</w:t>
      </w:r>
    </w:p>
    <w:p w:rsidR="00605A30" w:rsidRDefault="00605A30" w:rsidP="00605A30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.img-circle   </w:t>
      </w:r>
      <w:r>
        <w:rPr>
          <w:rFonts w:hint="eastAsia"/>
        </w:rPr>
        <w:t>椭圆形</w:t>
      </w:r>
    </w:p>
    <w:p w:rsidR="00605A30" w:rsidRDefault="00605A30" w:rsidP="00605A30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.img-thumbnail </w:t>
      </w:r>
      <w:r>
        <w:rPr>
          <w:rFonts w:hint="eastAsia"/>
        </w:rPr>
        <w:t>给图片加圆角矩形边框</w:t>
      </w:r>
    </w:p>
    <w:p w:rsidR="00605A30" w:rsidRDefault="00605A30" w:rsidP="00605A30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指定图片以什么形状显示。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--&gt;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&lt;img src="..." alt="..." class="img-rounded"&gt;</w:t>
      </w:r>
    </w:p>
    <w:p w:rsidR="00605A30" w:rsidRDefault="00605A30" w:rsidP="00605A30">
      <w:pPr>
        <w:pStyle w:val="code"/>
        <w:ind w:left="480" w:right="480"/>
      </w:pPr>
      <w:r>
        <w:tab/>
      </w:r>
      <w:r>
        <w:tab/>
        <w:t>&lt;img src="..." alt="..." class="img-circle"&gt;</w:t>
      </w:r>
    </w:p>
    <w:p w:rsidR="00D33F03" w:rsidRPr="00D33F03" w:rsidRDefault="00605A30" w:rsidP="00605A30">
      <w:pPr>
        <w:pStyle w:val="code"/>
        <w:ind w:left="480" w:right="480"/>
      </w:pPr>
      <w:r>
        <w:tab/>
      </w:r>
      <w:r>
        <w:tab/>
        <w:t>&lt;img src="..." alt="..." class="img-thumbnail"&gt;</w:t>
      </w:r>
    </w:p>
    <w:p w:rsidR="009D5002" w:rsidRDefault="00E25F8E" w:rsidP="00E25F8E">
      <w:pPr>
        <w:pStyle w:val="3"/>
        <w:numPr>
          <w:ilvl w:val="0"/>
          <w:numId w:val="34"/>
        </w:numPr>
      </w:pPr>
      <w:r>
        <w:rPr>
          <w:rFonts w:hint="eastAsia"/>
        </w:rPr>
        <w:t>栅格系统进行布局</w:t>
      </w:r>
    </w:p>
    <w:p w:rsidR="00E25F8E" w:rsidRDefault="00E25F8E" w:rsidP="00E25F8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栅格系统基础知识</w:t>
      </w:r>
    </w:p>
    <w:p w:rsidR="00E25F8E" w:rsidRDefault="00E25F8E" w:rsidP="00E25F8E">
      <w:r>
        <w:rPr>
          <w:noProof/>
        </w:rPr>
        <w:drawing>
          <wp:inline distT="0" distB="0" distL="0" distR="0" wp14:anchorId="5DD6C130" wp14:editId="7D0E9F16">
            <wp:extent cx="5904230" cy="16256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8E" w:rsidRDefault="00E25F8E" w:rsidP="00E25F8E"/>
    <w:p w:rsidR="005E4183" w:rsidRDefault="005E4183" w:rsidP="005E4183">
      <w:pPr>
        <w:pStyle w:val="code"/>
        <w:ind w:left="480" w:right="480" w:firstLineChars="500" w:firstLine="900"/>
      </w:pPr>
      <w:r>
        <w:rPr>
          <w:rFonts w:hint="eastAsia"/>
        </w:rPr>
        <w:t xml:space="preserve">&lt;!-- </w:t>
      </w:r>
      <w:r>
        <w:rPr>
          <w:rFonts w:hint="eastAsia"/>
        </w:rPr>
        <w:t>栅格系统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 </w:t>
      </w:r>
      <w:r>
        <w:rPr>
          <w:rFonts w:hint="eastAsia"/>
        </w:rPr>
        <w:t>栅格系统每行</w:t>
      </w:r>
      <w:r>
        <w:rPr>
          <w:rFonts w:hint="eastAsia"/>
        </w:rPr>
        <w:t>row</w:t>
      </w:r>
      <w:r>
        <w:rPr>
          <w:rFonts w:hint="eastAsia"/>
        </w:rPr>
        <w:t>最多只能有</w:t>
      </w:r>
      <w:r>
        <w:rPr>
          <w:rFonts w:hint="eastAsia"/>
        </w:rPr>
        <w:t>12</w:t>
      </w:r>
      <w:r>
        <w:rPr>
          <w:rFonts w:hint="eastAsia"/>
        </w:rPr>
        <w:t>列</w:t>
      </w:r>
      <w:r>
        <w:rPr>
          <w:rFonts w:hint="eastAsia"/>
        </w:rPr>
        <w:t>col</w:t>
      </w:r>
      <w:r>
        <w:rPr>
          <w:rFonts w:hint="eastAsia"/>
        </w:rPr>
        <w:t>，如果超出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就会移到下一行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栅格系统只能放在容器中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&lt;div class="container"&gt;&lt;/div&gt;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&lt;div class="container-fluid"&gt;&lt;/div&gt;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--&gt;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>&lt;div class="row"&gt;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 </w:t>
      </w:r>
      <w:r>
        <w:tab/>
        <w:t>&lt;div class="col-md-4"&gt;.col-md-4&lt;/div&gt;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</w:t>
      </w:r>
      <w:r>
        <w:tab/>
        <w:t>&lt;div class="col-md-4"&gt;.col-md-4&lt;/div&gt;</w:t>
      </w:r>
    </w:p>
    <w:p w:rsidR="005E4183" w:rsidRDefault="005E4183" w:rsidP="005E4183">
      <w:pPr>
        <w:pStyle w:val="code"/>
        <w:ind w:left="480" w:right="480"/>
      </w:pPr>
      <w:r>
        <w:tab/>
      </w:r>
      <w:r>
        <w:tab/>
        <w:t xml:space="preserve">  </w:t>
      </w:r>
      <w:r>
        <w:tab/>
        <w:t>&lt;div class="col-md-4"&gt;.col-md-4&lt;/div&gt;</w:t>
      </w:r>
    </w:p>
    <w:p w:rsidR="00E25F8E" w:rsidRDefault="005E4183" w:rsidP="005E4183">
      <w:pPr>
        <w:pStyle w:val="code"/>
        <w:ind w:left="480" w:right="480"/>
      </w:pPr>
      <w:r>
        <w:tab/>
      </w:r>
      <w:r>
        <w:tab/>
        <w:t>&lt;/div&gt;</w:t>
      </w:r>
    </w:p>
    <w:p w:rsidR="005E4183" w:rsidRDefault="005E4183" w:rsidP="005E4183">
      <w:pPr>
        <w:pStyle w:val="4"/>
      </w:pPr>
      <w:r>
        <w:rPr>
          <w:rFonts w:hint="eastAsia"/>
        </w:rPr>
        <w:lastRenderedPageBreak/>
        <w:t>3.2</w:t>
      </w:r>
      <w:r>
        <w:t xml:space="preserve">  </w:t>
      </w:r>
      <w:r>
        <w:rPr>
          <w:rFonts w:hint="eastAsia"/>
        </w:rPr>
        <w:t>栅格参数</w:t>
      </w:r>
    </w:p>
    <w:p w:rsidR="005E4183" w:rsidRDefault="005E4183" w:rsidP="005E4183">
      <w:r>
        <w:rPr>
          <w:noProof/>
        </w:rPr>
        <w:drawing>
          <wp:inline distT="0" distB="0" distL="0" distR="0" wp14:anchorId="07CBE3E7" wp14:editId="416D5275">
            <wp:extent cx="5904230" cy="268414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183" w:rsidRPr="00CF13EE" w:rsidRDefault="005E4183" w:rsidP="005E4183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栅格列偏移</w:t>
      </w:r>
      <w:r w:rsidR="00CF13EE">
        <w:rPr>
          <w:rFonts w:hint="eastAsia"/>
        </w:rPr>
        <w:t>—</w:t>
      </w:r>
      <w:r w:rsidR="00CF13EE" w:rsidRPr="00CF13EE">
        <w:rPr>
          <w:rFonts w:hint="eastAsia"/>
        </w:rPr>
        <w:t>—都是右移</w:t>
      </w:r>
    </w:p>
    <w:p w:rsidR="005E4183" w:rsidRDefault="005E4183" w:rsidP="005E4183">
      <w:pPr>
        <w:pStyle w:val="code"/>
        <w:ind w:left="480" w:right="480"/>
      </w:pPr>
      <w:r>
        <w:tab/>
        <w:t>&lt;div class="row"&gt;</w:t>
      </w:r>
    </w:p>
    <w:p w:rsidR="005E4183" w:rsidRDefault="005E4183" w:rsidP="005E4183">
      <w:pPr>
        <w:pStyle w:val="code"/>
        <w:ind w:left="480" w:right="480"/>
      </w:pPr>
      <w:r>
        <w:tab/>
        <w:t xml:space="preserve">  </w:t>
      </w:r>
      <w:r>
        <w:tab/>
        <w:t>&lt;div class="col-md-4"&gt;.col-md-4&lt;/div&gt;</w:t>
      </w:r>
    </w:p>
    <w:p w:rsidR="005E4183" w:rsidRDefault="005E4183" w:rsidP="005E4183">
      <w:pPr>
        <w:pStyle w:val="code"/>
        <w:ind w:left="480" w:right="48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偏移</w:t>
      </w:r>
      <w:r>
        <w:rPr>
          <w:rFonts w:hint="eastAsia"/>
        </w:rPr>
        <w:t>4</w:t>
      </w:r>
      <w:r>
        <w:rPr>
          <w:rFonts w:hint="eastAsia"/>
        </w:rPr>
        <w:t>列，每行最多</w:t>
      </w:r>
      <w:r>
        <w:rPr>
          <w:rFonts w:hint="eastAsia"/>
        </w:rPr>
        <w:t>12</w:t>
      </w:r>
      <w:r>
        <w:rPr>
          <w:rFonts w:hint="eastAsia"/>
        </w:rPr>
        <w:t>列，也就是说偏移量最多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 xml:space="preserve"> --&gt;</w:t>
      </w:r>
    </w:p>
    <w:p w:rsidR="005E4183" w:rsidRDefault="005E4183" w:rsidP="005E4183">
      <w:pPr>
        <w:pStyle w:val="code"/>
        <w:ind w:left="480" w:right="480"/>
      </w:pPr>
      <w:r>
        <w:tab/>
        <w:t xml:space="preserve"> </w:t>
      </w:r>
      <w:r>
        <w:tab/>
        <w:t>&lt;div class="col-md-4 col-md-offset-4"&gt;.col-md-4 .col-md-offset-4&lt;/div&gt;</w:t>
      </w:r>
    </w:p>
    <w:p w:rsidR="005E4183" w:rsidRDefault="005E4183" w:rsidP="005E4183">
      <w:pPr>
        <w:pStyle w:val="code"/>
        <w:ind w:left="480" w:right="480"/>
      </w:pPr>
      <w:r>
        <w:tab/>
        <w:t>&lt;/div&gt;</w:t>
      </w:r>
    </w:p>
    <w:p w:rsidR="0062562A" w:rsidRDefault="0062562A" w:rsidP="005E4183">
      <w:pPr>
        <w:pStyle w:val="code"/>
        <w:ind w:left="480" w:right="480"/>
      </w:pPr>
    </w:p>
    <w:p w:rsidR="0062562A" w:rsidRDefault="0062562A" w:rsidP="0062562A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栅格排序——左移</w:t>
      </w:r>
      <w:r>
        <w:rPr>
          <w:rFonts w:hint="eastAsia"/>
        </w:rPr>
        <w:t>/</w:t>
      </w:r>
      <w:r>
        <w:rPr>
          <w:rFonts w:hint="eastAsia"/>
        </w:rPr>
        <w:t>右移</w:t>
      </w:r>
    </w:p>
    <w:p w:rsidR="0062562A" w:rsidRDefault="0062562A" w:rsidP="0062562A">
      <w:pPr>
        <w:pStyle w:val="code"/>
        <w:ind w:left="480" w:right="480"/>
      </w:pPr>
      <w:r>
        <w:tab/>
        <w:t>&lt;div class="row"&gt;</w:t>
      </w:r>
    </w:p>
    <w:p w:rsidR="0062562A" w:rsidRDefault="0062562A" w:rsidP="0062562A">
      <w:pPr>
        <w:pStyle w:val="code"/>
        <w:ind w:left="480" w:right="480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向右移</w:t>
      </w:r>
      <w:r>
        <w:rPr>
          <w:rFonts w:hint="eastAsia"/>
        </w:rPr>
        <w:t>3</w:t>
      </w:r>
      <w:r>
        <w:rPr>
          <w:rFonts w:hint="eastAsia"/>
        </w:rPr>
        <w:t>格</w:t>
      </w:r>
      <w:r>
        <w:rPr>
          <w:rFonts w:hint="eastAsia"/>
        </w:rPr>
        <w:t xml:space="preserve"> --&gt;</w:t>
      </w:r>
    </w:p>
    <w:p w:rsidR="0062562A" w:rsidRDefault="0062562A" w:rsidP="0062562A">
      <w:pPr>
        <w:pStyle w:val="code"/>
        <w:ind w:left="480" w:right="480"/>
      </w:pPr>
      <w:r>
        <w:tab/>
        <w:t xml:space="preserve"> </w:t>
      </w:r>
      <w:r>
        <w:tab/>
        <w:t>&lt;div class="col-md-9 col-md-push-3"&gt;.col-md-9 .col-md-push-3&lt;/div&gt;</w:t>
      </w:r>
    </w:p>
    <w:p w:rsidR="0062562A" w:rsidRDefault="0062562A" w:rsidP="0062562A">
      <w:pPr>
        <w:pStyle w:val="code"/>
        <w:ind w:left="480" w:right="48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向左移</w:t>
      </w:r>
      <w:r>
        <w:rPr>
          <w:rFonts w:hint="eastAsia"/>
        </w:rPr>
        <w:t>9</w:t>
      </w:r>
      <w:r>
        <w:rPr>
          <w:rFonts w:hint="eastAsia"/>
        </w:rPr>
        <w:t>格</w:t>
      </w:r>
      <w:r>
        <w:rPr>
          <w:rFonts w:hint="eastAsia"/>
        </w:rPr>
        <w:t xml:space="preserve"> --&gt;</w:t>
      </w:r>
    </w:p>
    <w:p w:rsidR="0062562A" w:rsidRDefault="0062562A" w:rsidP="0062562A">
      <w:pPr>
        <w:pStyle w:val="code"/>
        <w:ind w:left="480" w:right="480"/>
      </w:pPr>
      <w:r>
        <w:tab/>
        <w:t xml:space="preserve">  </w:t>
      </w:r>
      <w:r>
        <w:tab/>
        <w:t>&lt;div class="col-md-3 col-md-pull-9"&gt;.col-md-3 .col-md-pull-9&lt;/div&gt;</w:t>
      </w:r>
    </w:p>
    <w:p w:rsidR="0062562A" w:rsidRPr="005E4183" w:rsidRDefault="0062562A" w:rsidP="0062562A">
      <w:pPr>
        <w:pStyle w:val="code"/>
        <w:ind w:left="480" w:right="480"/>
      </w:pPr>
      <w:r>
        <w:tab/>
        <w:t>&lt;/div&gt;</w:t>
      </w:r>
    </w:p>
    <w:p w:rsidR="009D5002" w:rsidRDefault="009D5002" w:rsidP="009D5002">
      <w:pPr>
        <w:pStyle w:val="3"/>
      </w:pPr>
      <w:r>
        <w:rPr>
          <w:rFonts w:hint="eastAsia"/>
        </w:rPr>
        <w:t>第四章</w:t>
      </w:r>
    </w:p>
    <w:p w:rsidR="009D5002" w:rsidRPr="009D5002" w:rsidRDefault="009D5002" w:rsidP="009D5002">
      <w:pPr>
        <w:pStyle w:val="3"/>
      </w:pPr>
      <w:r>
        <w:rPr>
          <w:rFonts w:hint="eastAsia"/>
        </w:rPr>
        <w:t>第五章</w:t>
      </w:r>
    </w:p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Javascript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JavaScript</w:t>
      </w:r>
      <w:r>
        <w:rPr>
          <w:rFonts w:hint="eastAsia"/>
        </w:rPr>
        <w:t>基础</w:t>
      </w:r>
    </w:p>
    <w:p w:rsidR="0065195E" w:rsidRDefault="0065195E" w:rsidP="0065195E">
      <w:pPr>
        <w:pStyle w:val="4"/>
      </w:pPr>
      <w:r>
        <w:t xml:space="preserve">1.1  </w:t>
      </w:r>
      <w:r>
        <w:rPr>
          <w:rFonts w:hint="eastAsia"/>
        </w:rPr>
        <w:t>基础语法</w:t>
      </w:r>
    </w:p>
    <w:p w:rsidR="0065195E" w:rsidRPr="009D4313" w:rsidRDefault="0065195E" w:rsidP="0065195E"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是完全的面向对象脚本语言。</w:t>
      </w:r>
    </w:p>
    <w:p w:rsidR="0065195E" w:rsidRDefault="0065195E" w:rsidP="0065195E">
      <w:r>
        <w:rPr>
          <w:rFonts w:hint="eastAsia"/>
          <w:b/>
        </w:rPr>
        <w:t xml:space="preserve"> </w:t>
      </w:r>
      <w:r w:rsidRPr="009D4313">
        <w:rPr>
          <w:rFonts w:hint="eastAsia"/>
        </w:rPr>
        <w:t xml:space="preserve"> JavaScript </w:t>
      </w:r>
      <w:r w:rsidRPr="009D4313">
        <w:rPr>
          <w:rFonts w:hint="eastAsia"/>
        </w:rPr>
        <w:t>中一切都是对象，因此无论是数字还是字符串都有对应的方法进行操作。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1. </w:t>
      </w:r>
      <w:r>
        <w:rPr>
          <w:rFonts w:hint="eastAsia"/>
        </w:rPr>
        <w:t>注释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  </w:t>
      </w:r>
      <w:r>
        <w:rPr>
          <w:rFonts w:hint="eastAsia"/>
        </w:rPr>
        <w:t>单行注释</w:t>
      </w:r>
    </w:p>
    <w:p w:rsidR="0065195E" w:rsidRDefault="0065195E" w:rsidP="0065195E">
      <w:pPr>
        <w:pStyle w:val="code"/>
        <w:ind w:leftChars="400" w:left="960" w:right="480"/>
      </w:pPr>
      <w:r>
        <w:t xml:space="preserve"> /*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ab/>
      </w:r>
      <w:r>
        <w:rPr>
          <w:rFonts w:hint="eastAsia"/>
        </w:rPr>
        <w:t>多行注释</w:t>
      </w:r>
    </w:p>
    <w:p w:rsidR="0065195E" w:rsidRDefault="0065195E" w:rsidP="0065195E">
      <w:pPr>
        <w:pStyle w:val="code"/>
        <w:ind w:leftChars="400" w:left="960" w:right="480"/>
      </w:pPr>
      <w:r>
        <w:t xml:space="preserve"> */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2. </w:t>
      </w:r>
      <w:r>
        <w:rPr>
          <w:rFonts w:hint="eastAsia"/>
        </w:rPr>
        <w:t>变量</w:t>
      </w:r>
    </w:p>
    <w:p w:rsidR="0065195E" w:rsidRDefault="0065195E" w:rsidP="0065195E">
      <w:pPr>
        <w:pStyle w:val="code"/>
        <w:ind w:leftChars="400" w:left="960" w:right="480"/>
      </w:pPr>
      <w:r>
        <w:t xml:space="preserve"> var x =3;</w:t>
      </w:r>
    </w:p>
    <w:p w:rsidR="0065195E" w:rsidRDefault="0065195E" w:rsidP="0065195E">
      <w:pPr>
        <w:pStyle w:val="code"/>
        <w:ind w:leftChars="400" w:left="960" w:right="480"/>
      </w:pPr>
      <w:r>
        <w:t xml:space="preserve"> var y =3.14;</w:t>
      </w:r>
    </w:p>
    <w:p w:rsidR="0065195E" w:rsidRDefault="0065195E" w:rsidP="0065195E">
      <w:pPr>
        <w:pStyle w:val="code"/>
        <w:ind w:leftChars="400" w:left="960" w:right="480"/>
      </w:pPr>
      <w:r>
        <w:lastRenderedPageBreak/>
        <w:t xml:space="preserve"> var z ="hello";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t xml:space="preserve"> var value;  //value = undefined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3. </w:t>
      </w:r>
      <w:r>
        <w:rPr>
          <w:rFonts w:hint="eastAsia"/>
        </w:rPr>
        <w:t>数据类型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 JavaScript</w:t>
      </w:r>
      <w:r>
        <w:rPr>
          <w:rFonts w:hint="eastAsia"/>
        </w:rPr>
        <w:t>拥有数字，字符串，布尔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 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数组，对象，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这几种数据类型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1. </w:t>
      </w:r>
      <w:r>
        <w:rPr>
          <w:rFonts w:hint="eastAsia"/>
        </w:rPr>
        <w:t>数字</w:t>
      </w:r>
      <w:r>
        <w:rPr>
          <w:rFonts w:hint="eastAsia"/>
        </w:rPr>
        <w:t xml:space="preserve"> - JavaScript </w:t>
      </w:r>
      <w:r>
        <w:rPr>
          <w:rFonts w:hint="eastAsia"/>
        </w:rPr>
        <w:t>只有一种数字类型。不区分整数和小数</w:t>
      </w:r>
    </w:p>
    <w:p w:rsidR="0065195E" w:rsidRDefault="0065195E" w:rsidP="0065195E">
      <w:pPr>
        <w:pStyle w:val="code"/>
        <w:ind w:leftChars="400" w:left="960" w:right="480"/>
      </w:pPr>
      <w:r>
        <w:t>var num = new Number(20);</w:t>
      </w:r>
    </w:p>
    <w:p w:rsidR="0065195E" w:rsidRDefault="0065195E" w:rsidP="0065195E">
      <w:pPr>
        <w:pStyle w:val="code"/>
        <w:ind w:leftChars="400" w:left="960" w:right="480"/>
      </w:pPr>
      <w:r>
        <w:t>var x = 34;</w:t>
      </w:r>
    </w:p>
    <w:p w:rsidR="0065195E" w:rsidRDefault="0065195E" w:rsidP="0065195E">
      <w:pPr>
        <w:pStyle w:val="code"/>
        <w:ind w:leftChars="400" w:left="960" w:right="480"/>
      </w:pPr>
      <w:r>
        <w:t>var y =3.14;</w:t>
      </w:r>
    </w:p>
    <w:p w:rsidR="0065195E" w:rsidRDefault="0065195E" w:rsidP="0065195E">
      <w:pPr>
        <w:pStyle w:val="code"/>
        <w:ind w:leftChars="400" w:left="960" w:right="480"/>
      </w:pPr>
      <w:r>
        <w:t>var z = 123e5;  //12300000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2. </w:t>
      </w:r>
      <w:r>
        <w:rPr>
          <w:rFonts w:hint="eastAsia"/>
        </w:rPr>
        <w:t>字符串</w:t>
      </w:r>
    </w:p>
    <w:p w:rsidR="0065195E" w:rsidRDefault="0065195E" w:rsidP="0065195E">
      <w:pPr>
        <w:pStyle w:val="code"/>
        <w:ind w:leftChars="400" w:left="960" w:right="480"/>
      </w:pPr>
      <w:r>
        <w:t>var str = new String("JavaScript");</w:t>
      </w:r>
    </w:p>
    <w:p w:rsidR="0065195E" w:rsidRDefault="0065195E" w:rsidP="0065195E">
      <w:pPr>
        <w:pStyle w:val="code"/>
        <w:ind w:leftChars="400" w:left="960" w:right="480"/>
      </w:pPr>
      <w:r>
        <w:t>var str = "JavaScript";</w:t>
      </w: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var sen = "my name is 'Gaylen'"; //</w:t>
      </w:r>
      <w:r>
        <w:rPr>
          <w:rFonts w:hint="eastAsia"/>
        </w:rPr>
        <w:t>引号嵌套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3. </w:t>
      </w:r>
      <w:r>
        <w:rPr>
          <w:rFonts w:hint="eastAsia"/>
        </w:rPr>
        <w:t>布尔</w:t>
      </w:r>
    </w:p>
    <w:p w:rsidR="0065195E" w:rsidRDefault="0065195E" w:rsidP="0065195E">
      <w:pPr>
        <w:pStyle w:val="code"/>
        <w:ind w:leftChars="400" w:left="960" w:right="480"/>
      </w:pPr>
      <w:r>
        <w:t>var bool = new Boolean(false);</w:t>
      </w:r>
    </w:p>
    <w:p w:rsidR="0065195E" w:rsidRDefault="0065195E" w:rsidP="0065195E">
      <w:pPr>
        <w:pStyle w:val="code"/>
        <w:ind w:leftChars="400" w:left="960" w:right="480"/>
      </w:pPr>
      <w:r>
        <w:t>var bool = true;</w:t>
      </w:r>
    </w:p>
    <w:p w:rsidR="0065195E" w:rsidRDefault="0065195E" w:rsidP="0065195E">
      <w:pPr>
        <w:pStyle w:val="code"/>
        <w:ind w:leftChars="400" w:left="960" w:right="480"/>
      </w:pPr>
      <w:r>
        <w:t>var x =false;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4. </w:t>
      </w:r>
      <w:r>
        <w:rPr>
          <w:rFonts w:hint="eastAsia"/>
        </w:rPr>
        <w:t>数组</w:t>
      </w:r>
    </w:p>
    <w:p w:rsidR="0065195E" w:rsidRDefault="0065195E" w:rsidP="0065195E">
      <w:pPr>
        <w:pStyle w:val="code"/>
        <w:ind w:leftChars="400" w:left="960" w:right="480"/>
      </w:pPr>
      <w:r>
        <w:t>var arr = new Array();</w:t>
      </w:r>
    </w:p>
    <w:p w:rsidR="0065195E" w:rsidRDefault="0065195E" w:rsidP="0065195E">
      <w:pPr>
        <w:pStyle w:val="code"/>
        <w:ind w:leftChars="400" w:left="960" w:right="480"/>
      </w:pPr>
      <w:r>
        <w:t>var arr = new Array(5);</w:t>
      </w:r>
    </w:p>
    <w:p w:rsidR="0065195E" w:rsidRDefault="0065195E" w:rsidP="0065195E">
      <w:pPr>
        <w:pStyle w:val="code"/>
        <w:ind w:leftChars="400" w:left="960" w:right="480"/>
      </w:pPr>
      <w:r>
        <w:t>var arr = new Array(1,2,3,4);</w:t>
      </w:r>
    </w:p>
    <w:p w:rsidR="0065195E" w:rsidRDefault="0065195E" w:rsidP="0065195E">
      <w:pPr>
        <w:pStyle w:val="code"/>
        <w:ind w:leftChars="400" w:left="960" w:right="480"/>
      </w:pPr>
      <w:r>
        <w:t xml:space="preserve">var arr = 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 xml:space="preserve">5. </w:t>
      </w:r>
      <w:r>
        <w:rPr>
          <w:rFonts w:hint="eastAsia"/>
        </w:rPr>
        <w:t>对象</w:t>
      </w:r>
    </w:p>
    <w:p w:rsidR="0065195E" w:rsidRDefault="0065195E" w:rsidP="0065195E">
      <w:pPr>
        <w:pStyle w:val="code"/>
        <w:ind w:leftChars="400" w:left="960" w:right="480"/>
      </w:pPr>
      <w:r>
        <w:t>var obj = new Object();</w:t>
      </w:r>
    </w:p>
    <w:p w:rsidR="0065195E" w:rsidRDefault="0065195E" w:rsidP="0065195E">
      <w:pPr>
        <w:pStyle w:val="code"/>
        <w:ind w:leftChars="400" w:left="960" w:right="480"/>
      </w:pPr>
      <w:r>
        <w:t>obj.name="mike";</w:t>
      </w:r>
    </w:p>
    <w:p w:rsidR="0065195E" w:rsidRDefault="0065195E" w:rsidP="0065195E">
      <w:pPr>
        <w:pStyle w:val="code"/>
        <w:ind w:leftChars="400" w:left="960" w:right="480"/>
      </w:pPr>
      <w:r>
        <w:t>var person={</w:t>
      </w:r>
    </w:p>
    <w:p w:rsidR="0065195E" w:rsidRDefault="0065195E" w:rsidP="0065195E">
      <w:pPr>
        <w:pStyle w:val="code"/>
        <w:ind w:leftChars="400" w:left="960" w:right="480"/>
      </w:pPr>
      <w:r>
        <w:tab/>
        <w:t>name:"Bill",</w:t>
      </w:r>
    </w:p>
    <w:p w:rsidR="0065195E" w:rsidRDefault="0065195E" w:rsidP="0065195E">
      <w:pPr>
        <w:pStyle w:val="code"/>
        <w:ind w:leftChars="400" w:left="960" w:right="480"/>
      </w:pPr>
      <w:r>
        <w:tab/>
        <w:t>age:23,</w:t>
      </w:r>
    </w:p>
    <w:p w:rsidR="0065195E" w:rsidRDefault="0065195E" w:rsidP="0065195E">
      <w:pPr>
        <w:pStyle w:val="code"/>
        <w:ind w:leftChars="400" w:left="960" w:right="480"/>
      </w:pPr>
      <w:r>
        <w:tab/>
        <w:t>method:function{}</w:t>
      </w:r>
    </w:p>
    <w:p w:rsidR="0065195E" w:rsidRDefault="0065195E" w:rsidP="0065195E">
      <w:pPr>
        <w:pStyle w:val="code"/>
        <w:ind w:leftChars="400" w:left="960" w:right="480"/>
      </w:pPr>
      <w:r>
        <w:t>}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t>var obj = new Object();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6. null  //</w:t>
      </w:r>
      <w:r>
        <w:rPr>
          <w:rFonts w:hint="eastAsia"/>
        </w:rPr>
        <w:t>清除</w:t>
      </w:r>
    </w:p>
    <w:p w:rsidR="0065195E" w:rsidRDefault="0065195E" w:rsidP="0065195E">
      <w:pPr>
        <w:pStyle w:val="code"/>
        <w:ind w:leftChars="400" w:left="960" w:right="480"/>
      </w:pPr>
      <w:r>
        <w:t>var value = null;</w:t>
      </w:r>
    </w:p>
    <w:p w:rsidR="0065195E" w:rsidRDefault="0065195E" w:rsidP="0065195E">
      <w:pPr>
        <w:pStyle w:val="code"/>
        <w:ind w:leftChars="400" w:left="960" w:right="480"/>
      </w:pPr>
    </w:p>
    <w:p w:rsidR="0065195E" w:rsidRDefault="0065195E" w:rsidP="0065195E">
      <w:pPr>
        <w:pStyle w:val="code"/>
        <w:ind w:leftChars="400" w:left="960" w:right="480"/>
      </w:pPr>
      <w:r>
        <w:rPr>
          <w:rFonts w:hint="eastAsia"/>
        </w:rPr>
        <w:t>7. undefined //</w:t>
      </w:r>
      <w:r>
        <w:rPr>
          <w:rFonts w:hint="eastAsia"/>
        </w:rPr>
        <w:t>变量中不含有值</w:t>
      </w:r>
    </w:p>
    <w:p w:rsidR="0065195E" w:rsidRPr="009D4313" w:rsidRDefault="0065195E" w:rsidP="0065195E">
      <w:pPr>
        <w:pStyle w:val="code"/>
        <w:ind w:leftChars="400" w:left="960" w:right="480"/>
      </w:pPr>
      <w:r>
        <w:t>var value ;</w:t>
      </w:r>
    </w:p>
    <w:p w:rsidR="0065195E" w:rsidRDefault="0065195E" w:rsidP="0065195E">
      <w:pPr>
        <w:pStyle w:val="4"/>
      </w:pPr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流程控制</w:t>
      </w:r>
    </w:p>
    <w:p w:rsidR="0065195E" w:rsidRDefault="0065195E" w:rsidP="0065195E">
      <w:r>
        <w:tab/>
      </w:r>
      <w:r>
        <w:rPr>
          <w:rFonts w:hint="eastAsia"/>
        </w:rPr>
        <w:t>运算符：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649"/>
        <w:gridCol w:w="2816"/>
      </w:tblGrid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算术运算符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赋值运算符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比较运算符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逻辑运算符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+</w:t>
            </w:r>
            <w:r>
              <w:t xml:space="preserve">      </w:t>
            </w:r>
            <w:r>
              <w:rPr>
                <w:rFonts w:hint="eastAsia"/>
              </w:rPr>
              <w:t>加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==</w:t>
            </w:r>
            <w:r>
              <w:t xml:space="preserve">      </w:t>
            </w:r>
            <w:r>
              <w:rPr>
                <w:rFonts w:hint="eastAsia"/>
              </w:rPr>
              <w:t>等于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&amp;&amp;</w:t>
            </w:r>
            <w:r>
              <w:t xml:space="preserve">     </w:t>
            </w:r>
            <w:r>
              <w:rPr>
                <w:rFonts w:hint="eastAsia"/>
              </w:rPr>
              <w:t>与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-</w:t>
            </w:r>
            <w:r>
              <w:t xml:space="preserve">       </w:t>
            </w:r>
            <w:r>
              <w:rPr>
                <w:rFonts w:hint="eastAsia"/>
              </w:rPr>
              <w:t>减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+=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===</w:t>
            </w:r>
            <w:r>
              <w:t xml:space="preserve">   </w:t>
            </w:r>
            <w:r w:rsidRPr="00391E28">
              <w:rPr>
                <w:sz w:val="18"/>
              </w:rPr>
              <w:t xml:space="preserve"> </w:t>
            </w:r>
            <w:r w:rsidRPr="00391E28">
              <w:rPr>
                <w:rFonts w:hint="eastAsia"/>
                <w:sz w:val="18"/>
              </w:rPr>
              <w:t>全等（值和类型）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||</w:t>
            </w:r>
            <w:r>
              <w:t xml:space="preserve">        </w:t>
            </w:r>
            <w:r>
              <w:rPr>
                <w:rFonts w:hint="eastAsia"/>
              </w:rPr>
              <w:t>或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*</w:t>
            </w:r>
            <w:r>
              <w:t xml:space="preserve">      </w:t>
            </w:r>
            <w:r>
              <w:rPr>
                <w:rFonts w:hint="eastAsia"/>
              </w:rPr>
              <w:t>乘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-=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!</w:t>
            </w:r>
            <w:r>
              <w:t xml:space="preserve">=       </w:t>
            </w:r>
            <w:r>
              <w:rPr>
                <w:rFonts w:hint="eastAsia"/>
              </w:rPr>
              <w:t>不等于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!</w:t>
            </w:r>
            <w:r>
              <w:t xml:space="preserve">          </w:t>
            </w:r>
            <w:r>
              <w:rPr>
                <w:rFonts w:hint="eastAsia"/>
              </w:rPr>
              <w:t>非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/</w:t>
            </w:r>
            <w:r>
              <w:t xml:space="preserve">       </w:t>
            </w:r>
            <w:r>
              <w:rPr>
                <w:rFonts w:hint="eastAsia"/>
              </w:rPr>
              <w:t>除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*=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&gt;</w:t>
            </w:r>
            <w:r>
              <w:t xml:space="preserve">         </w:t>
            </w:r>
            <w:r>
              <w:rPr>
                <w:rFonts w:hint="eastAsia"/>
              </w:rPr>
              <w:t>大于</w:t>
            </w:r>
          </w:p>
        </w:tc>
        <w:tc>
          <w:tcPr>
            <w:tcW w:w="2816" w:type="dxa"/>
          </w:tcPr>
          <w:p w:rsidR="0065195E" w:rsidRDefault="0065195E" w:rsidP="009D5002">
            <w:r>
              <w:rPr>
                <w:rFonts w:hint="eastAsia"/>
              </w:rPr>
              <w:t>(</w:t>
            </w:r>
            <w:r>
              <w:t>condition)?value1:value2;</w:t>
            </w:r>
          </w:p>
          <w:p w:rsidR="0065195E" w:rsidRDefault="0065195E" w:rsidP="009D5002">
            <w:pPr>
              <w:ind w:firstLineChars="200" w:firstLine="480"/>
            </w:pPr>
            <w:r>
              <w:rPr>
                <w:rFonts w:hint="eastAsia"/>
              </w:rPr>
              <w:t>三目运算符</w:t>
            </w:r>
          </w:p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lastRenderedPageBreak/>
              <w:t>%</w:t>
            </w:r>
            <w:r>
              <w:t xml:space="preserve">     </w:t>
            </w:r>
            <w:r>
              <w:rPr>
                <w:rFonts w:hint="eastAsia"/>
              </w:rPr>
              <w:t>取余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/=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&gt;</w:t>
            </w:r>
            <w:r>
              <w:t xml:space="preserve">=       </w:t>
            </w:r>
            <w:r>
              <w:rPr>
                <w:rFonts w:hint="eastAsia"/>
              </w:rPr>
              <w:t>大于等于</w:t>
            </w:r>
          </w:p>
        </w:tc>
        <w:tc>
          <w:tcPr>
            <w:tcW w:w="2816" w:type="dxa"/>
          </w:tcPr>
          <w:p w:rsidR="0065195E" w:rsidRDefault="0065195E" w:rsidP="009D5002"/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++</w:t>
            </w:r>
            <w:r>
              <w:t xml:space="preserve">    </w:t>
            </w:r>
            <w:r>
              <w:rPr>
                <w:rFonts w:hint="eastAsia"/>
              </w:rPr>
              <w:t>自增</w:t>
            </w:r>
          </w:p>
        </w:tc>
        <w:tc>
          <w:tcPr>
            <w:tcW w:w="2127" w:type="dxa"/>
          </w:tcPr>
          <w:p w:rsidR="0065195E" w:rsidRDefault="0065195E" w:rsidP="009D5002">
            <w:r>
              <w:rPr>
                <w:rFonts w:hint="eastAsia"/>
              </w:rPr>
              <w:t>%=</w:t>
            </w:r>
          </w:p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&lt;</w:t>
            </w:r>
            <w:r>
              <w:t xml:space="preserve">         </w:t>
            </w:r>
            <w:r>
              <w:rPr>
                <w:rFonts w:hint="eastAsia"/>
              </w:rPr>
              <w:t>小于</w:t>
            </w:r>
          </w:p>
        </w:tc>
        <w:tc>
          <w:tcPr>
            <w:tcW w:w="2816" w:type="dxa"/>
          </w:tcPr>
          <w:p w:rsidR="0065195E" w:rsidRDefault="0065195E" w:rsidP="009D5002"/>
        </w:tc>
      </w:tr>
      <w:tr w:rsidR="0065195E" w:rsidTr="009D5002">
        <w:tc>
          <w:tcPr>
            <w:tcW w:w="1696" w:type="dxa"/>
          </w:tcPr>
          <w:p w:rsidR="0065195E" w:rsidRDefault="0065195E" w:rsidP="009D5002">
            <w:r>
              <w:rPr>
                <w:rFonts w:hint="eastAsia"/>
              </w:rPr>
              <w:t>--</w:t>
            </w:r>
            <w:r>
              <w:t xml:space="preserve">      </w:t>
            </w:r>
            <w:r>
              <w:rPr>
                <w:rFonts w:hint="eastAsia"/>
              </w:rPr>
              <w:t>自减</w:t>
            </w:r>
          </w:p>
        </w:tc>
        <w:tc>
          <w:tcPr>
            <w:tcW w:w="2127" w:type="dxa"/>
          </w:tcPr>
          <w:p w:rsidR="0065195E" w:rsidRDefault="0065195E" w:rsidP="009D5002"/>
        </w:tc>
        <w:tc>
          <w:tcPr>
            <w:tcW w:w="2649" w:type="dxa"/>
          </w:tcPr>
          <w:p w:rsidR="0065195E" w:rsidRDefault="0065195E" w:rsidP="009D5002">
            <w:r>
              <w:rPr>
                <w:rFonts w:hint="eastAsia"/>
              </w:rPr>
              <w:t>&lt;</w:t>
            </w:r>
            <w:r>
              <w:t xml:space="preserve">=       </w:t>
            </w:r>
            <w:r>
              <w:rPr>
                <w:rFonts w:hint="eastAsia"/>
              </w:rPr>
              <w:t>小于等于</w:t>
            </w:r>
          </w:p>
        </w:tc>
        <w:tc>
          <w:tcPr>
            <w:tcW w:w="2816" w:type="dxa"/>
          </w:tcPr>
          <w:p w:rsidR="0065195E" w:rsidRDefault="0065195E" w:rsidP="009D5002"/>
        </w:tc>
      </w:tr>
    </w:tbl>
    <w:p w:rsidR="0065195E" w:rsidRPr="00391E28" w:rsidRDefault="0065195E" w:rsidP="0065195E"/>
    <w:p w:rsidR="0065195E" w:rsidRDefault="0065195E" w:rsidP="0065195E">
      <w:pPr>
        <w:ind w:firstLine="720"/>
      </w:pPr>
      <w:r>
        <w:rPr>
          <w:rFonts w:hint="eastAsia"/>
        </w:rPr>
        <w:t>流程控制：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// if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//1. if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//2. if-else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//3. if - else if - else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if(expression1){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 if(expression2){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}else{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//switch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switch(value){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case value1: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 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break;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case value2: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break;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default: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</w:r>
      <w:r>
        <w:tab/>
        <w:t>///code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//for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>//1. for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for(var i ;i&lt;10; i++){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//2. for - in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600" w:left="1440" w:right="480"/>
      </w:pPr>
      <w:r>
        <w:tab/>
        <w:t>var person{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name:"mike",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age:23</w:t>
      </w:r>
    </w:p>
    <w:p w:rsidR="0065195E" w:rsidRDefault="0065195E" w:rsidP="0065195E">
      <w:pPr>
        <w:pStyle w:val="code"/>
        <w:ind w:leftChars="600" w:left="1440" w:right="480"/>
      </w:pPr>
      <w:r>
        <w:tab/>
        <w:t>};</w:t>
      </w:r>
    </w:p>
    <w:p w:rsidR="0065195E" w:rsidRDefault="0065195E" w:rsidP="0065195E">
      <w:pPr>
        <w:pStyle w:val="code"/>
        <w:ind w:leftChars="600" w:left="1440" w:right="480"/>
      </w:pPr>
      <w:r>
        <w:tab/>
        <w:t>for(var key in person){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 person[key]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//1. 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tab/>
        <w:t>var count = 0;</w:t>
      </w:r>
    </w:p>
    <w:p w:rsidR="0065195E" w:rsidRDefault="0065195E" w:rsidP="0065195E">
      <w:pPr>
        <w:pStyle w:val="code"/>
        <w:ind w:leftChars="600" w:left="1440" w:right="480"/>
      </w:pPr>
      <w:r>
        <w:tab/>
        <w:t>while(count&lt;10){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count++;</w:t>
      </w:r>
    </w:p>
    <w:p w:rsidR="0065195E" w:rsidRDefault="0065195E" w:rsidP="0065195E">
      <w:pPr>
        <w:pStyle w:val="code"/>
        <w:ind w:leftChars="600" w:left="1440" w:right="480"/>
      </w:pPr>
      <w:r>
        <w:tab/>
        <w:t>}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ab/>
        <w:t xml:space="preserve">//2. do - while </w:t>
      </w:r>
      <w:r>
        <w:rPr>
          <w:rFonts w:hint="eastAsia"/>
        </w:rPr>
        <w:t>循环</w:t>
      </w:r>
    </w:p>
    <w:p w:rsidR="0065195E" w:rsidRDefault="0065195E" w:rsidP="0065195E">
      <w:pPr>
        <w:pStyle w:val="code"/>
        <w:ind w:leftChars="600" w:left="1440" w:right="480"/>
      </w:pPr>
      <w:r>
        <w:tab/>
        <w:t>var count = 0;</w:t>
      </w:r>
    </w:p>
    <w:p w:rsidR="0065195E" w:rsidRDefault="0065195E" w:rsidP="0065195E">
      <w:pPr>
        <w:pStyle w:val="code"/>
        <w:ind w:leftChars="600" w:left="1440" w:right="480"/>
      </w:pPr>
      <w:r>
        <w:lastRenderedPageBreak/>
        <w:tab/>
        <w:t>do{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//code ...</w:t>
      </w:r>
    </w:p>
    <w:p w:rsidR="0065195E" w:rsidRDefault="0065195E" w:rsidP="0065195E">
      <w:pPr>
        <w:pStyle w:val="code"/>
        <w:ind w:leftChars="600" w:left="1440" w:right="480"/>
      </w:pPr>
      <w:r>
        <w:tab/>
      </w:r>
      <w:r>
        <w:tab/>
        <w:t>count++;</w:t>
      </w:r>
    </w:p>
    <w:p w:rsidR="0065195E" w:rsidRDefault="0065195E" w:rsidP="0065195E">
      <w:pPr>
        <w:pStyle w:val="code"/>
        <w:ind w:leftChars="600" w:left="1440" w:right="480"/>
      </w:pPr>
      <w:r>
        <w:tab/>
        <w:t>}while(count&lt;10);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 xml:space="preserve">//break </w:t>
      </w:r>
      <w:r>
        <w:rPr>
          <w:rFonts w:hint="eastAsia"/>
        </w:rPr>
        <w:t>与</w:t>
      </w:r>
      <w:r>
        <w:rPr>
          <w:rFonts w:hint="eastAsia"/>
        </w:rPr>
        <w:t xml:space="preserve"> continue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break</w:t>
      </w:r>
      <w:r>
        <w:rPr>
          <w:rFonts w:hint="eastAsia"/>
        </w:rPr>
        <w:t>语句用于跳出整个循环</w:t>
      </w:r>
    </w:p>
    <w:p w:rsidR="0065195E" w:rsidRDefault="0065195E" w:rsidP="0065195E">
      <w:pPr>
        <w:pStyle w:val="code"/>
        <w:ind w:leftChars="600" w:left="1440" w:right="480"/>
      </w:pPr>
      <w:r>
        <w:rPr>
          <w:rFonts w:hint="eastAsia"/>
        </w:rPr>
        <w:t>continue</w:t>
      </w:r>
      <w:r>
        <w:rPr>
          <w:rFonts w:hint="eastAsia"/>
        </w:rPr>
        <w:t>语句用于跳出本次循环，执行下一次循环</w:t>
      </w:r>
    </w:p>
    <w:p w:rsidR="0065195E" w:rsidRDefault="0065195E" w:rsidP="0065195E">
      <w:pPr>
        <w:pStyle w:val="4"/>
      </w:pPr>
      <w:r>
        <w:rPr>
          <w:rFonts w:hint="eastAsia"/>
        </w:rPr>
        <w:t>1.3</w:t>
      </w:r>
      <w:r>
        <w:t xml:space="preserve">  </w:t>
      </w:r>
      <w:r>
        <w:rPr>
          <w:rFonts w:hint="eastAsia"/>
        </w:rPr>
        <w:t>函数</w:t>
      </w:r>
    </w:p>
    <w:p w:rsidR="0065195E" w:rsidRDefault="0065195E" w:rsidP="0065195E">
      <w:pPr>
        <w:pStyle w:val="code"/>
        <w:ind w:leftChars="500" w:left="1200" w:right="480"/>
      </w:pPr>
      <w:r>
        <w:rPr>
          <w:rFonts w:hint="eastAsia"/>
        </w:rPr>
        <w:t>//JavaScript</w:t>
      </w:r>
      <w:r>
        <w:rPr>
          <w:rFonts w:hint="eastAsia"/>
        </w:rPr>
        <w:t>函数</w:t>
      </w:r>
    </w:p>
    <w:p w:rsidR="0065195E" w:rsidRDefault="0065195E" w:rsidP="0065195E">
      <w:pPr>
        <w:pStyle w:val="code"/>
        <w:ind w:leftChars="500" w:left="1200" w:right="480"/>
      </w:pPr>
      <w:r>
        <w:t>function methodName(){</w:t>
      </w:r>
    </w:p>
    <w:p w:rsidR="0065195E" w:rsidRDefault="0065195E" w:rsidP="0065195E">
      <w:pPr>
        <w:pStyle w:val="code"/>
        <w:ind w:leftChars="500" w:left="1200" w:right="480"/>
      </w:pPr>
      <w:r>
        <w:tab/>
        <w:t>//code ...</w:t>
      </w:r>
    </w:p>
    <w:p w:rsidR="0065195E" w:rsidRDefault="0065195E" w:rsidP="0065195E">
      <w:pPr>
        <w:pStyle w:val="code"/>
        <w:ind w:leftChars="500" w:left="1200" w:right="480"/>
      </w:pPr>
      <w:r>
        <w:t>}</w:t>
      </w:r>
    </w:p>
    <w:p w:rsidR="0065195E" w:rsidRDefault="0065195E" w:rsidP="0065195E">
      <w:pPr>
        <w:pStyle w:val="code"/>
        <w:ind w:leftChars="500" w:left="1200" w:right="48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Chars="500" w:left="1200" w:right="480"/>
      </w:pPr>
      <w:r>
        <w:t>function myFunc(a,b){</w:t>
      </w:r>
    </w:p>
    <w:p w:rsidR="0065195E" w:rsidRDefault="0065195E" w:rsidP="0065195E">
      <w:pPr>
        <w:pStyle w:val="code"/>
        <w:ind w:leftChars="500" w:left="1200" w:right="480"/>
      </w:pPr>
      <w:r>
        <w:tab/>
        <w:t>return a+b;</w:t>
      </w:r>
    </w:p>
    <w:p w:rsidR="0065195E" w:rsidRDefault="0065195E" w:rsidP="0065195E">
      <w:pPr>
        <w:pStyle w:val="code"/>
        <w:ind w:leftChars="500" w:left="1200" w:right="480"/>
      </w:pPr>
      <w:r>
        <w:t>}</w:t>
      </w:r>
    </w:p>
    <w:p w:rsidR="0065195E" w:rsidRPr="002B35A7" w:rsidRDefault="0065195E" w:rsidP="0065195E"/>
    <w:p w:rsidR="0065195E" w:rsidRDefault="0065195E" w:rsidP="0065195E">
      <w:pPr>
        <w:pStyle w:val="4"/>
      </w:pPr>
      <w:r>
        <w:rPr>
          <w:rFonts w:hint="eastAsia"/>
        </w:rPr>
        <w:t>1.4</w:t>
      </w:r>
      <w:r>
        <w:t xml:space="preserve">  </w:t>
      </w:r>
      <w:r>
        <w:rPr>
          <w:rFonts w:hint="eastAsia"/>
        </w:rPr>
        <w:t>异常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//1. try - catch </w:t>
      </w:r>
      <w:r>
        <w:rPr>
          <w:rFonts w:hint="eastAsia"/>
        </w:rPr>
        <w:t>语句</w:t>
      </w:r>
    </w:p>
    <w:p w:rsidR="0065195E" w:rsidRDefault="0065195E" w:rsidP="0065195E">
      <w:pPr>
        <w:pStyle w:val="code"/>
        <w:ind w:leftChars="300" w:left="720" w:right="480"/>
      </w:pPr>
      <w:r>
        <w:t>try{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Default="0065195E" w:rsidP="0065195E">
      <w:pPr>
        <w:pStyle w:val="code"/>
        <w:ind w:leftChars="300" w:left="720" w:right="480"/>
      </w:pPr>
      <w:r>
        <w:t>}catch(err){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Default="0065195E" w:rsidP="0065195E">
      <w:pPr>
        <w:pStyle w:val="code"/>
        <w:ind w:leftChars="300" w:left="720" w:right="480"/>
      </w:pPr>
      <w:r>
        <w:t>}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>//2. try - catch - throw</w:t>
      </w:r>
    </w:p>
    <w:p w:rsidR="0065195E" w:rsidRDefault="0065195E" w:rsidP="0065195E">
      <w:pPr>
        <w:pStyle w:val="code"/>
        <w:ind w:leftChars="300" w:left="720" w:right="480"/>
      </w:pPr>
      <w:r>
        <w:t>try{</w:t>
      </w:r>
    </w:p>
    <w:p w:rsidR="0065195E" w:rsidRDefault="0065195E" w:rsidP="0065195E">
      <w:pPr>
        <w:pStyle w:val="code"/>
        <w:ind w:leftChars="300" w:left="720" w:right="480"/>
      </w:pPr>
      <w:r>
        <w:tab/>
        <w:t xml:space="preserve">//code </w:t>
      </w:r>
    </w:p>
    <w:p w:rsidR="0065195E" w:rsidRDefault="0065195E" w:rsidP="0065195E">
      <w:pPr>
        <w:pStyle w:val="code"/>
        <w:ind w:leftChars="300" w:left="720" w:right="480"/>
      </w:pPr>
      <w:r>
        <w:tab/>
        <w:t>if()   throw "empty";</w:t>
      </w:r>
    </w:p>
    <w:p w:rsidR="0065195E" w:rsidRDefault="0065195E" w:rsidP="0065195E">
      <w:pPr>
        <w:pStyle w:val="code"/>
        <w:ind w:leftChars="300" w:left="720" w:right="480"/>
      </w:pPr>
      <w:r>
        <w:t>}catch(err){</w:t>
      </w:r>
    </w:p>
    <w:p w:rsidR="0065195E" w:rsidRDefault="0065195E" w:rsidP="0065195E">
      <w:pPr>
        <w:pStyle w:val="code"/>
        <w:ind w:leftChars="300" w:left="720" w:right="480"/>
      </w:pPr>
      <w:r>
        <w:tab/>
        <w:t>// code ...</w:t>
      </w:r>
    </w:p>
    <w:p w:rsidR="0065195E" w:rsidRPr="002B35A7" w:rsidRDefault="0065195E" w:rsidP="0065195E">
      <w:pPr>
        <w:pStyle w:val="code"/>
        <w:ind w:leftChars="300" w:left="720" w:right="480"/>
      </w:pPr>
      <w:r>
        <w:t>}</w:t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DOM</w:t>
      </w:r>
    </w:p>
    <w:p w:rsidR="0065195E" w:rsidRDefault="0065195E" w:rsidP="0065195E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获取</w:t>
      </w:r>
      <w:r>
        <w:rPr>
          <w:rFonts w:hint="eastAsia"/>
        </w:rPr>
        <w:t>HTML</w:t>
      </w:r>
      <w:r>
        <w:rPr>
          <w:rFonts w:hint="eastAsia"/>
        </w:rPr>
        <w:t>中的元素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1.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id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tab/>
        <w:t>var x = document.getElementById("idName");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2. </w:t>
      </w:r>
      <w:r w:rsidRPr="00FE21A1">
        <w:rPr>
          <w:rFonts w:hint="eastAsia"/>
        </w:rPr>
        <w:t>通过标签名找到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</w:t>
      </w:r>
    </w:p>
    <w:p w:rsidR="0065195E" w:rsidRPr="00FE21A1" w:rsidRDefault="0065195E" w:rsidP="0065195E">
      <w:pPr>
        <w:pStyle w:val="code"/>
        <w:ind w:left="480" w:right="480"/>
      </w:pPr>
      <w:r w:rsidRPr="00FE21A1">
        <w:tab/>
        <w:t>var x = document.getElementByTagName("h1");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3. </w:t>
      </w:r>
      <w:r w:rsidRPr="00FE21A1">
        <w:rPr>
          <w:rFonts w:hint="eastAsia"/>
        </w:rPr>
        <w:t>通过类名找到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元素，需要自己定义函数</w:t>
      </w:r>
    </w:p>
    <w:p w:rsidR="0065195E" w:rsidRPr="00FE21A1" w:rsidRDefault="0065195E" w:rsidP="0065195E">
      <w:pPr>
        <w:pStyle w:val="code"/>
        <w:ind w:left="480" w:right="480"/>
      </w:pPr>
    </w:p>
    <w:p w:rsidR="0065195E" w:rsidRPr="00FE21A1" w:rsidRDefault="0065195E" w:rsidP="0065195E">
      <w:pPr>
        <w:pStyle w:val="code"/>
        <w:ind w:left="480" w:right="480"/>
      </w:pPr>
      <w:r w:rsidRPr="00FE21A1">
        <w:rPr>
          <w:rFonts w:hint="eastAsia"/>
        </w:rPr>
        <w:t xml:space="preserve">4. </w:t>
      </w:r>
      <w:r w:rsidRPr="00FE21A1">
        <w:rPr>
          <w:rFonts w:hint="eastAsia"/>
        </w:rPr>
        <w:t>通过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找到</w:t>
      </w:r>
      <w:r w:rsidRPr="00FE21A1">
        <w:rPr>
          <w:rFonts w:hint="eastAsia"/>
        </w:rPr>
        <w:t>HTML</w:t>
      </w:r>
      <w:r w:rsidRPr="00FE21A1">
        <w:rPr>
          <w:rFonts w:hint="eastAsia"/>
        </w:rPr>
        <w:t>元素，因为</w:t>
      </w:r>
      <w:r w:rsidRPr="00FE21A1">
        <w:rPr>
          <w:rFonts w:hint="eastAsia"/>
        </w:rPr>
        <w:t>name</w:t>
      </w:r>
      <w:r w:rsidRPr="00FE21A1">
        <w:rPr>
          <w:rFonts w:hint="eastAsia"/>
        </w:rPr>
        <w:t>不唯一，因此返回的是元素数组</w:t>
      </w:r>
    </w:p>
    <w:p w:rsidR="0065195E" w:rsidRDefault="0065195E" w:rsidP="0065195E">
      <w:pPr>
        <w:pStyle w:val="code"/>
        <w:ind w:left="480" w:right="480"/>
        <w:rPr>
          <w:b/>
        </w:rPr>
      </w:pPr>
      <w:r w:rsidRPr="00FE21A1">
        <w:tab/>
        <w:t>var x = document.getElementByName();</w:t>
      </w:r>
    </w:p>
    <w:p w:rsidR="0065195E" w:rsidRDefault="0065195E" w:rsidP="0065195E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元素的内容（</w:t>
      </w:r>
      <w:r>
        <w:rPr>
          <w:rFonts w:hint="eastAsia"/>
        </w:rPr>
        <w:t>innerHTML</w:t>
      </w:r>
      <w:r>
        <w:rPr>
          <w:rFonts w:hint="eastAsia"/>
        </w:rPr>
        <w:t>）</w:t>
      </w:r>
    </w:p>
    <w:p w:rsidR="0065195E" w:rsidRPr="0014132B" w:rsidRDefault="0065195E" w:rsidP="0065195E">
      <w:pPr>
        <w:pStyle w:val="code"/>
        <w:ind w:left="480" w:right="480"/>
      </w:pP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改变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元素的内容</w:t>
      </w:r>
    </w:p>
    <w:p w:rsidR="0065195E" w:rsidRDefault="0065195E" w:rsidP="0065195E">
      <w:pPr>
        <w:pStyle w:val="code"/>
        <w:ind w:left="480" w:right="480" w:firstLine="720"/>
      </w:pPr>
      <w:r>
        <w:t>document.getEl</w:t>
      </w:r>
      <w:r>
        <w:rPr>
          <w:rFonts w:hint="eastAsia"/>
        </w:rPr>
        <w:t>ementById(</w:t>
      </w:r>
      <w:r w:rsidRPr="00FE21A1">
        <w:rPr>
          <w:rFonts w:hint="eastAsia"/>
        </w:rPr>
        <w:t>id</w:t>
      </w:r>
      <w:r>
        <w:rPr>
          <w:rFonts w:hint="eastAsia"/>
        </w:rPr>
        <w:t>).innerHTML=</w:t>
      </w:r>
      <w:r w:rsidRPr="00FE21A1">
        <w:t>”new HTML”;</w:t>
      </w:r>
    </w:p>
    <w:p w:rsidR="0065195E" w:rsidRDefault="0065195E" w:rsidP="0065195E">
      <w:pPr>
        <w:pStyle w:val="code"/>
        <w:ind w:left="480" w:right="480" w:firstLine="720"/>
      </w:pP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元素的属性</w:t>
      </w:r>
    </w:p>
    <w:p w:rsidR="0065195E" w:rsidRPr="00FE21A1" w:rsidRDefault="0065195E" w:rsidP="0065195E">
      <w:pPr>
        <w:pStyle w:val="code"/>
        <w:ind w:left="480" w:right="480" w:firstLine="720"/>
      </w:pPr>
      <w:r w:rsidRPr="0014132B">
        <w:t>document.getElementById(id).attribute</w:t>
      </w:r>
      <w:r>
        <w:t>Name</w:t>
      </w:r>
      <w:r w:rsidRPr="0014132B">
        <w:t>=</w:t>
      </w:r>
      <w:r>
        <w:rPr>
          <w:rFonts w:hint="eastAsia"/>
        </w:rPr>
        <w:t>“</w:t>
      </w:r>
      <w:r w:rsidRPr="0014132B">
        <w:t>new value</w:t>
      </w:r>
      <w:r>
        <w:rPr>
          <w:rFonts w:hint="eastAsia"/>
        </w:rPr>
        <w:t>“；</w:t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元素的样式</w:t>
      </w:r>
      <w:r>
        <w:rPr>
          <w:rFonts w:hint="eastAsia"/>
        </w:rPr>
        <w:t>(</w:t>
      </w:r>
      <w:r>
        <w:t>CSS)</w:t>
      </w:r>
    </w:p>
    <w:p w:rsidR="0065195E" w:rsidRPr="00372612" w:rsidRDefault="0065195E" w:rsidP="0065195E">
      <w:pPr>
        <w:pStyle w:val="code"/>
        <w:ind w:left="48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改变</w:t>
      </w:r>
      <w:r>
        <w:rPr>
          <w:rFonts w:hint="eastAsia"/>
        </w:rPr>
        <w:t>HTML</w:t>
      </w:r>
      <w:r>
        <w:rPr>
          <w:rFonts w:hint="eastAsia"/>
        </w:rPr>
        <w:t>元素的样式</w:t>
      </w:r>
    </w:p>
    <w:p w:rsidR="0065195E" w:rsidRDefault="0065195E" w:rsidP="0065195E">
      <w:pPr>
        <w:pStyle w:val="code"/>
        <w:ind w:left="480" w:right="480" w:firstLine="720"/>
      </w:pPr>
      <w:r w:rsidRPr="00372612">
        <w:lastRenderedPageBreak/>
        <w:t>document.getElementById(id).style.property</w:t>
      </w:r>
      <w:r>
        <w:rPr>
          <w:rFonts w:hint="eastAsia"/>
        </w:rPr>
        <w:t>Name</w:t>
      </w:r>
      <w:r w:rsidRPr="00372612">
        <w:t>=</w:t>
      </w:r>
      <w:r>
        <w:t>”</w:t>
      </w:r>
      <w:r w:rsidRPr="00372612">
        <w:t>new style</w:t>
      </w:r>
      <w:r>
        <w:t>”;</w:t>
      </w:r>
    </w:p>
    <w:p w:rsidR="0065195E" w:rsidRDefault="0065195E" w:rsidP="0065195E">
      <w:pPr>
        <w:pStyle w:val="code"/>
        <w:ind w:left="480" w:right="480" w:firstLine="720"/>
      </w:pPr>
    </w:p>
    <w:p w:rsidR="0065195E" w:rsidRDefault="0065195E" w:rsidP="0065195E">
      <w:pPr>
        <w:pStyle w:val="code"/>
        <w:ind w:left="480" w:right="480" w:firstLine="720"/>
      </w:pPr>
      <w:r>
        <w:rPr>
          <w:rFonts w:hint="eastAsia"/>
        </w:rPr>
        <w:t>//</w:t>
      </w:r>
      <w:r>
        <w:rPr>
          <w:rFonts w:hint="eastAsia"/>
        </w:rPr>
        <w:t>示例：</w:t>
      </w:r>
    </w:p>
    <w:p w:rsidR="0065195E" w:rsidRPr="00372612" w:rsidRDefault="0065195E" w:rsidP="0065195E">
      <w:pPr>
        <w:pStyle w:val="code"/>
        <w:ind w:left="480" w:right="480" w:firstLine="720"/>
      </w:pPr>
      <w:r>
        <w:t>&lt;button type="button" onclick="document.getElementById('id1').style.color='red'"&gt;</w:t>
      </w:r>
    </w:p>
    <w:p w:rsidR="0065195E" w:rsidRDefault="0065195E" w:rsidP="0065195E">
      <w:pPr>
        <w:pStyle w:val="4"/>
      </w:pPr>
      <w:r>
        <w:t>2.</w:t>
      </w:r>
      <w:r>
        <w:rPr>
          <w:rFonts w:hint="eastAsia"/>
        </w:rPr>
        <w:t>4</w:t>
      </w:r>
      <w:r>
        <w:t xml:space="preserve">  </w:t>
      </w:r>
      <w:r>
        <w:rPr>
          <w:rFonts w:hint="eastAsia"/>
        </w:rPr>
        <w:t>对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</w:t>
      </w:r>
      <w:r>
        <w:rPr>
          <w:rFonts w:hint="eastAsia"/>
        </w:rPr>
        <w:t>事件作出反应</w:t>
      </w:r>
    </w:p>
    <w:p w:rsidR="0065195E" w:rsidRDefault="0065195E" w:rsidP="0065195E">
      <w:pPr>
        <w:pStyle w:val="4"/>
      </w:pPr>
      <w:r>
        <w:rPr>
          <w:rFonts w:hint="eastAsia"/>
        </w:rPr>
        <w:t>2.5</w:t>
      </w:r>
      <w:r>
        <w:t xml:space="preserve"> 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元素</w:t>
      </w:r>
    </w:p>
    <w:p w:rsidR="0065195E" w:rsidRDefault="0065195E" w:rsidP="0065195E">
      <w:pPr>
        <w:ind w:firstLineChars="100" w:firstLine="240"/>
      </w:pP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>添加元素</w:t>
      </w:r>
    </w:p>
    <w:p w:rsidR="0065195E" w:rsidRDefault="0065195E" w:rsidP="0065195E">
      <w:pPr>
        <w:pStyle w:val="code"/>
        <w:ind w:leftChars="300" w:left="720" w:right="480"/>
      </w:pPr>
      <w:r>
        <w:t>/**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* </w:t>
      </w:r>
      <w:r>
        <w:rPr>
          <w:rFonts w:hint="eastAsia"/>
        </w:rPr>
        <w:t>添加元素分为两步，创建新元素，追加到已有元素</w:t>
      </w:r>
    </w:p>
    <w:p w:rsidR="0065195E" w:rsidRDefault="0065195E" w:rsidP="0065195E">
      <w:pPr>
        <w:pStyle w:val="code"/>
        <w:ind w:leftChars="300" w:left="720" w:right="480"/>
      </w:pPr>
      <w:r>
        <w:t xml:space="preserve"> */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var para = document.createElement("input");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1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para.value = "</w:t>
      </w:r>
      <w:r>
        <w:rPr>
          <w:rFonts w:hint="eastAsia"/>
        </w:rPr>
        <w:t>这是一个按钮</w:t>
      </w:r>
      <w:r>
        <w:rPr>
          <w:rFonts w:hint="eastAsia"/>
        </w:rPr>
        <w:t>";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设置属性</w:t>
      </w:r>
      <w:r>
        <w:rPr>
          <w:rFonts w:hint="eastAsia"/>
        </w:rPr>
        <w:t>2</w:t>
      </w:r>
    </w:p>
    <w:p w:rsidR="0065195E" w:rsidRDefault="0065195E" w:rsidP="0065195E">
      <w:pPr>
        <w:pStyle w:val="code"/>
        <w:ind w:leftChars="300" w:left="720" w:right="480"/>
      </w:pPr>
      <w:r>
        <w:t xml:space="preserve"> para.setAttribute("type","button");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body.appendChild(para);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//</w:t>
      </w:r>
      <w:r>
        <w:rPr>
          <w:rFonts w:hint="eastAsia"/>
        </w:rPr>
        <w:t>或者</w:t>
      </w:r>
    </w:p>
    <w:p w:rsidR="0065195E" w:rsidRDefault="0065195E" w:rsidP="0065195E">
      <w:pPr>
        <w:pStyle w:val="code"/>
        <w:ind w:leftChars="300" w:left="720" w:right="480"/>
      </w:pPr>
      <w:r>
        <w:t xml:space="preserve"> document.getElementByTagName("body").appendChild(pare);</w:t>
      </w:r>
    </w:p>
    <w:p w:rsidR="0065195E" w:rsidRDefault="0065195E" w:rsidP="0065195E">
      <w:pPr>
        <w:ind w:firstLineChars="100" w:firstLine="24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删除元素</w:t>
      </w:r>
    </w:p>
    <w:p w:rsidR="0065195E" w:rsidRDefault="0065195E" w:rsidP="0065195E">
      <w:pPr>
        <w:pStyle w:val="code"/>
        <w:ind w:leftChars="300" w:left="720" w:right="480"/>
      </w:pPr>
      <w:r>
        <w:t>/**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*JavaScript</w:t>
      </w:r>
      <w:r>
        <w:rPr>
          <w:rFonts w:hint="eastAsia"/>
        </w:rPr>
        <w:t>删除元素，分为两步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    1. </w:t>
      </w:r>
      <w:r>
        <w:rPr>
          <w:rFonts w:hint="eastAsia"/>
        </w:rPr>
        <w:t>获取父节点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 xml:space="preserve">  *    2. </w:t>
      </w:r>
      <w:r>
        <w:rPr>
          <w:rFonts w:hint="eastAsia"/>
        </w:rPr>
        <w:t>删除子节点</w:t>
      </w:r>
    </w:p>
    <w:p w:rsidR="0065195E" w:rsidRDefault="0065195E" w:rsidP="0065195E">
      <w:pPr>
        <w:pStyle w:val="code"/>
        <w:ind w:leftChars="300" w:left="720" w:right="480"/>
      </w:pPr>
      <w:r>
        <w:t xml:space="preserve">  */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 xml:space="preserve">  var parent = document.getElementById();</w:t>
      </w:r>
    </w:p>
    <w:p w:rsidR="0065195E" w:rsidRDefault="0065195E" w:rsidP="0065195E">
      <w:pPr>
        <w:pStyle w:val="code"/>
        <w:ind w:leftChars="300" w:left="720" w:right="480"/>
      </w:pPr>
      <w:r>
        <w:t xml:space="preserve">  var chile = document.getElementById();</w:t>
      </w:r>
    </w:p>
    <w:p w:rsidR="0065195E" w:rsidRDefault="0065195E" w:rsidP="0065195E">
      <w:pPr>
        <w:pStyle w:val="code"/>
        <w:ind w:leftChars="300" w:left="720" w:right="480"/>
      </w:pPr>
    </w:p>
    <w:p w:rsidR="0065195E" w:rsidRPr="00372612" w:rsidRDefault="0065195E" w:rsidP="0065195E">
      <w:pPr>
        <w:pStyle w:val="code"/>
        <w:ind w:leftChars="300" w:left="720" w:right="480"/>
      </w:pPr>
      <w:r>
        <w:t xml:space="preserve">  parent.removeChild(child); </w:t>
      </w:r>
    </w:p>
    <w:p w:rsidR="0065195E" w:rsidRPr="00447601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高级</w:t>
      </w:r>
    </w:p>
    <w:p w:rsidR="0065195E" w:rsidRDefault="0065195E" w:rsidP="0065195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面向对象</w:t>
      </w:r>
    </w:p>
    <w:p w:rsidR="0065195E" w:rsidRDefault="0065195E" w:rsidP="0065195E">
      <w:r>
        <w:tab/>
      </w:r>
      <w:r>
        <w:rPr>
          <w:rFonts w:hint="eastAsia"/>
        </w:rPr>
        <w:t>1.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创建对象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var person = new Object();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person.name = "mike";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...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person.methodName = function{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//code ...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}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创建直接的对象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var person = {name:"mike",age:23};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Pr="00E364F9" w:rsidRDefault="0065195E" w:rsidP="0065195E">
      <w:pPr>
        <w:pStyle w:val="code"/>
        <w:ind w:leftChars="600" w:left="1440" w:right="480"/>
      </w:pPr>
      <w:r w:rsidRPr="00E364F9">
        <w:rPr>
          <w:rFonts w:hint="eastAsia"/>
        </w:rPr>
        <w:t>//</w:t>
      </w:r>
      <w:r w:rsidRPr="00E364F9">
        <w:rPr>
          <w:rFonts w:hint="eastAsia"/>
        </w:rPr>
        <w:t>使用函数构造对象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function person(firstname,lastname,age,eyecolor)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{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this.firstname=firstname;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this.lastname=lastname;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this.age=age;</w:t>
      </w:r>
    </w:p>
    <w:p w:rsidR="0065195E" w:rsidRDefault="0065195E" w:rsidP="0065195E">
      <w:pPr>
        <w:pStyle w:val="code"/>
        <w:ind w:leftChars="600" w:left="1440" w:right="480"/>
      </w:pPr>
      <w:r w:rsidRPr="00E364F9">
        <w:tab/>
      </w:r>
      <w:r w:rsidRPr="00E364F9">
        <w:tab/>
        <w:t>this.eyecolor=eyecolor;</w:t>
      </w:r>
    </w:p>
    <w:p w:rsidR="0065195E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>
        <w:lastRenderedPageBreak/>
        <w:tab/>
      </w:r>
      <w:r>
        <w:tab/>
        <w:t>this.methodName = function(parameter){</w:t>
      </w:r>
    </w:p>
    <w:p w:rsidR="0065195E" w:rsidRDefault="0065195E" w:rsidP="0065195E">
      <w:pPr>
        <w:pStyle w:val="code"/>
        <w:ind w:leftChars="600" w:left="1440" w:right="480"/>
      </w:pPr>
      <w:r>
        <w:t xml:space="preserve">                                        // code …</w:t>
      </w:r>
    </w:p>
    <w:p w:rsidR="0065195E" w:rsidRPr="00E364F9" w:rsidRDefault="0065195E" w:rsidP="0065195E">
      <w:pPr>
        <w:pStyle w:val="code"/>
        <w:ind w:leftChars="600" w:left="1440" w:right="480" w:firstLineChars="600" w:firstLine="1080"/>
      </w:pPr>
      <w:r>
        <w:t>};</w:t>
      </w:r>
    </w:p>
    <w:p w:rsidR="0065195E" w:rsidRPr="00E364F9" w:rsidRDefault="0065195E" w:rsidP="0065195E">
      <w:pPr>
        <w:pStyle w:val="code"/>
        <w:ind w:leftChars="600" w:left="1440" w:right="480"/>
      </w:pPr>
      <w:r w:rsidRPr="00E364F9">
        <w:tab/>
        <w:t>}</w:t>
      </w:r>
    </w:p>
    <w:p w:rsidR="0065195E" w:rsidRPr="00E364F9" w:rsidRDefault="0065195E" w:rsidP="0065195E">
      <w:pPr>
        <w:pStyle w:val="code"/>
        <w:ind w:leftChars="600" w:left="1440" w:right="480"/>
      </w:pPr>
    </w:p>
    <w:p w:rsidR="0065195E" w:rsidRDefault="0065195E" w:rsidP="0065195E">
      <w:pPr>
        <w:pStyle w:val="code"/>
        <w:ind w:leftChars="600" w:left="1440" w:right="480"/>
      </w:pPr>
      <w:r w:rsidRPr="00E364F9">
        <w:tab/>
        <w:t>myFather=new person("Bill","Gates",56,"blue");</w:t>
      </w:r>
    </w:p>
    <w:p w:rsidR="0065195E" w:rsidRDefault="0065195E" w:rsidP="0065195E">
      <w:r>
        <w:tab/>
      </w:r>
      <w:r>
        <w:rPr>
          <w:rFonts w:hint="eastAsia"/>
        </w:rPr>
        <w:t>2.</w:t>
      </w:r>
      <w:r>
        <w:t xml:space="preserve">    </w:t>
      </w:r>
    </w:p>
    <w:p w:rsidR="0065195E" w:rsidRDefault="0065195E" w:rsidP="0065195E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常用对象</w:t>
      </w:r>
    </w:p>
    <w:p w:rsidR="0065195E" w:rsidRDefault="0065195E" w:rsidP="0065195E">
      <w:r>
        <w:tab/>
        <w:t xml:space="preserve">1.  </w:t>
      </w:r>
      <w:r>
        <w:rPr>
          <w:rFonts w:hint="eastAsia"/>
        </w:rPr>
        <w:t>数字</w:t>
      </w:r>
    </w:p>
    <w:p w:rsidR="0065195E" w:rsidRDefault="0065195E" w:rsidP="0065195E">
      <w:r>
        <w:tab/>
      </w: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字符串</w:t>
      </w:r>
    </w:p>
    <w:p w:rsidR="0065195E" w:rsidRDefault="0065195E" w:rsidP="0065195E">
      <w:r>
        <w:tab/>
      </w:r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数组</w:t>
      </w:r>
    </w:p>
    <w:p w:rsidR="0065195E" w:rsidRDefault="0065195E" w:rsidP="0065195E">
      <w:r>
        <w:tab/>
      </w:r>
      <w:r>
        <w:rPr>
          <w:rFonts w:hint="eastAsia"/>
        </w:rPr>
        <w:t>4.</w:t>
      </w:r>
      <w:r>
        <w:t xml:space="preserve">  </w:t>
      </w:r>
      <w:r>
        <w:rPr>
          <w:rFonts w:hint="eastAsia"/>
        </w:rPr>
        <w:t>日期</w:t>
      </w:r>
    </w:p>
    <w:p w:rsidR="0065195E" w:rsidRDefault="0065195E" w:rsidP="0065195E">
      <w:r>
        <w:tab/>
      </w:r>
      <w:r>
        <w:rPr>
          <w:rFonts w:hint="eastAsia"/>
        </w:rPr>
        <w:t>5.</w:t>
      </w:r>
      <w:r>
        <w:t xml:space="preserve">  </w:t>
      </w:r>
      <w:r>
        <w:rPr>
          <w:rFonts w:hint="eastAsia"/>
        </w:rPr>
        <w:t>Boolean</w:t>
      </w:r>
    </w:p>
    <w:p w:rsidR="0065195E" w:rsidRDefault="0065195E" w:rsidP="0065195E">
      <w:r>
        <w:tab/>
      </w:r>
      <w:r>
        <w:rPr>
          <w:rFonts w:hint="eastAsia"/>
        </w:rPr>
        <w:t>6.</w:t>
      </w:r>
      <w:r>
        <w:t xml:space="preserve">  </w:t>
      </w:r>
      <w:r>
        <w:rPr>
          <w:rFonts w:hint="eastAsia"/>
        </w:rPr>
        <w:t>Math</w:t>
      </w:r>
      <w:r>
        <w:rPr>
          <w:rFonts w:hint="eastAsia"/>
        </w:rPr>
        <w:t>对象</w:t>
      </w:r>
    </w:p>
    <w:p w:rsidR="0065195E" w:rsidRDefault="0065195E" w:rsidP="0065195E">
      <w:r>
        <w:tab/>
      </w:r>
      <w:r>
        <w:rPr>
          <w:rFonts w:hint="eastAsia"/>
        </w:rPr>
        <w:t>7.</w:t>
      </w:r>
      <w:r>
        <w:t xml:space="preserve">  </w:t>
      </w:r>
      <w:r>
        <w:rPr>
          <w:rFonts w:hint="eastAsia"/>
        </w:rPr>
        <w:t>RegExp</w:t>
      </w:r>
      <w:r>
        <w:t xml:space="preserve"> </w:t>
      </w:r>
      <w:r>
        <w:rPr>
          <w:rFonts w:hint="eastAsia"/>
        </w:rPr>
        <w:t>正则表达式</w:t>
      </w:r>
    </w:p>
    <w:p w:rsidR="0065195E" w:rsidRDefault="0065195E" w:rsidP="0065195E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JSON</w:t>
      </w:r>
    </w:p>
    <w:p w:rsidR="0065195E" w:rsidRDefault="0065195E" w:rsidP="0065195E">
      <w:r>
        <w:tab/>
      </w:r>
      <w:r>
        <w:rPr>
          <w:rFonts w:hint="eastAsia"/>
        </w:rPr>
        <w:t>JSON</w:t>
      </w:r>
      <w:r>
        <w:rPr>
          <w:rFonts w:hint="eastAsia"/>
        </w:rPr>
        <w:t>是指</w:t>
      </w:r>
      <w:r>
        <w:rPr>
          <w:rFonts w:hint="eastAsia"/>
        </w:rPr>
        <w:t>JavaScript</w:t>
      </w:r>
      <w:r>
        <w:rPr>
          <w:rFonts w:hint="eastAsia"/>
        </w:rPr>
        <w:t>的对象表示法</w:t>
      </w:r>
    </w:p>
    <w:p w:rsidR="0065195E" w:rsidRDefault="0065195E" w:rsidP="0065195E">
      <w:r>
        <w:tab/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独立于编程语言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>{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  <w:t>employees": [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"firstName":"Bill" , "lastName":"Gates" },     //Object1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"firstName":"George" , "lastName":"Bush" },   //Object2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ab/>
      </w:r>
      <w:r w:rsidRPr="0065195E">
        <w:tab/>
        <w:t>{ "firstName":"Thomas" , "lastName":"Carter" }   //Object3</w:t>
      </w:r>
    </w:p>
    <w:p w:rsidR="0065195E" w:rsidRPr="0065195E" w:rsidRDefault="0065195E" w:rsidP="0065195E">
      <w:pPr>
        <w:pStyle w:val="code"/>
        <w:ind w:leftChars="600" w:left="1440" w:right="480" w:firstLine="720"/>
      </w:pPr>
      <w:r w:rsidRPr="0065195E">
        <w:t>]</w:t>
      </w:r>
    </w:p>
    <w:p w:rsidR="0065195E" w:rsidRPr="0065195E" w:rsidRDefault="0065195E" w:rsidP="0065195E">
      <w:pPr>
        <w:pStyle w:val="code"/>
        <w:ind w:leftChars="600" w:left="1440" w:right="480"/>
      </w:pPr>
      <w:r w:rsidRPr="0065195E">
        <w:t>}</w:t>
      </w:r>
    </w:p>
    <w:p w:rsidR="00032735" w:rsidRDefault="00032735" w:rsidP="0065195E">
      <w:pPr>
        <w:pStyle w:val="2"/>
        <w:numPr>
          <w:ilvl w:val="0"/>
          <w:numId w:val="33"/>
        </w:numPr>
      </w:pPr>
      <w:r>
        <w:rPr>
          <w:rFonts w:hint="eastAsia"/>
        </w:rPr>
        <w:t>JQuery</w:t>
      </w:r>
    </w:p>
    <w:p w:rsidR="0065195E" w:rsidRDefault="0065195E" w:rsidP="0065195E">
      <w:pPr>
        <w:pStyle w:val="3"/>
      </w:pPr>
      <w:r>
        <w:rPr>
          <w:rFonts w:hint="eastAsia"/>
        </w:rPr>
        <w:t>第一章</w:t>
      </w:r>
      <w:r>
        <w:t xml:space="preserve">  JQuery </w:t>
      </w:r>
      <w:r>
        <w:rPr>
          <w:rFonts w:hint="eastAsia"/>
        </w:rPr>
        <w:t>基本语法</w:t>
      </w:r>
    </w:p>
    <w:p w:rsidR="0065195E" w:rsidRDefault="0065195E" w:rsidP="0065195E">
      <w:pPr>
        <w:pStyle w:val="4"/>
      </w:pPr>
      <w:r>
        <w:t xml:space="preserve">1.1 Jquery </w:t>
      </w:r>
      <w:r>
        <w:rPr>
          <w:rFonts w:hint="eastAsia"/>
        </w:rPr>
        <w:t>基础语法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ab/>
        <w:t>$ (selector).action{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  <w:t>//code …</w:t>
      </w:r>
    </w:p>
    <w:p w:rsidR="0065195E" w:rsidRDefault="0065195E" w:rsidP="0065195E">
      <w:pPr>
        <w:pStyle w:val="code"/>
        <w:ind w:leftChars="300" w:left="720" w:right="480"/>
        <w:rPr>
          <w:color w:val="000000" w:themeColor="text1"/>
        </w:rPr>
      </w:pPr>
      <w:r>
        <w:t>}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4"/>
      </w:pPr>
      <w:r>
        <w:lastRenderedPageBreak/>
        <w:t xml:space="preserve">1.2 Jquery </w:t>
      </w:r>
      <w:r>
        <w:rPr>
          <w:rFonts w:hint="eastAsia"/>
        </w:rPr>
        <w:t>选择器—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的获取</w:t>
      </w:r>
    </w:p>
    <w:p w:rsidR="0065195E" w:rsidRDefault="0065195E" w:rsidP="0065195E">
      <w:r>
        <w:rPr>
          <w:noProof/>
        </w:rPr>
        <w:drawing>
          <wp:inline distT="0" distB="0" distL="0" distR="0" wp14:anchorId="2208C786" wp14:editId="45DB358D">
            <wp:extent cx="5362575" cy="2514600"/>
            <wp:effectExtent l="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t xml:space="preserve">1.3  Jquery </w:t>
      </w:r>
      <w:r>
        <w:rPr>
          <w:rFonts w:hint="eastAsia"/>
        </w:rPr>
        <w:t>事件</w:t>
      </w:r>
    </w:p>
    <w:p w:rsidR="0065195E" w:rsidRDefault="0065195E" w:rsidP="0065195E">
      <w:r>
        <w:rPr>
          <w:noProof/>
        </w:rPr>
        <w:drawing>
          <wp:inline distT="0" distB="0" distL="0" distR="0" wp14:anchorId="05A22A3C" wp14:editId="393AE244">
            <wp:extent cx="5553075" cy="1762125"/>
            <wp:effectExtent l="0" t="0" r="9525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3"/>
      </w:pPr>
      <w:r>
        <w:rPr>
          <w:rFonts w:hint="eastAsia"/>
        </w:rPr>
        <w:t>第二章</w:t>
      </w:r>
      <w:r>
        <w:t xml:space="preserve">  JQuery  </w:t>
      </w:r>
      <w:r>
        <w:rPr>
          <w:rFonts w:hint="eastAsia"/>
        </w:rPr>
        <w:t>操作</w:t>
      </w:r>
      <w:r>
        <w:t>HTML</w:t>
      </w:r>
    </w:p>
    <w:p w:rsidR="0065195E" w:rsidRDefault="0065195E" w:rsidP="0065195E">
      <w:pPr>
        <w:pStyle w:val="4"/>
      </w:pPr>
      <w:r>
        <w:t xml:space="preserve">2.1  </w:t>
      </w:r>
      <w:r>
        <w:rPr>
          <w:rFonts w:hint="eastAsia"/>
        </w:rPr>
        <w:t>设置内容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text() - </w:t>
      </w:r>
      <w:r>
        <w:rPr>
          <w:rFonts w:hint="eastAsia"/>
        </w:rPr>
        <w:t>设置或返回所选元素的文本内容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html() - </w:t>
      </w:r>
      <w:r>
        <w:rPr>
          <w:rFonts w:hint="eastAsia"/>
        </w:rPr>
        <w:t>设置或返回所选元素的内容（包括</w:t>
      </w:r>
      <w:r>
        <w:t xml:space="preserve"> HTML </w:t>
      </w:r>
      <w:r>
        <w:rPr>
          <w:rFonts w:hint="eastAsia"/>
        </w:rPr>
        <w:t>标记）</w:t>
      </w:r>
    </w:p>
    <w:p w:rsidR="0065195E" w:rsidRDefault="0065195E" w:rsidP="0065195E">
      <w:pPr>
        <w:ind w:leftChars="300" w:left="720"/>
      </w:pPr>
      <w:r>
        <w:rPr>
          <w:rFonts w:hint="eastAsia"/>
        </w:rPr>
        <w:t>•</w:t>
      </w:r>
      <w:r>
        <w:t xml:space="preserve">val() - </w:t>
      </w:r>
      <w:r>
        <w:rPr>
          <w:rFonts w:hint="eastAsia"/>
        </w:rPr>
        <w:t>设置或返回表单字段的值</w:t>
      </w:r>
    </w:p>
    <w:p w:rsidR="0065195E" w:rsidRDefault="0065195E" w:rsidP="0065195E">
      <w:pPr>
        <w:pStyle w:val="code"/>
        <w:ind w:leftChars="300" w:left="720" w:right="480"/>
      </w:pPr>
      <w:r>
        <w:t>$("#btn1").click(function(){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$("#test1").text("Hello world!");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$("#btn2").click(function(){</w:t>
      </w:r>
    </w:p>
    <w:p w:rsidR="0065195E" w:rsidRDefault="0065195E" w:rsidP="0065195E">
      <w:pPr>
        <w:pStyle w:val="code"/>
        <w:ind w:left="480" w:right="480"/>
      </w:pPr>
      <w:r>
        <w:t xml:space="preserve">  </w:t>
      </w:r>
      <w:r>
        <w:tab/>
        <w:t>$("#test2").html("&lt;b&gt;Hello world!&lt;/b&gt;");</w:t>
      </w:r>
    </w:p>
    <w:p w:rsidR="0065195E" w:rsidRDefault="0065195E" w:rsidP="0065195E">
      <w:pPr>
        <w:pStyle w:val="code"/>
        <w:ind w:left="480" w:right="480"/>
      </w:pPr>
      <w:r>
        <w:tab/>
        <w:t xml:space="preserve">$("#test2").html(function(param){     </w:t>
      </w:r>
    </w:p>
    <w:p w:rsidR="0065195E" w:rsidRDefault="0065195E" w:rsidP="0065195E">
      <w:pPr>
        <w:pStyle w:val="code"/>
        <w:ind w:leftChars="300" w:left="720" w:right="480" w:firstLine="720"/>
      </w:pPr>
    </w:p>
    <w:p w:rsidR="0065195E" w:rsidRDefault="0065195E" w:rsidP="0065195E">
      <w:pPr>
        <w:pStyle w:val="code"/>
        <w:ind w:leftChars="300" w:left="720" w:right="480" w:firstLineChars="300" w:firstLine="54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 xml:space="preserve">$("#btn3").click(function(){      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$("#test3").val("Dolly Duck");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4"/>
      </w:pPr>
      <w:r>
        <w:t xml:space="preserve">2.2  </w:t>
      </w:r>
      <w:r>
        <w:rPr>
          <w:rFonts w:hint="eastAsia"/>
        </w:rPr>
        <w:t>设置属性</w:t>
      </w:r>
    </w:p>
    <w:p w:rsidR="0065195E" w:rsidRPr="00CF63C7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 xml:space="preserve">  </w:t>
      </w:r>
      <w:r>
        <w:tab/>
      </w:r>
      <w:r w:rsidRPr="00CF63C7">
        <w:rPr>
          <w:rFonts w:hint="eastAsia"/>
        </w:rPr>
        <w:t>$("#w3s").attr(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"href",</w:t>
      </w:r>
      <w:hyperlink r:id="rId36" w:history="1">
        <w:r w:rsidRPr="00C212C0">
          <w:rPr>
            <w:rStyle w:val="afb"/>
            <w:rFonts w:ascii="宋体" w:eastAsia="宋体" w:hAnsi="宋体" w:cs="宋体" w:hint="eastAsia"/>
            <w:szCs w:val="24"/>
          </w:rPr>
          <w:t>http://www.w3school.com.cn/jquery</w:t>
        </w:r>
      </w:hyperlink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"href",</w:t>
      </w:r>
      <w:hyperlink r:id="rId37" w:history="1">
        <w:r w:rsidRPr="00C212C0">
          <w:rPr>
            <w:rStyle w:val="afb"/>
            <w:rFonts w:ascii="宋体" w:eastAsia="宋体" w:hAnsi="宋体" w:cs="宋体" w:hint="eastAsia"/>
            <w:szCs w:val="24"/>
          </w:rPr>
          <w:t>http://www.w3school.com.cn/jquery</w:t>
        </w:r>
      </w:hyperlink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tab/>
      </w:r>
      <w:r w:rsidRPr="00CF63C7">
        <w:rPr>
          <w:rFonts w:hint="eastAsia"/>
        </w:rPr>
        <w:t>$("#w3s").attr("href",</w:t>
      </w:r>
      <w:r>
        <w:rPr>
          <w:rFonts w:hint="eastAsia"/>
        </w:rPr>
        <w:t>function</w:t>
      </w:r>
      <w:r>
        <w:t>(param){</w:t>
      </w:r>
    </w:p>
    <w:p w:rsidR="0065195E" w:rsidRDefault="0065195E" w:rsidP="0065195E">
      <w:pPr>
        <w:pStyle w:val="code"/>
        <w:ind w:leftChars="300" w:left="720" w:right="480"/>
      </w:pPr>
      <w:r>
        <w:lastRenderedPageBreak/>
        <w:tab/>
      </w:r>
      <w:r>
        <w:tab/>
        <w:t xml:space="preserve">// </w:t>
      </w:r>
      <w:r>
        <w:rPr>
          <w:rFonts w:hint="eastAsia"/>
        </w:rPr>
        <w:t>code</w:t>
      </w:r>
      <w:r>
        <w:t xml:space="preserve"> …</w:t>
      </w:r>
    </w:p>
    <w:p w:rsidR="0065195E" w:rsidRPr="00CF63C7" w:rsidRDefault="0065195E" w:rsidP="0065195E">
      <w:pPr>
        <w:pStyle w:val="code"/>
        <w:ind w:leftChars="300" w:left="720" w:right="480"/>
      </w:pPr>
      <w:r>
        <w:tab/>
      </w:r>
      <w:r>
        <w:tab/>
        <w:t>}</w:t>
      </w:r>
      <w:r w:rsidRPr="00CF63C7">
        <w:rPr>
          <w:rFonts w:hint="eastAsia"/>
        </w:rPr>
        <w:t>);</w:t>
      </w:r>
    </w:p>
    <w:p w:rsidR="0065195E" w:rsidRDefault="0065195E" w:rsidP="0065195E">
      <w:pPr>
        <w:pStyle w:val="code"/>
        <w:ind w:leftChars="300" w:left="720" w:right="480"/>
      </w:pPr>
      <w:r w:rsidRPr="00CF63C7">
        <w:rPr>
          <w:rFonts w:hint="eastAsia"/>
        </w:rPr>
        <w:t>});</w:t>
      </w:r>
    </w:p>
    <w:p w:rsidR="0065195E" w:rsidRDefault="0065195E" w:rsidP="0065195E">
      <w:pPr>
        <w:pStyle w:val="4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删除元素或内容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//remove</w:t>
      </w:r>
      <w:r>
        <w:t xml:space="preserve">  </w:t>
      </w:r>
      <w:r>
        <w:rPr>
          <w:rFonts w:hint="eastAsia"/>
        </w:rPr>
        <w:t>删除被选元素以及子元素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empty</w:t>
      </w:r>
      <w:r>
        <w:t xml:space="preserve">  </w:t>
      </w:r>
      <w:r>
        <w:rPr>
          <w:rFonts w:hint="eastAsia"/>
        </w:rPr>
        <w:t>从被选元素中删除子元素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 w:rsidRPr="00533F75">
        <w:t>$("#div1").remove();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$("#div1").empty();</w:t>
      </w:r>
    </w:p>
    <w:p w:rsidR="0065195E" w:rsidRDefault="0065195E" w:rsidP="0065195E">
      <w:pPr>
        <w:pStyle w:val="code"/>
        <w:ind w:leftChars="300" w:left="720" w:right="480"/>
      </w:pP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过滤被删除元素，如删除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italic</w:t>
      </w:r>
      <w:r>
        <w:rPr>
          <w:rFonts w:hint="eastAsia"/>
        </w:rPr>
        <w:t>的所有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$("p").remove(".italic");</w:t>
      </w:r>
    </w:p>
    <w:p w:rsidR="0065195E" w:rsidRDefault="0065195E" w:rsidP="0065195E">
      <w:pPr>
        <w:pStyle w:val="4"/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操作</w:t>
      </w:r>
      <w:r>
        <w:t>CSS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addClass() - </w:t>
      </w:r>
      <w:r>
        <w:rPr>
          <w:rFonts w:hint="eastAsia"/>
        </w:rPr>
        <w:t>向被选元素添加一个或多个类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</w:r>
      <w:r>
        <w:tab/>
        <w:t>$("#div1").addClass("important blue");</w:t>
      </w:r>
    </w:p>
    <w:p w:rsidR="0065195E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removeClass() - </w:t>
      </w:r>
      <w:r>
        <w:rPr>
          <w:rFonts w:hint="eastAsia"/>
        </w:rPr>
        <w:t>从被选元素删除一个或多个类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</w:t>
      </w:r>
      <w:r>
        <w:tab/>
        <w:t>$("h1,h2,p").removeClass("blue");</w:t>
      </w:r>
    </w:p>
    <w:p w:rsidR="0065195E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toggleClass() - </w:t>
      </w:r>
      <w:r>
        <w:rPr>
          <w:rFonts w:hint="eastAsia"/>
        </w:rPr>
        <w:t>对被选元素进行添加</w:t>
      </w:r>
      <w:r>
        <w:rPr>
          <w:rFonts w:hint="eastAsia"/>
        </w:rPr>
        <w:t>/</w:t>
      </w:r>
      <w:r>
        <w:rPr>
          <w:rFonts w:hint="eastAsia"/>
        </w:rPr>
        <w:t>删除类的切换操作</w:t>
      </w:r>
    </w:p>
    <w:p w:rsidR="0065195E" w:rsidRDefault="0065195E" w:rsidP="0065195E">
      <w:pPr>
        <w:pStyle w:val="code"/>
        <w:ind w:leftChars="300" w:left="720" w:right="480" w:firstLine="720"/>
      </w:pPr>
      <w:r>
        <w:t>$("button").click(function(){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</w:r>
      <w:r>
        <w:tab/>
        <w:t>$("h1,h2,p").toggleClass("blue");</w:t>
      </w:r>
    </w:p>
    <w:p w:rsidR="0065195E" w:rsidRPr="00033C2B" w:rsidRDefault="0065195E" w:rsidP="0065195E">
      <w:pPr>
        <w:pStyle w:val="code"/>
        <w:ind w:leftChars="300" w:left="720" w:right="480" w:firstLine="72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rPr>
          <w:rFonts w:hint="eastAsia"/>
        </w:rPr>
        <w:t xml:space="preserve">css() - </w:t>
      </w:r>
      <w:r>
        <w:rPr>
          <w:rFonts w:hint="eastAsia"/>
        </w:rPr>
        <w:t>设置或返回样式属性</w:t>
      </w:r>
    </w:p>
    <w:p w:rsidR="0065195E" w:rsidRDefault="0065195E" w:rsidP="0065195E">
      <w:pPr>
        <w:pStyle w:val="code"/>
        <w:ind w:leftChars="300" w:left="720" w:right="480"/>
      </w:pPr>
      <w:r>
        <w:tab/>
        <w:t>//</w:t>
      </w:r>
      <w:r>
        <w:rPr>
          <w:rFonts w:hint="eastAsia"/>
        </w:rPr>
        <w:t>设置样式属性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 w:rsidRPr="00033C2B">
        <w:t>$("p").css("background-color","yellow");</w:t>
      </w:r>
    </w:p>
    <w:p w:rsidR="0065195E" w:rsidRDefault="0065195E" w:rsidP="0065195E">
      <w:pPr>
        <w:pStyle w:val="code"/>
        <w:ind w:leftChars="300" w:left="720" w:right="480"/>
      </w:pPr>
      <w:r>
        <w:tab/>
      </w:r>
      <w:r>
        <w:rPr>
          <w:rFonts w:hint="eastAsia"/>
        </w:rPr>
        <w:t>//</w:t>
      </w:r>
      <w:r>
        <w:rPr>
          <w:rFonts w:hint="eastAsia"/>
        </w:rPr>
        <w:t>返回样式属性</w:t>
      </w:r>
    </w:p>
    <w:p w:rsidR="0065195E" w:rsidRPr="00CF63C7" w:rsidRDefault="0065195E" w:rsidP="0065195E">
      <w:pPr>
        <w:pStyle w:val="code"/>
        <w:ind w:leftChars="300" w:left="720" w:right="480"/>
      </w:pPr>
      <w:r>
        <w:tab/>
      </w:r>
      <w:r w:rsidRPr="00033C2B">
        <w:t>$("p").css("background-color");</w:t>
      </w:r>
    </w:p>
    <w:p w:rsidR="0065195E" w:rsidRDefault="0065195E" w:rsidP="0065195E">
      <w:pPr>
        <w:pStyle w:val="3"/>
      </w:pPr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实现遍历</w:t>
      </w:r>
      <w:r>
        <w:rPr>
          <w:rFonts w:hint="eastAsia"/>
        </w:rPr>
        <w:t>HTML</w:t>
      </w:r>
    </w:p>
    <w:p w:rsidR="0065195E" w:rsidRDefault="0065195E" w:rsidP="0065195E">
      <w:pPr>
        <w:pStyle w:val="4"/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parent()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的直接父元素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parents()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的所有祖先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parentsUntil()   </w:t>
      </w:r>
      <w:r>
        <w:rPr>
          <w:rFonts w:hint="eastAsia"/>
        </w:rPr>
        <w:t>返回</w:t>
      </w:r>
      <w:r>
        <w:rPr>
          <w:rFonts w:hint="eastAsia"/>
        </w:rPr>
        <w:t>span</w:t>
      </w:r>
      <w:r>
        <w:rPr>
          <w:rFonts w:hint="eastAsia"/>
        </w:rPr>
        <w:t>与</w:t>
      </w:r>
      <w:r>
        <w:rPr>
          <w:rFonts w:hint="eastAsia"/>
        </w:rPr>
        <w:t>div</w:t>
      </w:r>
      <w:r>
        <w:rPr>
          <w:rFonts w:hint="eastAsia"/>
        </w:rPr>
        <w:t>之间的祖先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  <w:noProof/>
        </w:rPr>
        <w:lastRenderedPageBreak/>
        <w:drawing>
          <wp:inline distT="0" distB="0" distL="0" distR="0" wp14:anchorId="23071376" wp14:editId="618257A7">
            <wp:extent cx="5162550" cy="3476625"/>
            <wp:effectExtent l="0" t="0" r="0" b="952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后代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children()    </w:t>
      </w:r>
      <w:r>
        <w:rPr>
          <w:rFonts w:hint="eastAsia"/>
        </w:rPr>
        <w:t>返回</w:t>
      </w:r>
      <w:r>
        <w:rPr>
          <w:rFonts w:hint="eastAsia"/>
        </w:rPr>
        <w:t>div</w:t>
      </w:r>
      <w:r>
        <w:rPr>
          <w:rFonts w:hint="eastAsia"/>
        </w:rPr>
        <w:t>的直接子元素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•</w:t>
      </w:r>
      <w:r>
        <w:t xml:space="preserve">find()      </w:t>
      </w:r>
      <w:r>
        <w:rPr>
          <w:rFonts w:hint="eastAsia"/>
        </w:rPr>
        <w:t>查找</w:t>
      </w:r>
      <w:r>
        <w:rPr>
          <w:rFonts w:hint="eastAsia"/>
        </w:rPr>
        <w:t>div</w:t>
      </w:r>
      <w:r>
        <w:rPr>
          <w:rFonts w:hint="eastAsia"/>
        </w:rPr>
        <w:t>所有后代中的</w:t>
      </w:r>
      <w:r>
        <w:rPr>
          <w:rFonts w:hint="eastAsia"/>
        </w:rPr>
        <w:t>span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  <w:noProof/>
        </w:rPr>
        <w:drawing>
          <wp:inline distT="0" distB="0" distL="0" distR="0" wp14:anchorId="60698DF0" wp14:editId="4C771C15">
            <wp:extent cx="4846320" cy="274320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 xml:space="preserve">siblings()   </w:t>
      </w:r>
      <w:r>
        <w:tab/>
      </w:r>
      <w:r>
        <w:tab/>
        <w:t>h2</w:t>
      </w:r>
      <w:r>
        <w:rPr>
          <w:rFonts w:hint="eastAsia"/>
        </w:rPr>
        <w:t>的所有同胞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 xml:space="preserve">next()        </w:t>
      </w:r>
      <w:r>
        <w:tab/>
      </w:r>
      <w:r>
        <w:tab/>
      </w:r>
      <w:r>
        <w:rPr>
          <w:rFonts w:hint="eastAsia"/>
        </w:rPr>
        <w:t>h2</w:t>
      </w:r>
      <w:r>
        <w:rPr>
          <w:rFonts w:hint="eastAsia"/>
        </w:rPr>
        <w:t>的下一个同胞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nextAll()</w:t>
      </w:r>
      <w:r>
        <w:tab/>
      </w:r>
      <w:r>
        <w:tab/>
      </w:r>
      <w:r>
        <w:rPr>
          <w:rFonts w:hint="eastAsia"/>
        </w:rPr>
        <w:t>h</w:t>
      </w:r>
      <w:r>
        <w:t>2</w:t>
      </w:r>
      <w:r>
        <w:rPr>
          <w:rFonts w:hint="eastAsia"/>
        </w:rPr>
        <w:t>后面所有同胞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nextUntil()</w:t>
      </w:r>
      <w:r>
        <w:tab/>
      </w:r>
      <w:r>
        <w:tab/>
        <w:t>h2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之间的同胞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prev()</w:t>
      </w:r>
      <w:r>
        <w:tab/>
      </w:r>
      <w:r>
        <w:tab/>
      </w:r>
      <w:r>
        <w:tab/>
        <w:t>h2</w:t>
      </w:r>
      <w:r>
        <w:rPr>
          <w:rFonts w:hint="eastAsia"/>
        </w:rPr>
        <w:t>前一个同胞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prevAll()</w:t>
      </w:r>
      <w:r>
        <w:tab/>
      </w:r>
      <w:r>
        <w:tab/>
      </w:r>
      <w:r>
        <w:rPr>
          <w:rFonts w:hint="eastAsia"/>
        </w:rPr>
        <w:t>h2</w:t>
      </w:r>
      <w:r>
        <w:rPr>
          <w:rFonts w:hint="eastAsia"/>
        </w:rPr>
        <w:t>前面所有同胞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•</w:t>
      </w:r>
      <w:r>
        <w:t>prevUntil()</w:t>
      </w:r>
      <w:r>
        <w:tab/>
      </w:r>
      <w:r>
        <w:tab/>
        <w:t>h</w:t>
      </w:r>
      <w:r>
        <w:rPr>
          <w:rFonts w:hint="eastAsia"/>
        </w:rPr>
        <w:t>2</w:t>
      </w:r>
      <w:r>
        <w:rPr>
          <w:rFonts w:hint="eastAsia"/>
        </w:rPr>
        <w:t>和前面</w:t>
      </w:r>
      <w:r>
        <w:rPr>
          <w:rFonts w:hint="eastAsia"/>
        </w:rPr>
        <w:t>p</w:t>
      </w:r>
      <w:r>
        <w:rPr>
          <w:rFonts w:hint="eastAsia"/>
        </w:rPr>
        <w:t>之间的同胞</w:t>
      </w:r>
    </w:p>
    <w:p w:rsidR="0065195E" w:rsidRDefault="0065195E" w:rsidP="0065195E">
      <w:pPr>
        <w:pStyle w:val="code"/>
        <w:ind w:left="480" w:right="480"/>
      </w:pPr>
      <w:r>
        <w:rPr>
          <w:rFonts w:hint="eastAsia"/>
          <w:noProof/>
        </w:rPr>
        <w:lastRenderedPageBreak/>
        <w:drawing>
          <wp:inline distT="0" distB="0" distL="0" distR="0" wp14:anchorId="107D410D" wp14:editId="30354705">
            <wp:extent cx="5943600" cy="393192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95E" w:rsidRDefault="0065195E" w:rsidP="0065195E">
      <w:pPr>
        <w:pStyle w:val="4"/>
      </w:pPr>
      <w:r>
        <w:rPr>
          <w:rFonts w:hint="eastAsia"/>
        </w:rPr>
        <w:t>3.4</w:t>
      </w:r>
      <w:r>
        <w:t xml:space="preserve">  </w:t>
      </w:r>
      <w:r>
        <w:rPr>
          <w:rFonts w:hint="eastAsia"/>
        </w:rPr>
        <w:t>过滤</w:t>
      </w:r>
    </w:p>
    <w:p w:rsidR="0065195E" w:rsidRDefault="0065195E" w:rsidP="0065195E">
      <w:pPr>
        <w:pStyle w:val="code"/>
        <w:ind w:leftChars="300" w:left="720" w:right="480"/>
      </w:pPr>
      <w:r>
        <w:t>//</w:t>
      </w:r>
      <w:r>
        <w:rPr>
          <w:rFonts w:hint="eastAsia"/>
        </w:rPr>
        <w:t>选取首个</w:t>
      </w:r>
      <w:r>
        <w:rPr>
          <w:rFonts w:hint="eastAsia"/>
        </w:rPr>
        <w:t>div</w:t>
      </w:r>
      <w:r>
        <w:rPr>
          <w:rFonts w:hint="eastAsia"/>
        </w:rPr>
        <w:t>元素内部的第一个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$("div p").first();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rPr>
          <w:rFonts w:hint="eastAsia"/>
        </w:rPr>
        <w:t>//</w:t>
      </w:r>
      <w:r>
        <w:rPr>
          <w:rFonts w:hint="eastAsia"/>
        </w:rPr>
        <w:t>选取最后一个</w:t>
      </w:r>
      <w:r>
        <w:rPr>
          <w:rFonts w:hint="eastAsia"/>
        </w:rPr>
        <w:t>div</w:t>
      </w:r>
      <w:r>
        <w:rPr>
          <w:rFonts w:hint="eastAsia"/>
        </w:rPr>
        <w:t>的最后一个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</w:t>
      </w:r>
      <w:r>
        <w:tab/>
        <w:t xml:space="preserve"> $("div p").last();</w:t>
      </w:r>
    </w:p>
    <w:p w:rsidR="0065195E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code"/>
        <w:ind w:leftChars="300" w:left="720" w:right="480"/>
      </w:pPr>
      <w:r>
        <w:t>//</w:t>
      </w:r>
      <w:r>
        <w:rPr>
          <w:rFonts w:hint="eastAsia"/>
        </w:rPr>
        <w:t>选取第二个</w:t>
      </w:r>
      <w:r>
        <w:rPr>
          <w:rFonts w:hint="eastAsia"/>
        </w:rPr>
        <w:t>p</w:t>
      </w:r>
      <w:r>
        <w:rPr>
          <w:rFonts w:hint="eastAsia"/>
        </w:rPr>
        <w:t>元素。索引号从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65195E" w:rsidRDefault="0065195E" w:rsidP="0065195E">
      <w:pPr>
        <w:pStyle w:val="code"/>
        <w:ind w:leftChars="300" w:left="720" w:right="480"/>
      </w:pPr>
      <w:r>
        <w:t>$(document).ready(function(){</w:t>
      </w:r>
    </w:p>
    <w:p w:rsidR="0065195E" w:rsidRDefault="0065195E" w:rsidP="0065195E">
      <w:pPr>
        <w:pStyle w:val="code"/>
        <w:ind w:leftChars="300" w:left="720" w:right="480"/>
      </w:pPr>
      <w:r>
        <w:t xml:space="preserve">  </w:t>
      </w:r>
      <w:r>
        <w:tab/>
        <w:t>$("p").eq(1);</w:t>
      </w:r>
    </w:p>
    <w:p w:rsidR="0065195E" w:rsidRPr="00687B4B" w:rsidRDefault="0065195E" w:rsidP="0065195E">
      <w:pPr>
        <w:pStyle w:val="code"/>
        <w:ind w:leftChars="300" w:left="720" w:right="480"/>
      </w:pPr>
      <w:r>
        <w:t>});</w:t>
      </w:r>
    </w:p>
    <w:p w:rsidR="0065195E" w:rsidRDefault="0065195E" w:rsidP="0065195E">
      <w:pPr>
        <w:pStyle w:val="3"/>
      </w:pPr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JQuery</w:t>
      </w:r>
      <w:r>
        <w:t xml:space="preserve">  </w:t>
      </w:r>
      <w:r>
        <w:rPr>
          <w:rFonts w:hint="eastAsia"/>
        </w:rPr>
        <w:t>中的</w:t>
      </w:r>
      <w:r>
        <w:rPr>
          <w:rFonts w:hint="eastAsia"/>
        </w:rPr>
        <w:t>Ajax</w:t>
      </w:r>
    </w:p>
    <w:p w:rsidR="0065195E" w:rsidRPr="0065195E" w:rsidRDefault="0065195E" w:rsidP="0065195E">
      <w:pPr>
        <w:pStyle w:val="3"/>
      </w:pPr>
      <w:r>
        <w:rPr>
          <w:rFonts w:hint="eastAsia"/>
        </w:rPr>
        <w:t>第五章</w:t>
      </w:r>
      <w:r>
        <w:t xml:space="preserve">  JQuery  </w:t>
      </w:r>
      <w:r>
        <w:rPr>
          <w:rFonts w:hint="eastAsia"/>
        </w:rPr>
        <w:t>中的特效</w:t>
      </w:r>
    </w:p>
    <w:p w:rsidR="00032735" w:rsidRDefault="00032735" w:rsidP="00032735">
      <w:pPr>
        <w:pStyle w:val="2"/>
      </w:pPr>
      <w:r>
        <w:rPr>
          <w:rFonts w:hint="eastAsia"/>
        </w:rPr>
        <w:t>第六节</w:t>
      </w:r>
      <w:r>
        <w:rPr>
          <w:rFonts w:hint="eastAsia"/>
        </w:rPr>
        <w:t xml:space="preserve">  Ajax</w:t>
      </w:r>
    </w:p>
    <w:p w:rsidR="0065195E" w:rsidRPr="0065195E" w:rsidRDefault="0065195E" w:rsidP="0065195E">
      <w:pPr>
        <w:pStyle w:val="3"/>
      </w:pPr>
      <w:r w:rsidRPr="0065195E">
        <w:rPr>
          <w:rFonts w:hint="eastAsia"/>
        </w:rPr>
        <w:t>第一章</w:t>
      </w:r>
      <w:r w:rsidRPr="0065195E">
        <w:rPr>
          <w:rStyle w:val="40"/>
          <w:rFonts w:asciiTheme="minorHAnsi" w:eastAsia="Microsoft YaHei UI" w:hAnsiTheme="minorHAnsi"/>
          <w:i w:val="0"/>
          <w:iCs w:val="0"/>
          <w:color w:val="auto"/>
          <w:sz w:val="32"/>
        </w:rPr>
        <w:t xml:space="preserve">  </w:t>
      </w:r>
      <w:r w:rsidRPr="0065195E">
        <w:rPr>
          <w:rStyle w:val="40"/>
          <w:rFonts w:asciiTheme="minorHAnsi" w:eastAsia="Microsoft YaHei UI" w:hAnsiTheme="minorHAnsi" w:hint="eastAsia"/>
          <w:i w:val="0"/>
          <w:iCs w:val="0"/>
          <w:color w:val="auto"/>
          <w:sz w:val="32"/>
        </w:rPr>
        <w:t>Ajax</w:t>
      </w:r>
      <w:r w:rsidRPr="0065195E">
        <w:rPr>
          <w:rStyle w:val="40"/>
          <w:rFonts w:asciiTheme="minorHAnsi" w:eastAsia="Microsoft YaHei UI" w:hAnsiTheme="minorHAnsi" w:hint="eastAsia"/>
          <w:i w:val="0"/>
          <w:iCs w:val="0"/>
          <w:color w:val="auto"/>
          <w:sz w:val="32"/>
        </w:rPr>
        <w:t>简介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是一步的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rPr>
          <w:rFonts w:hint="eastAsia"/>
        </w:rPr>
        <w:t>并不是新的编程语言。</w:t>
      </w:r>
    </w:p>
    <w:p w:rsidR="0065195E" w:rsidRDefault="0065195E" w:rsidP="0065195E">
      <w:r>
        <w:tab/>
      </w:r>
      <w:r>
        <w:rPr>
          <w:rFonts w:hint="eastAsia"/>
        </w:rPr>
        <w:t>Ajax</w:t>
      </w:r>
      <w:r>
        <w:rPr>
          <w:rFonts w:hint="eastAsia"/>
        </w:rPr>
        <w:t>是页面与服务器进行数据交换的艺术。不加载整个页面的情况下进行局部刷新。</w:t>
      </w:r>
    </w:p>
    <w:p w:rsidR="0065195E" w:rsidRDefault="0065195E" w:rsidP="0065195E">
      <w:pPr>
        <w:pStyle w:val="3"/>
      </w:pPr>
      <w:r>
        <w:rPr>
          <w:rFonts w:hint="eastAsia"/>
        </w:rPr>
        <w:lastRenderedPageBreak/>
        <w:t>第二章</w:t>
      </w:r>
      <w:r>
        <w:t xml:space="preserve"> 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基础</w:t>
      </w:r>
    </w:p>
    <w:p w:rsidR="0065195E" w:rsidRDefault="0065195E" w:rsidP="0065195E">
      <w:pPr>
        <w:pStyle w:val="5"/>
      </w:pPr>
      <w:r>
        <w:rPr>
          <w:rFonts w:hint="eastAsia"/>
        </w:rPr>
        <w:t>7.2.1</w:t>
      </w:r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>XHR</w:t>
      </w:r>
      <w:r>
        <w:rPr>
          <w:rFonts w:hint="eastAsia"/>
        </w:rPr>
        <w:t>对象</w:t>
      </w:r>
    </w:p>
    <w:p w:rsidR="0065195E" w:rsidRDefault="0065195E" w:rsidP="0065195E">
      <w:r>
        <w:tab/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对象，并且兼容</w:t>
      </w:r>
      <w:r>
        <w:rPr>
          <w:rFonts w:hint="eastAsia"/>
        </w:rPr>
        <w:t>IE5</w:t>
      </w:r>
      <w:r>
        <w:rPr>
          <w:rFonts w:hint="eastAsia"/>
        </w:rPr>
        <w:t>，</w:t>
      </w:r>
      <w:r>
        <w:rPr>
          <w:rFonts w:hint="eastAsia"/>
        </w:rPr>
        <w:t>IE6.</w:t>
      </w:r>
    </w:p>
    <w:p w:rsidR="0065195E" w:rsidRDefault="0065195E" w:rsidP="0065195E">
      <w:pPr>
        <w:pStyle w:val="code"/>
        <w:ind w:leftChars="300" w:left="720" w:right="480"/>
      </w:pPr>
      <w:r>
        <w:t>var xmlhttp;</w:t>
      </w:r>
    </w:p>
    <w:p w:rsidR="0065195E" w:rsidRDefault="0065195E" w:rsidP="0065195E">
      <w:pPr>
        <w:pStyle w:val="code"/>
        <w:ind w:leftChars="300" w:left="720" w:right="480"/>
      </w:pPr>
      <w:r>
        <w:t>if (window.XMLHttpRequest)</w:t>
      </w:r>
    </w:p>
    <w:p w:rsidR="0065195E" w:rsidRDefault="0065195E" w:rsidP="0065195E">
      <w:pPr>
        <w:pStyle w:val="code"/>
        <w:ind w:leftChars="300" w:left="720" w:right="480"/>
      </w:pPr>
      <w:r>
        <w:t xml:space="preserve">  {</w:t>
      </w:r>
      <w:r>
        <w:tab/>
        <w:t>// code for IE7+, Firefox, Chrome, Opera, Safari</w:t>
      </w:r>
    </w:p>
    <w:p w:rsidR="0065195E" w:rsidRDefault="0065195E" w:rsidP="0065195E">
      <w:pPr>
        <w:pStyle w:val="code"/>
        <w:ind w:leftChars="300" w:left="720" w:right="480" w:firstLine="720"/>
      </w:pPr>
      <w:r>
        <w:t xml:space="preserve">  xmlhttp=new XMLHttpRequest();</w:t>
      </w:r>
    </w:p>
    <w:p w:rsidR="0065195E" w:rsidRDefault="0065195E" w:rsidP="0065195E">
      <w:pPr>
        <w:pStyle w:val="code"/>
        <w:ind w:leftChars="300" w:left="720" w:right="480"/>
      </w:pPr>
      <w:r>
        <w:t xml:space="preserve">  }</w:t>
      </w:r>
    </w:p>
    <w:p w:rsidR="0065195E" w:rsidRDefault="0065195E" w:rsidP="0065195E">
      <w:pPr>
        <w:pStyle w:val="code"/>
        <w:ind w:leftChars="300" w:left="720" w:right="480"/>
      </w:pPr>
      <w:r>
        <w:t>else</w:t>
      </w:r>
    </w:p>
    <w:p w:rsidR="0065195E" w:rsidRDefault="0065195E" w:rsidP="0065195E">
      <w:pPr>
        <w:pStyle w:val="code"/>
        <w:ind w:leftChars="300" w:left="720" w:right="480"/>
      </w:pPr>
      <w:r>
        <w:t xml:space="preserve">  {</w:t>
      </w:r>
      <w:r>
        <w:tab/>
        <w:t>// code for IE6, IE5</w:t>
      </w:r>
    </w:p>
    <w:p w:rsidR="0065195E" w:rsidRDefault="0065195E" w:rsidP="0065195E">
      <w:pPr>
        <w:pStyle w:val="code"/>
        <w:ind w:leftChars="300" w:left="720" w:right="480" w:firstLine="720"/>
      </w:pPr>
      <w:r>
        <w:t xml:space="preserve">  xmlhttp=new ActiveXObject("Microsoft.XMLHTTP");</w:t>
      </w:r>
    </w:p>
    <w:p w:rsidR="0065195E" w:rsidRPr="004F02B9" w:rsidRDefault="0065195E" w:rsidP="0065195E">
      <w:pPr>
        <w:pStyle w:val="code"/>
        <w:ind w:leftChars="300" w:left="720" w:right="480"/>
      </w:pPr>
      <w:r>
        <w:t xml:space="preserve">  }</w:t>
      </w:r>
    </w:p>
    <w:p w:rsidR="0065195E" w:rsidRDefault="0065195E" w:rsidP="0065195E">
      <w:pPr>
        <w:pStyle w:val="5"/>
      </w:pPr>
      <w:r>
        <w:rPr>
          <w:rFonts w:hint="eastAsia"/>
        </w:rPr>
        <w:t>7.2.2</w:t>
      </w:r>
      <w:r>
        <w:t xml:space="preserve">  </w:t>
      </w:r>
      <w:r>
        <w:rPr>
          <w:rFonts w:hint="eastAsia"/>
        </w:rPr>
        <w:t>向服务器发送请求</w:t>
      </w:r>
    </w:p>
    <w:p w:rsidR="0065195E" w:rsidRDefault="0065195E" w:rsidP="0065195E"/>
    <w:p w:rsidR="0065195E" w:rsidRDefault="0065195E" w:rsidP="0065195E">
      <w:r>
        <w:rPr>
          <w:rFonts w:hint="eastAsia"/>
        </w:rPr>
        <w:t>Get</w:t>
      </w:r>
      <w:r>
        <w:rPr>
          <w:rFonts w:hint="eastAsia"/>
        </w:rPr>
        <w:t>请求示例：</w:t>
      </w:r>
    </w:p>
    <w:p w:rsidR="0065195E" w:rsidRDefault="0065195E" w:rsidP="0065195E">
      <w:pPr>
        <w:pStyle w:val="code"/>
        <w:ind w:left="480" w:right="480"/>
      </w:pPr>
      <w:r>
        <w:t>var xmlhttp;</w:t>
      </w:r>
    </w:p>
    <w:p w:rsidR="0065195E" w:rsidRDefault="0065195E" w:rsidP="0065195E">
      <w:pPr>
        <w:pStyle w:val="code"/>
        <w:ind w:left="480" w:right="480"/>
      </w:pPr>
      <w:r>
        <w:t>if (window.XMLHttpRequest)</w:t>
      </w:r>
    </w:p>
    <w:p w:rsidR="0065195E" w:rsidRDefault="0065195E" w:rsidP="0065195E">
      <w:pPr>
        <w:pStyle w:val="code"/>
        <w:ind w:left="480" w:right="480"/>
      </w:pPr>
      <w:r>
        <w:t xml:space="preserve"> {// code for IE7+, Firefox, Chrome, Opera, Safari</w:t>
      </w:r>
    </w:p>
    <w:p w:rsidR="0065195E" w:rsidRDefault="0065195E" w:rsidP="0065195E">
      <w:pPr>
        <w:pStyle w:val="code"/>
        <w:ind w:left="480" w:right="480"/>
      </w:pPr>
      <w:r>
        <w:t xml:space="preserve">  </w:t>
      </w:r>
      <w:r>
        <w:tab/>
        <w:t>xmlhttp=new XMLHttpRequest();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  <w:r>
        <w:t>else</w:t>
      </w:r>
    </w:p>
    <w:p w:rsidR="0065195E" w:rsidRDefault="0065195E" w:rsidP="0065195E">
      <w:pPr>
        <w:pStyle w:val="code"/>
        <w:ind w:left="480" w:right="480"/>
      </w:pPr>
      <w:r>
        <w:t xml:space="preserve">  {// code for IE6, IE5</w:t>
      </w:r>
    </w:p>
    <w:p w:rsidR="0065195E" w:rsidRDefault="0065195E" w:rsidP="0065195E">
      <w:pPr>
        <w:pStyle w:val="code"/>
        <w:ind w:left="480" w:right="480"/>
      </w:pPr>
      <w:r>
        <w:t xml:space="preserve"> </w:t>
      </w:r>
      <w:r>
        <w:tab/>
        <w:t xml:space="preserve"> xmlhttp=new ActiveXObject("Microsoft.XMLHTTP");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</w:p>
    <w:p w:rsidR="0065195E" w:rsidRDefault="0065195E" w:rsidP="0065195E">
      <w:pPr>
        <w:pStyle w:val="code"/>
        <w:ind w:left="480" w:right="480"/>
      </w:pPr>
      <w:r>
        <w:t>xmlhttp.onreadystatechange=function()</w:t>
      </w:r>
    </w:p>
    <w:p w:rsidR="0065195E" w:rsidRDefault="0065195E" w:rsidP="0065195E">
      <w:pPr>
        <w:pStyle w:val="code"/>
        <w:ind w:left="480" w:right="480"/>
      </w:pPr>
      <w:r>
        <w:t xml:space="preserve">  {</w:t>
      </w:r>
    </w:p>
    <w:p w:rsidR="0065195E" w:rsidRDefault="0065195E" w:rsidP="0065195E">
      <w:pPr>
        <w:pStyle w:val="code"/>
        <w:ind w:left="480" w:right="480"/>
      </w:pPr>
      <w:r>
        <w:t xml:space="preserve"> </w:t>
      </w:r>
      <w:r>
        <w:tab/>
        <w:t xml:space="preserve"> if (xmlhttp.readyState==4 &amp;&amp; xmlhttp.status==200)</w:t>
      </w:r>
    </w:p>
    <w:p w:rsidR="0065195E" w:rsidRDefault="0065195E" w:rsidP="0065195E">
      <w:pPr>
        <w:pStyle w:val="code"/>
        <w:ind w:left="480" w:right="480"/>
      </w:pPr>
      <w:r>
        <w:t xml:space="preserve">   </w:t>
      </w:r>
      <w:r>
        <w:tab/>
        <w:t xml:space="preserve"> {</w:t>
      </w:r>
    </w:p>
    <w:p w:rsidR="0065195E" w:rsidRDefault="0065195E" w:rsidP="0065195E">
      <w:pPr>
        <w:pStyle w:val="code"/>
        <w:ind w:left="480" w:right="480"/>
      </w:pPr>
      <w:r>
        <w:t xml:space="preserve">    </w:t>
      </w:r>
      <w:r>
        <w:tab/>
      </w:r>
      <w:r>
        <w:tab/>
        <w:t>document.getElementById("myDiv").innerHTML=xmlhttp.responseText;</w:t>
      </w:r>
    </w:p>
    <w:p w:rsidR="0065195E" w:rsidRDefault="0065195E" w:rsidP="0065195E">
      <w:pPr>
        <w:pStyle w:val="code"/>
        <w:ind w:left="480" w:right="480"/>
      </w:pPr>
      <w:r>
        <w:t xml:space="preserve">    </w:t>
      </w:r>
      <w:r>
        <w:tab/>
        <w:t>}</w:t>
      </w:r>
    </w:p>
    <w:p w:rsidR="0065195E" w:rsidRDefault="0065195E" w:rsidP="0065195E">
      <w:pPr>
        <w:pStyle w:val="code"/>
        <w:ind w:left="480" w:right="480"/>
      </w:pPr>
      <w:r>
        <w:t xml:space="preserve">  }</w:t>
      </w:r>
    </w:p>
    <w:p w:rsidR="0065195E" w:rsidRDefault="0065195E" w:rsidP="0065195E">
      <w:pPr>
        <w:pStyle w:val="code"/>
        <w:ind w:left="480" w:right="480"/>
      </w:pPr>
      <w:r>
        <w:t>xmlhttp.open("GET","../ajax/demo_get.asp.htm",true);</w:t>
      </w:r>
    </w:p>
    <w:p w:rsidR="0065195E" w:rsidRPr="007B7F1F" w:rsidRDefault="0065195E" w:rsidP="0065195E">
      <w:pPr>
        <w:pStyle w:val="code"/>
        <w:ind w:left="480" w:right="480"/>
      </w:pPr>
      <w:r>
        <w:t>xmlhttp.send();</w:t>
      </w:r>
    </w:p>
    <w:p w:rsidR="0065195E" w:rsidRDefault="0065195E" w:rsidP="0065195E">
      <w:pPr>
        <w:pStyle w:val="5"/>
      </w:pPr>
      <w:r>
        <w:rPr>
          <w:rFonts w:hint="eastAsia"/>
        </w:rPr>
        <w:t>7.2.3</w:t>
      </w:r>
      <w:r>
        <w:t xml:space="preserve">  </w:t>
      </w:r>
      <w:r>
        <w:rPr>
          <w:rFonts w:hint="eastAsia"/>
        </w:rPr>
        <w:t>获得来自服务器的响应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13E98830" wp14:editId="011A5ED3">
            <wp:extent cx="3362325" cy="866775"/>
            <wp:effectExtent l="0" t="0" r="9525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/>
    <w:p w:rsidR="0065195E" w:rsidRDefault="0065195E" w:rsidP="0065195E">
      <w:pPr>
        <w:pStyle w:val="code"/>
        <w:ind w:left="480" w:right="480"/>
      </w:pPr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="480" w:right="480"/>
      </w:pPr>
      <w:r>
        <w:t>document.getElementById("myDiv").innerHTML=xmlhttp.responseText;</w:t>
      </w:r>
    </w:p>
    <w:p w:rsidR="0065195E" w:rsidRDefault="0065195E" w:rsidP="0065195E">
      <w:pPr>
        <w:pStyle w:val="5"/>
      </w:pPr>
      <w:r>
        <w:rPr>
          <w:rFonts w:hint="eastAsia"/>
        </w:rPr>
        <w:lastRenderedPageBreak/>
        <w:t>7.2.4</w:t>
      </w:r>
      <w:r>
        <w:t xml:space="preserve">  onreadystatechange </w:t>
      </w:r>
      <w:r>
        <w:t>事件</w:t>
      </w:r>
    </w:p>
    <w:p w:rsidR="0065195E" w:rsidRDefault="0065195E" w:rsidP="0065195E">
      <w:r>
        <w:tab/>
      </w:r>
      <w:r>
        <w:rPr>
          <w:noProof/>
        </w:rPr>
        <w:drawing>
          <wp:inline distT="0" distB="0" distL="0" distR="0" wp14:anchorId="6BB47FC5" wp14:editId="06968E79">
            <wp:extent cx="5772150" cy="2647950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5E" w:rsidRDefault="0065195E" w:rsidP="0065195E">
      <w:r>
        <w:rPr>
          <w:rFonts w:hint="eastAsia"/>
        </w:rPr>
        <w:t>示例：</w:t>
      </w:r>
    </w:p>
    <w:p w:rsidR="0065195E" w:rsidRDefault="0065195E" w:rsidP="0065195E">
      <w:pPr>
        <w:pStyle w:val="code"/>
        <w:ind w:left="480" w:right="480"/>
      </w:pPr>
      <w:r>
        <w:t>xmlhttp.onreadystatechange=function()</w:t>
      </w:r>
    </w:p>
    <w:p w:rsidR="0065195E" w:rsidRDefault="0065195E" w:rsidP="0065195E">
      <w:pPr>
        <w:pStyle w:val="code"/>
        <w:ind w:left="480" w:right="480"/>
      </w:pPr>
      <w:r>
        <w:t>{</w:t>
      </w:r>
    </w:p>
    <w:p w:rsidR="0065195E" w:rsidRDefault="0065195E" w:rsidP="0065195E">
      <w:pPr>
        <w:pStyle w:val="code"/>
        <w:ind w:left="480" w:right="480" w:firstLine="720"/>
      </w:pPr>
      <w:r>
        <w:t>if (xmlhttp.readyState==4 &amp;&amp; xmlhttp.status==200)</w:t>
      </w:r>
    </w:p>
    <w:p w:rsidR="0065195E" w:rsidRDefault="0065195E" w:rsidP="0065195E">
      <w:pPr>
        <w:pStyle w:val="code"/>
        <w:ind w:left="480" w:right="480" w:firstLine="720"/>
      </w:pPr>
      <w:r>
        <w:t>{</w:t>
      </w:r>
    </w:p>
    <w:p w:rsidR="0065195E" w:rsidRDefault="0065195E" w:rsidP="0065195E">
      <w:pPr>
        <w:pStyle w:val="code"/>
        <w:ind w:left="480" w:right="480" w:firstLineChars="500" w:firstLine="900"/>
      </w:pPr>
      <w:r>
        <w:t>document.getElementById("myDiv").innerHTML=xmlhttp.responseText;</w:t>
      </w:r>
    </w:p>
    <w:p w:rsidR="0065195E" w:rsidRDefault="0065195E" w:rsidP="0065195E">
      <w:pPr>
        <w:pStyle w:val="code"/>
        <w:ind w:left="480" w:right="480" w:firstLine="720"/>
      </w:pPr>
      <w:r>
        <w:t>}</w:t>
      </w:r>
    </w:p>
    <w:p w:rsidR="0065195E" w:rsidRPr="007B7F1F" w:rsidRDefault="0065195E" w:rsidP="0065195E">
      <w:pPr>
        <w:pStyle w:val="code"/>
        <w:ind w:left="480" w:right="480"/>
      </w:pPr>
      <w:r>
        <w:t>}</w:t>
      </w:r>
    </w:p>
    <w:p w:rsidR="0065195E" w:rsidRDefault="0065195E" w:rsidP="0065195E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进阶</w:t>
      </w:r>
    </w:p>
    <w:p w:rsidR="0065195E" w:rsidRPr="004F02B9" w:rsidRDefault="0065195E" w:rsidP="0065195E">
      <w:pPr>
        <w:pStyle w:val="3"/>
      </w:pPr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高级</w:t>
      </w:r>
    </w:p>
    <w:p w:rsidR="0065195E" w:rsidRPr="0065195E" w:rsidRDefault="0065195E" w:rsidP="0065195E"/>
    <w:p w:rsidR="00032735" w:rsidRDefault="00032735" w:rsidP="00032735">
      <w:pPr>
        <w:pStyle w:val="2"/>
      </w:pPr>
      <w:r>
        <w:rPr>
          <w:rFonts w:hint="eastAsia"/>
        </w:rPr>
        <w:t>第七节</w:t>
      </w:r>
      <w:r>
        <w:rPr>
          <w:rFonts w:hint="eastAsia"/>
        </w:rPr>
        <w:t xml:space="preserve">  Angular2</w:t>
      </w:r>
    </w:p>
    <w:p w:rsidR="0049069C" w:rsidRDefault="0049069C" w:rsidP="0049069C"/>
    <w:p w:rsidR="0049069C" w:rsidRDefault="0049069C" w:rsidP="0049069C">
      <w:pPr>
        <w:pStyle w:val="2"/>
      </w:pPr>
      <w:r>
        <w:rPr>
          <w:rFonts w:hint="eastAsia"/>
        </w:rPr>
        <w:t>第八节</w:t>
      </w:r>
      <w:r>
        <w:rPr>
          <w:rFonts w:hint="eastAsia"/>
        </w:rPr>
        <w:t xml:space="preserve">  Node</w:t>
      </w:r>
      <w:r>
        <w:t>.js</w:t>
      </w:r>
    </w:p>
    <w:p w:rsidR="007920D4" w:rsidRDefault="007920D4" w:rsidP="00993B9F">
      <w:pPr>
        <w:pStyle w:val="3"/>
        <w:numPr>
          <w:ilvl w:val="0"/>
          <w:numId w:val="37"/>
        </w:numPr>
      </w:pPr>
      <w:r>
        <w:rPr>
          <w:rFonts w:hint="eastAsia"/>
        </w:rPr>
        <w:t>Node</w:t>
      </w:r>
      <w:r>
        <w:t xml:space="preserve">.js </w:t>
      </w:r>
      <w:r w:rsidR="001B1E65">
        <w:rPr>
          <w:rFonts w:hint="eastAsia"/>
        </w:rPr>
        <w:t>介绍</w:t>
      </w:r>
    </w:p>
    <w:p w:rsidR="00993B9F" w:rsidRDefault="00BC4ED2" w:rsidP="00BC4ED2">
      <w:pPr>
        <w:pStyle w:val="4"/>
      </w:pPr>
      <w:r>
        <w:rPr>
          <w:rFonts w:hint="eastAsia"/>
        </w:rPr>
        <w:t>1.1</w:t>
      </w:r>
      <w:r>
        <w:t xml:space="preserve">  </w:t>
      </w:r>
      <w:r w:rsidR="00993B9F">
        <w:rPr>
          <w:rFonts w:hint="eastAsia"/>
        </w:rPr>
        <w:t>Node.</w:t>
      </w:r>
      <w:r w:rsidR="00993B9F">
        <w:t xml:space="preserve">js  </w:t>
      </w:r>
      <w:r w:rsidR="00993B9F">
        <w:rPr>
          <w:rFonts w:hint="eastAsia"/>
        </w:rPr>
        <w:t>介绍</w:t>
      </w:r>
    </w:p>
    <w:p w:rsidR="00993B9F" w:rsidRDefault="00993B9F" w:rsidP="00993B9F">
      <w:pPr>
        <w:pStyle w:val="afff1"/>
        <w:numPr>
          <w:ilvl w:val="1"/>
          <w:numId w:val="3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单线程：消耗内存大</w:t>
      </w:r>
    </w:p>
    <w:p w:rsidR="00993B9F" w:rsidRDefault="00993B9F" w:rsidP="00993B9F">
      <w:pPr>
        <w:pStyle w:val="afff1"/>
        <w:numPr>
          <w:ilvl w:val="1"/>
          <w:numId w:val="3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异步：需要函数封装事物</w:t>
      </w:r>
    </w:p>
    <w:p w:rsidR="00993B9F" w:rsidRDefault="00993B9F" w:rsidP="00993B9F">
      <w:pPr>
        <w:pStyle w:val="afff1"/>
        <w:numPr>
          <w:ilvl w:val="1"/>
          <w:numId w:val="37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事件驱动：发生事件时，回调函数</w:t>
      </w:r>
    </w:p>
    <w:p w:rsidR="00917721" w:rsidRPr="001B1E65" w:rsidRDefault="000B6E87" w:rsidP="001B1E65">
      <w:pPr>
        <w:pStyle w:val="4"/>
      </w:pPr>
      <w:r>
        <w:t xml:space="preserve">1.2  </w:t>
      </w:r>
      <w:r w:rsidR="00917721">
        <w:rPr>
          <w:rFonts w:hint="eastAsia"/>
        </w:rPr>
        <w:t>npm</w:t>
      </w:r>
      <w:r w:rsidR="00917721">
        <w:rPr>
          <w:rFonts w:hint="eastAsia"/>
        </w:rPr>
        <w:t>的介绍</w:t>
      </w:r>
    </w:p>
    <w:p w:rsidR="00917721" w:rsidRDefault="00917721" w:rsidP="000B6E87">
      <w:pPr>
        <w:pStyle w:val="code"/>
        <w:ind w:left="480" w:right="480"/>
      </w:pPr>
      <w:r>
        <w:t xml:space="preserve"> </w:t>
      </w:r>
      <w:r>
        <w:rPr>
          <w:rFonts w:hint="eastAsia"/>
        </w:rPr>
        <w:t>npm</w:t>
      </w:r>
      <w:r>
        <w:rPr>
          <w:rFonts w:hint="eastAsia"/>
        </w:rPr>
        <w:t>自身的升级：</w:t>
      </w:r>
      <w:r>
        <w:rPr>
          <w:rFonts w:hint="eastAsia"/>
        </w:rPr>
        <w:t>np</w:t>
      </w:r>
      <w:r>
        <w:t>m install npm -g</w:t>
      </w:r>
    </w:p>
    <w:p w:rsidR="00917721" w:rsidRDefault="00917721" w:rsidP="000B6E87">
      <w:pPr>
        <w:pStyle w:val="code"/>
        <w:ind w:left="480" w:right="480"/>
      </w:pPr>
      <w:r>
        <w:t xml:space="preserve"> </w:t>
      </w:r>
      <w:r w:rsidR="000B6E87">
        <w:t>n</w:t>
      </w:r>
      <w:r>
        <w:t>pm</w:t>
      </w:r>
      <w:r w:rsidR="000B6E87">
        <w:t xml:space="preserve"> </w:t>
      </w:r>
      <w:r w:rsidR="000B6E87">
        <w:rPr>
          <w:rFonts w:hint="eastAsia"/>
        </w:rPr>
        <w:t>查看自身版本：</w:t>
      </w:r>
      <w:r w:rsidR="000B6E87">
        <w:rPr>
          <w:rFonts w:hint="eastAsia"/>
        </w:rPr>
        <w:t>npm</w:t>
      </w:r>
      <w:r w:rsidR="000B6E87">
        <w:t xml:space="preserve"> </w:t>
      </w:r>
      <w:r w:rsidR="000B6E87">
        <w:rPr>
          <w:rFonts w:hint="eastAsia"/>
        </w:rPr>
        <w:t>-v</w:t>
      </w:r>
    </w:p>
    <w:p w:rsidR="000B6E87" w:rsidRDefault="000B6E87" w:rsidP="000B6E87">
      <w:pPr>
        <w:pStyle w:val="code"/>
        <w:ind w:left="480" w:right="480"/>
      </w:pPr>
      <w:r>
        <w:t xml:space="preserve"> npm  </w:t>
      </w:r>
      <w:r>
        <w:rPr>
          <w:rFonts w:hint="eastAsia"/>
        </w:rPr>
        <w:t>安装</w:t>
      </w:r>
      <w:r>
        <w:rPr>
          <w:rFonts w:hint="eastAsia"/>
        </w:rPr>
        <w:t>express</w:t>
      </w:r>
      <w: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npm</w:t>
      </w:r>
      <w:r>
        <w:t xml:space="preserve">  install express</w:t>
      </w:r>
    </w:p>
    <w:p w:rsidR="000B6E87" w:rsidRDefault="000B6E87" w:rsidP="000B6E87">
      <w:pPr>
        <w:pStyle w:val="code"/>
        <w:ind w:left="480" w:right="480"/>
      </w:pPr>
      <w:r>
        <w:t xml:space="preserve"> npm  </w:t>
      </w:r>
      <w:r>
        <w:rPr>
          <w:rFonts w:hint="eastAsia"/>
        </w:rPr>
        <w:t>卸载</w:t>
      </w:r>
      <w:r>
        <w:rPr>
          <w:rFonts w:hint="eastAsia"/>
        </w:rPr>
        <w:t>express</w:t>
      </w:r>
      <w:r>
        <w:t>:    npm uninstall express</w:t>
      </w:r>
    </w:p>
    <w:p w:rsidR="000B6E87" w:rsidRDefault="000B6E87" w:rsidP="000B6E87">
      <w:pPr>
        <w:pStyle w:val="code"/>
        <w:ind w:left="480" w:right="480"/>
      </w:pPr>
      <w:r>
        <w:t xml:space="preserve"> npm  </w:t>
      </w:r>
      <w:r>
        <w:rPr>
          <w:rFonts w:hint="eastAsia"/>
        </w:rPr>
        <w:t>更新</w:t>
      </w:r>
      <w:r>
        <w:rPr>
          <w:rFonts w:hint="eastAsia"/>
        </w:rPr>
        <w:t>express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npm  update express</w:t>
      </w:r>
    </w:p>
    <w:p w:rsidR="009A04BB" w:rsidRDefault="009A04BB" w:rsidP="000B6E87">
      <w:pPr>
        <w:pStyle w:val="code"/>
        <w:ind w:left="480" w:right="480"/>
      </w:pPr>
      <w:r>
        <w:t xml:space="preserve"> </w:t>
      </w:r>
      <w:r>
        <w:rPr>
          <w:rFonts w:hint="eastAsia"/>
        </w:rPr>
        <w:t>n</w:t>
      </w:r>
      <w:r>
        <w:t xml:space="preserve">pm  </w:t>
      </w:r>
      <w:r>
        <w:rPr>
          <w:rFonts w:hint="eastAsia"/>
        </w:rPr>
        <w:t>安装</w:t>
      </w:r>
      <w:r>
        <w:rPr>
          <w:rFonts w:hint="eastAsia"/>
        </w:rPr>
        <w:t>express</w:t>
      </w:r>
      <w:r>
        <w:rPr>
          <w:rFonts w:hint="eastAsia"/>
        </w:rPr>
        <w:t>生成器：</w:t>
      </w:r>
      <w:r w:rsidRPr="009A04BB">
        <w:t>npm install express-generator -g</w:t>
      </w:r>
    </w:p>
    <w:p w:rsidR="000B6E87" w:rsidRDefault="009A04BB" w:rsidP="009A04BB">
      <w:pPr>
        <w:pStyle w:val="4"/>
        <w:numPr>
          <w:ilvl w:val="1"/>
          <w:numId w:val="36"/>
        </w:numPr>
      </w:pPr>
      <w:r>
        <w:rPr>
          <w:rFonts w:hint="eastAsia"/>
        </w:rPr>
        <w:lastRenderedPageBreak/>
        <w:t>Express</w:t>
      </w:r>
      <w:r>
        <w:t xml:space="preserve"> </w:t>
      </w:r>
      <w:r>
        <w:rPr>
          <w:rFonts w:hint="eastAsia"/>
        </w:rPr>
        <w:t>创建项目</w:t>
      </w:r>
    </w:p>
    <w:p w:rsidR="009A04BB" w:rsidRDefault="009A04BB" w:rsidP="009A04BB">
      <w:pPr>
        <w:pStyle w:val="code"/>
        <w:ind w:left="480" w:right="480"/>
      </w:pPr>
      <w:r>
        <w:t xml:space="preserve">express  myapp     </w:t>
      </w:r>
      <w:r>
        <w:rPr>
          <w:rFonts w:hint="eastAsia"/>
        </w:rPr>
        <w:t>使用</w:t>
      </w:r>
      <w:r>
        <w:rPr>
          <w:rFonts w:hint="eastAsia"/>
        </w:rPr>
        <w:t>express</w:t>
      </w:r>
      <w:r>
        <w:rPr>
          <w:rFonts w:hint="eastAsia"/>
        </w:rPr>
        <w:t>生成器创建项目</w:t>
      </w:r>
    </w:p>
    <w:p w:rsidR="009A04BB" w:rsidRDefault="009A04BB" w:rsidP="009A04BB">
      <w:pPr>
        <w:pStyle w:val="code"/>
        <w:ind w:left="480" w:right="480"/>
      </w:pPr>
      <w:r>
        <w:t xml:space="preserve">cd myapp &amp;&amp; npm install    </w:t>
      </w:r>
      <w:r>
        <w:rPr>
          <w:rFonts w:hint="eastAsia"/>
        </w:rPr>
        <w:t>安装所需要的依赖</w:t>
      </w:r>
    </w:p>
    <w:p w:rsidR="009A04BB" w:rsidRDefault="009A04BB" w:rsidP="009A04BB">
      <w:pPr>
        <w:pStyle w:val="code"/>
        <w:ind w:left="480" w:right="480"/>
      </w:pPr>
      <w:r>
        <w:rPr>
          <w:rFonts w:hint="eastAsia"/>
        </w:rPr>
        <w:t>npm</w:t>
      </w:r>
      <w:r>
        <w:t xml:space="preserve"> start  </w:t>
      </w:r>
      <w:r>
        <w:rPr>
          <w:rFonts w:hint="eastAsia"/>
        </w:rPr>
        <w:t>启动项目服务器</w:t>
      </w:r>
    </w:p>
    <w:p w:rsidR="00252131" w:rsidRDefault="00252131" w:rsidP="009A04BB">
      <w:pPr>
        <w:pStyle w:val="code"/>
        <w:ind w:left="480" w:right="480"/>
      </w:pPr>
      <w:r>
        <w:t xml:space="preserve">npm  install supervisor -g   </w:t>
      </w:r>
      <w:r>
        <w:rPr>
          <w:rFonts w:hint="eastAsia"/>
        </w:rPr>
        <w:t>安装调试工具</w:t>
      </w:r>
    </w:p>
    <w:p w:rsidR="001B1E65" w:rsidRDefault="001B1E65" w:rsidP="001B1E65">
      <w:pPr>
        <w:pStyle w:val="3"/>
        <w:numPr>
          <w:ilvl w:val="0"/>
          <w:numId w:val="37"/>
        </w:numPr>
      </w:pPr>
      <w:r>
        <w:rPr>
          <w:rFonts w:hint="eastAsia"/>
        </w:rPr>
        <w:t>Node.</w:t>
      </w:r>
      <w:r>
        <w:t xml:space="preserve">js </w:t>
      </w:r>
      <w:r>
        <w:rPr>
          <w:rFonts w:hint="eastAsia"/>
        </w:rPr>
        <w:t>基础</w:t>
      </w:r>
    </w:p>
    <w:p w:rsidR="001B1E65" w:rsidRDefault="001B1E65" w:rsidP="001B1E65">
      <w:pPr>
        <w:pStyle w:val="4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创建第一个</w:t>
      </w:r>
      <w:r>
        <w:rPr>
          <w:rFonts w:hint="eastAsia"/>
        </w:rPr>
        <w:t>helloworld</w:t>
      </w:r>
      <w:r>
        <w:rPr>
          <w:rFonts w:hint="eastAsia"/>
        </w:rPr>
        <w:t>程序</w:t>
      </w:r>
    </w:p>
    <w:p w:rsidR="005D0C4F" w:rsidRDefault="005D0C4F" w:rsidP="005D0C4F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控制台上输出</w:t>
      </w:r>
      <w:r>
        <w:rPr>
          <w:rFonts w:hint="eastAsia"/>
        </w:rPr>
        <w:t>helloworld</w:t>
      </w:r>
      <w:r>
        <w:tab/>
      </w:r>
    </w:p>
    <w:p w:rsidR="005D0C4F" w:rsidRDefault="005D0C4F" w:rsidP="005D0C4F">
      <w:pPr>
        <w:pStyle w:val="code"/>
        <w:ind w:left="480" w:right="480"/>
      </w:pPr>
      <w:r>
        <w:t>console.log('hello world');</w:t>
      </w:r>
    </w:p>
    <w:p w:rsidR="005D0C4F" w:rsidRDefault="005D0C4F" w:rsidP="005D0C4F">
      <w:pPr>
        <w:pStyle w:val="code"/>
        <w:ind w:left="480" w:right="480"/>
      </w:pPr>
    </w:p>
    <w:p w:rsidR="005D0C4F" w:rsidRDefault="005D0C4F" w:rsidP="005D0C4F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文件中输出</w:t>
      </w:r>
    </w:p>
    <w:p w:rsidR="005D0C4F" w:rsidRDefault="005D0C4F" w:rsidP="005D0C4F">
      <w:pPr>
        <w:pStyle w:val="code"/>
        <w:ind w:left="480" w:right="480" w:firstLineChars="200" w:firstLine="360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建立文件</w:t>
      </w:r>
      <w:r>
        <w:rPr>
          <w:rFonts w:hint="eastAsia"/>
        </w:rPr>
        <w:t xml:space="preserve"> </w:t>
      </w:r>
      <w:r>
        <w:t xml:space="preserve"> test.js</w:t>
      </w:r>
    </w:p>
    <w:p w:rsidR="005D0C4F" w:rsidRDefault="005D0C4F" w:rsidP="005D0C4F">
      <w:pPr>
        <w:pStyle w:val="code"/>
        <w:ind w:left="480" w:right="480" w:firstLineChars="200" w:firstLine="360"/>
      </w:pPr>
      <w:r>
        <w:t xml:space="preserve">2  </w:t>
      </w:r>
      <w:r>
        <w:rPr>
          <w:rFonts w:hint="eastAsia"/>
        </w:rPr>
        <w:t>写入内容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console</w:t>
      </w:r>
      <w:r>
        <w:t>.log(“hello world”);</w:t>
      </w:r>
    </w:p>
    <w:p w:rsidR="005D0C4F" w:rsidRDefault="005D0C4F" w:rsidP="005D0C4F">
      <w:pPr>
        <w:pStyle w:val="code"/>
        <w:ind w:left="480" w:right="480" w:firstLineChars="200" w:firstLine="360"/>
      </w:pPr>
      <w:r>
        <w:t xml:space="preserve">3  </w:t>
      </w:r>
      <w:r>
        <w:rPr>
          <w:rFonts w:hint="eastAsia"/>
        </w:rPr>
        <w:t>运行</w:t>
      </w:r>
      <w:r>
        <w:rPr>
          <w:rFonts w:hint="eastAsia"/>
        </w:rPr>
        <w:t xml:space="preserve"> node</w:t>
      </w:r>
      <w:r>
        <w:t xml:space="preserve">  test.js</w:t>
      </w:r>
    </w:p>
    <w:p w:rsidR="005D0C4F" w:rsidRPr="005D0C4F" w:rsidRDefault="005D0C4F" w:rsidP="005D0C4F"/>
    <w:p w:rsidR="001B1E65" w:rsidRDefault="001B1E65" w:rsidP="001B1E65">
      <w:pPr>
        <w:pStyle w:val="4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创建第一个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E97CC3" w:rsidRDefault="00E97CC3" w:rsidP="00E97CC3">
      <w:pPr>
        <w:pStyle w:val="code"/>
        <w:ind w:left="480" w:right="480"/>
      </w:pPr>
      <w:r>
        <w:t>var http = require("http");</w:t>
      </w:r>
    </w:p>
    <w:p w:rsidR="00E97CC3" w:rsidRDefault="00E97CC3" w:rsidP="00E97CC3">
      <w:pPr>
        <w:pStyle w:val="code"/>
        <w:ind w:left="480" w:right="480"/>
      </w:pPr>
      <w:r>
        <w:t>http.createServer(function(req,res){</w:t>
      </w:r>
    </w:p>
    <w:p w:rsidR="00E97CC3" w:rsidRDefault="00E97CC3" w:rsidP="00E97CC3">
      <w:pPr>
        <w:pStyle w:val="code"/>
        <w:ind w:left="480" w:right="480"/>
      </w:pPr>
      <w:r>
        <w:tab/>
        <w:t>res.writeHead(200,{"content-Type":'text/html'});</w:t>
      </w:r>
    </w:p>
    <w:p w:rsidR="00E97CC3" w:rsidRDefault="00E97CC3" w:rsidP="00E97CC3">
      <w:pPr>
        <w:pStyle w:val="code"/>
        <w:ind w:left="480" w:right="480"/>
      </w:pPr>
      <w:r>
        <w:rPr>
          <w:rFonts w:hint="eastAsia"/>
        </w:rPr>
        <w:tab/>
        <w:t>//</w:t>
      </w:r>
      <w:r>
        <w:rPr>
          <w:rFonts w:hint="eastAsia"/>
        </w:rPr>
        <w:t>其他的如</w:t>
      </w:r>
      <w:r>
        <w:rPr>
          <w:rFonts w:hint="eastAsia"/>
        </w:rPr>
        <w:t>body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head</w:t>
      </w:r>
      <w:r>
        <w:rPr>
          <w:rFonts w:hint="eastAsia"/>
        </w:rPr>
        <w:t>标签，不需要写，会自动生成</w:t>
      </w:r>
    </w:p>
    <w:p w:rsidR="00E97CC3" w:rsidRDefault="00E97CC3" w:rsidP="00E97CC3">
      <w:pPr>
        <w:pStyle w:val="code"/>
        <w:ind w:left="480" w:right="480"/>
      </w:pPr>
      <w:r>
        <w:tab/>
        <w:t>res.write("&lt;!DOCTYPE html&gt;");</w:t>
      </w:r>
    </w:p>
    <w:p w:rsidR="00E97CC3" w:rsidRDefault="00E97CC3" w:rsidP="00E97CC3">
      <w:pPr>
        <w:pStyle w:val="code"/>
        <w:ind w:left="480" w:right="480"/>
      </w:pPr>
      <w:r>
        <w:tab/>
        <w:t>res.write("&lt;title&gt;this is a helloTest&lt;/title&gt;");</w:t>
      </w:r>
    </w:p>
    <w:p w:rsidR="00E97CC3" w:rsidRDefault="00E97CC3" w:rsidP="00E97CC3">
      <w:pPr>
        <w:pStyle w:val="code"/>
        <w:ind w:left="480" w:right="480"/>
      </w:pPr>
      <w:r>
        <w:tab/>
        <w:t>res.write("&lt;h1&gt;hello world&lt;/h1&gt;");</w:t>
      </w:r>
    </w:p>
    <w:p w:rsidR="00E97CC3" w:rsidRDefault="00E97CC3" w:rsidP="00E97CC3">
      <w:pPr>
        <w:pStyle w:val="code"/>
        <w:ind w:left="480" w:right="480"/>
      </w:pPr>
    </w:p>
    <w:p w:rsidR="00E97CC3" w:rsidRDefault="00E97CC3" w:rsidP="00E97CC3">
      <w:pPr>
        <w:pStyle w:val="code"/>
        <w:ind w:left="480" w:right="480"/>
      </w:pPr>
      <w:r>
        <w:t>}).listen(3000);</w:t>
      </w:r>
    </w:p>
    <w:p w:rsidR="00740F2C" w:rsidRDefault="00E97CC3" w:rsidP="00E97CC3">
      <w:pPr>
        <w:pStyle w:val="code"/>
        <w:ind w:left="480" w:right="480"/>
      </w:pPr>
      <w:r>
        <w:rPr>
          <w:rFonts w:hint="eastAsia"/>
        </w:rPr>
        <w:t>console.log("</w:t>
      </w:r>
      <w:r>
        <w:rPr>
          <w:rFonts w:hint="eastAsia"/>
        </w:rPr>
        <w:t>正在监听</w:t>
      </w:r>
      <w:r>
        <w:rPr>
          <w:rFonts w:hint="eastAsia"/>
        </w:rPr>
        <w:t>3000</w:t>
      </w:r>
      <w:r>
        <w:rPr>
          <w:rFonts w:hint="eastAsia"/>
        </w:rPr>
        <w:t>端口：</w:t>
      </w:r>
      <w:r>
        <w:rPr>
          <w:rFonts w:hint="eastAsia"/>
        </w:rPr>
        <w:t>");</w:t>
      </w:r>
    </w:p>
    <w:p w:rsidR="00C762D4" w:rsidRDefault="00C762D4" w:rsidP="00E97CC3">
      <w:pPr>
        <w:pStyle w:val="code"/>
        <w:ind w:left="480" w:right="480"/>
      </w:pPr>
    </w:p>
    <w:p w:rsidR="00C762D4" w:rsidRDefault="00C762D4" w:rsidP="00E97CC3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启动服务器</w:t>
      </w:r>
    </w:p>
    <w:p w:rsidR="00C762D4" w:rsidRDefault="00C762D4" w:rsidP="00E97CC3">
      <w:pPr>
        <w:pStyle w:val="code"/>
        <w:ind w:left="480" w:right="480"/>
      </w:pPr>
      <w:r>
        <w:rPr>
          <w:rFonts w:hint="eastAsia"/>
        </w:rPr>
        <w:t xml:space="preserve">node </w:t>
      </w:r>
      <w:r w:rsidR="00186DBE">
        <w:rPr>
          <w:rFonts w:hint="eastAsia"/>
        </w:rPr>
        <w:t>server.js</w:t>
      </w:r>
    </w:p>
    <w:p w:rsidR="00186DBE" w:rsidRDefault="00186DBE" w:rsidP="00E97CC3">
      <w:pPr>
        <w:pStyle w:val="code"/>
        <w:ind w:left="480" w:right="480"/>
      </w:pPr>
    </w:p>
    <w:p w:rsidR="00186DBE" w:rsidRDefault="00186DBE" w:rsidP="00186DBE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使用调试模式启动服务器，要安装</w:t>
      </w:r>
      <w:r>
        <w:rPr>
          <w:rFonts w:hint="eastAsia"/>
        </w:rPr>
        <w:t>supervisor,</w:t>
      </w:r>
      <w:r>
        <w:rPr>
          <w:rFonts w:hint="eastAsia"/>
        </w:rPr>
        <w:t>可以不必每次重启服务器</w:t>
      </w:r>
    </w:p>
    <w:p w:rsidR="00186DBE" w:rsidRDefault="00186DBE" w:rsidP="00186DBE">
      <w:pPr>
        <w:pStyle w:val="code"/>
        <w:ind w:left="480" w:right="480"/>
      </w:pPr>
      <w:r>
        <w:t>Supervisor server.js</w:t>
      </w:r>
    </w:p>
    <w:p w:rsidR="00AF1BE9" w:rsidRDefault="00AF1BE9" w:rsidP="00AF1BE9">
      <w:pPr>
        <w:pStyle w:val="4"/>
      </w:pPr>
      <w:r>
        <w:rPr>
          <w:rFonts w:hint="eastAsia"/>
        </w:rPr>
        <w:t>2</w:t>
      </w:r>
      <w:r>
        <w:t xml:space="preserve">.3  </w:t>
      </w:r>
      <w:r>
        <w:rPr>
          <w:rFonts w:hint="eastAsia"/>
        </w:rPr>
        <w:t>回调函数与事件</w:t>
      </w:r>
    </w:p>
    <w:p w:rsidR="006C2D13" w:rsidRDefault="006C2D13" w:rsidP="006C2D13">
      <w:pPr>
        <w:pStyle w:val="5"/>
      </w:pPr>
      <w:r>
        <w:rPr>
          <w:rFonts w:hint="eastAsia"/>
        </w:rPr>
        <w:t>2.3.1</w:t>
      </w:r>
      <w:r>
        <w:t xml:space="preserve">  </w:t>
      </w:r>
      <w:r>
        <w:rPr>
          <w:rFonts w:hint="eastAsia"/>
        </w:rPr>
        <w:t>非阻塞实例</w:t>
      </w:r>
    </w:p>
    <w:p w:rsidR="006C2D13" w:rsidRDefault="006C2D13" w:rsidP="006C2D13">
      <w:pPr>
        <w:pStyle w:val="code"/>
        <w:ind w:left="480" w:right="480"/>
      </w:pPr>
      <w:r>
        <w:t>var fs = require("fs");</w:t>
      </w:r>
    </w:p>
    <w:p w:rsidR="006C2D13" w:rsidRDefault="006C2D13" w:rsidP="006C2D13">
      <w:pPr>
        <w:pStyle w:val="code"/>
        <w:ind w:left="480" w:right="480"/>
      </w:pPr>
    </w:p>
    <w:p w:rsidR="006C2D13" w:rsidRDefault="006C2D13" w:rsidP="006C2D13">
      <w:pPr>
        <w:pStyle w:val="code"/>
        <w:ind w:left="480" w:right="480"/>
      </w:pPr>
      <w:r>
        <w:t>fs.readFile('file.txt', function (err, data) {</w:t>
      </w:r>
    </w:p>
    <w:p w:rsidR="006C2D13" w:rsidRDefault="006C2D13" w:rsidP="006C2D13">
      <w:pPr>
        <w:pStyle w:val="code"/>
        <w:ind w:left="480" w:right="480"/>
      </w:pPr>
      <w:r>
        <w:t xml:space="preserve">    if (err) return console.error(err);</w:t>
      </w:r>
    </w:p>
    <w:p w:rsidR="006C2D13" w:rsidRDefault="006C2D13" w:rsidP="006C2D13">
      <w:pPr>
        <w:pStyle w:val="code"/>
        <w:ind w:left="480" w:right="480"/>
      </w:pPr>
      <w:r>
        <w:t xml:space="preserve">    console.log(data.toString());</w:t>
      </w:r>
    </w:p>
    <w:p w:rsidR="006C2D13" w:rsidRDefault="006C2D13" w:rsidP="006C2D13">
      <w:pPr>
        <w:pStyle w:val="code"/>
        <w:ind w:left="480" w:right="480"/>
      </w:pPr>
      <w:r>
        <w:t>});</w:t>
      </w:r>
    </w:p>
    <w:p w:rsidR="006C2D13" w:rsidRDefault="006C2D13" w:rsidP="006C2D13">
      <w:pPr>
        <w:pStyle w:val="code"/>
        <w:ind w:left="480" w:right="480"/>
      </w:pPr>
    </w:p>
    <w:p w:rsidR="006C2D13" w:rsidRDefault="006C2D13" w:rsidP="006C2D13">
      <w:pPr>
        <w:pStyle w:val="code"/>
        <w:ind w:left="480" w:right="480"/>
      </w:pPr>
      <w:r>
        <w:rPr>
          <w:rFonts w:hint="eastAsia"/>
        </w:rPr>
        <w:t>console.log("</w:t>
      </w:r>
      <w:r>
        <w:rPr>
          <w:rFonts w:hint="eastAsia"/>
        </w:rPr>
        <w:t>程序执行结束</w:t>
      </w:r>
      <w:r>
        <w:rPr>
          <w:rFonts w:hint="eastAsia"/>
        </w:rPr>
        <w:t>!");</w:t>
      </w:r>
    </w:p>
    <w:p w:rsidR="006C2D13" w:rsidRDefault="006C2D13" w:rsidP="006C2D13">
      <w:pPr>
        <w:pStyle w:val="5"/>
      </w:pPr>
      <w:r>
        <w:rPr>
          <w:rFonts w:hint="eastAsia"/>
        </w:rPr>
        <w:t>2.3.2</w:t>
      </w:r>
      <w:r>
        <w:t xml:space="preserve">  </w:t>
      </w:r>
      <w:r>
        <w:rPr>
          <w:rFonts w:hint="eastAsia"/>
        </w:rPr>
        <w:t>阻塞实例</w:t>
      </w:r>
    </w:p>
    <w:p w:rsidR="00941EC9" w:rsidRDefault="00941EC9" w:rsidP="00941EC9">
      <w:pPr>
        <w:pStyle w:val="code"/>
        <w:ind w:left="480" w:right="480"/>
      </w:pPr>
      <w:r>
        <w:t>var fs = require("fs");</w:t>
      </w:r>
    </w:p>
    <w:p w:rsidR="00941EC9" w:rsidRDefault="00941EC9" w:rsidP="00941EC9">
      <w:pPr>
        <w:pStyle w:val="code"/>
        <w:ind w:left="480" w:right="480"/>
      </w:pPr>
    </w:p>
    <w:p w:rsidR="00941EC9" w:rsidRDefault="00941EC9" w:rsidP="00941EC9">
      <w:pPr>
        <w:pStyle w:val="code"/>
        <w:ind w:left="480" w:right="480"/>
      </w:pPr>
      <w:r>
        <w:t>var data = fs.readFileSync('file.txt');</w:t>
      </w:r>
    </w:p>
    <w:p w:rsidR="00941EC9" w:rsidRDefault="00941EC9" w:rsidP="00941EC9">
      <w:pPr>
        <w:pStyle w:val="code"/>
        <w:ind w:left="480" w:right="480"/>
      </w:pPr>
    </w:p>
    <w:p w:rsidR="00941EC9" w:rsidRDefault="00941EC9" w:rsidP="00941EC9">
      <w:pPr>
        <w:pStyle w:val="code"/>
        <w:ind w:left="480" w:right="480"/>
      </w:pPr>
      <w:r>
        <w:t>console.log(data.toString());</w:t>
      </w:r>
    </w:p>
    <w:p w:rsidR="00941EC9" w:rsidRDefault="00941EC9" w:rsidP="00941EC9">
      <w:pPr>
        <w:pStyle w:val="code"/>
        <w:ind w:left="480" w:right="480"/>
      </w:pPr>
      <w:r>
        <w:rPr>
          <w:rFonts w:hint="eastAsia"/>
        </w:rPr>
        <w:t>console.log("</w:t>
      </w:r>
      <w:r>
        <w:rPr>
          <w:rFonts w:hint="eastAsia"/>
        </w:rPr>
        <w:t>程序执行结束</w:t>
      </w:r>
      <w:r>
        <w:rPr>
          <w:rFonts w:hint="eastAsia"/>
        </w:rPr>
        <w:t>!");</w:t>
      </w:r>
    </w:p>
    <w:p w:rsidR="00941EC9" w:rsidRDefault="00941EC9" w:rsidP="00941EC9">
      <w:pPr>
        <w:pStyle w:val="5"/>
      </w:pPr>
      <w:r>
        <w:rPr>
          <w:rFonts w:hint="eastAsia"/>
        </w:rPr>
        <w:t>2.3.3</w:t>
      </w:r>
      <w:r>
        <w:t xml:space="preserve">  </w:t>
      </w:r>
      <w:r>
        <w:rPr>
          <w:rFonts w:hint="eastAsia"/>
        </w:rPr>
        <w:t>事件</w:t>
      </w:r>
      <w:r w:rsidR="001E20E1">
        <w:rPr>
          <w:rFonts w:hint="eastAsia"/>
        </w:rPr>
        <w:t>循环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引入事件模块</w:t>
      </w:r>
    </w:p>
    <w:p w:rsidR="001E20E1" w:rsidRDefault="001E20E1" w:rsidP="001E20E1">
      <w:pPr>
        <w:pStyle w:val="code"/>
        <w:ind w:left="480" w:right="480"/>
      </w:pPr>
      <w:r>
        <w:t>var event = require("events");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假设建立数据库的链接操作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数据链接，数据接收，数据库关闭三个操作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 xml:space="preserve">//1. </w:t>
      </w:r>
      <w:r>
        <w:rPr>
          <w:rFonts w:hint="eastAsia"/>
        </w:rPr>
        <w:t>创建数据链接操作函数</w:t>
      </w:r>
    </w:p>
    <w:p w:rsidR="001E20E1" w:rsidRDefault="001E20E1" w:rsidP="001E20E1">
      <w:pPr>
        <w:pStyle w:val="code"/>
        <w:ind w:left="480" w:right="480"/>
      </w:pPr>
      <w:r>
        <w:t>var connect = function connection(){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ab/>
        <w:t>console.log("</w:t>
      </w:r>
      <w:r>
        <w:rPr>
          <w:rFonts w:hint="eastAsia"/>
        </w:rPr>
        <w:t>数据链接成功</w:t>
      </w:r>
      <w:r>
        <w:rPr>
          <w:rFonts w:hint="eastAsia"/>
        </w:rPr>
        <w:t>");</w:t>
      </w:r>
    </w:p>
    <w:p w:rsidR="001E20E1" w:rsidRDefault="001E20E1" w:rsidP="001E20E1">
      <w:pPr>
        <w:pStyle w:val="code"/>
        <w:ind w:left="480" w:right="480"/>
      </w:pPr>
      <w:r>
        <w:t>}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 xml:space="preserve">//2. </w:t>
      </w:r>
      <w:r>
        <w:rPr>
          <w:rFonts w:hint="eastAsia"/>
        </w:rPr>
        <w:t>创建数据接受函数</w:t>
      </w:r>
    </w:p>
    <w:p w:rsidR="001E20E1" w:rsidRDefault="001E20E1" w:rsidP="001E20E1">
      <w:pPr>
        <w:pStyle w:val="code"/>
        <w:ind w:left="480" w:right="480"/>
      </w:pPr>
      <w:r>
        <w:t>var recive = function recive(){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ab/>
        <w:t>console.log("</w:t>
      </w:r>
      <w:r>
        <w:rPr>
          <w:rFonts w:hint="eastAsia"/>
        </w:rPr>
        <w:t>数据接收成功</w:t>
      </w:r>
      <w:r>
        <w:rPr>
          <w:rFonts w:hint="eastAsia"/>
        </w:rPr>
        <w:t>");</w:t>
      </w:r>
    </w:p>
    <w:p w:rsidR="001E20E1" w:rsidRDefault="001E20E1" w:rsidP="001E20E1">
      <w:pPr>
        <w:pStyle w:val="code"/>
        <w:ind w:left="480" w:right="480"/>
      </w:pPr>
      <w:r>
        <w:t>}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 xml:space="preserve">//3. </w:t>
      </w:r>
      <w:r>
        <w:rPr>
          <w:rFonts w:hint="eastAsia"/>
        </w:rPr>
        <w:t>创建数据库关闭函数</w:t>
      </w:r>
    </w:p>
    <w:p w:rsidR="001E20E1" w:rsidRDefault="001E20E1" w:rsidP="001E20E1">
      <w:pPr>
        <w:pStyle w:val="code"/>
        <w:ind w:left="480" w:right="480"/>
      </w:pPr>
      <w:r>
        <w:t>var closed = function close(){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ab/>
        <w:t>console.log("</w:t>
      </w:r>
      <w:r>
        <w:rPr>
          <w:rFonts w:hint="eastAsia"/>
        </w:rPr>
        <w:t>数据库关闭</w:t>
      </w:r>
      <w:r>
        <w:rPr>
          <w:rFonts w:hint="eastAsia"/>
        </w:rPr>
        <w:t>");</w:t>
      </w:r>
    </w:p>
    <w:p w:rsidR="001E20E1" w:rsidRDefault="001E20E1" w:rsidP="001E20E1">
      <w:pPr>
        <w:pStyle w:val="code"/>
        <w:ind w:left="480" w:right="480"/>
      </w:pPr>
      <w:r>
        <w:t>}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创建事件对象</w:t>
      </w:r>
    </w:p>
    <w:p w:rsidR="001E20E1" w:rsidRDefault="001E20E1" w:rsidP="001E20E1">
      <w:pPr>
        <w:pStyle w:val="code"/>
        <w:ind w:left="480" w:right="480"/>
      </w:pPr>
      <w:r>
        <w:t>var eventEmitter = new event.EventEmitter();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注册事件</w:t>
      </w:r>
    </w:p>
    <w:p w:rsidR="001E20E1" w:rsidRDefault="001E20E1" w:rsidP="001E20E1">
      <w:pPr>
        <w:pStyle w:val="code"/>
        <w:ind w:left="480" w:right="480"/>
      </w:pPr>
      <w:r>
        <w:t>eventEmitter.on("connect",connect);</w:t>
      </w:r>
    </w:p>
    <w:p w:rsidR="001E20E1" w:rsidRDefault="001E20E1" w:rsidP="001E20E1">
      <w:pPr>
        <w:pStyle w:val="code"/>
        <w:ind w:left="480" w:right="480"/>
      </w:pPr>
      <w:r>
        <w:t>eventEmitter.on("recive",recive);</w:t>
      </w:r>
    </w:p>
    <w:p w:rsidR="001E20E1" w:rsidRDefault="001E20E1" w:rsidP="001E20E1">
      <w:pPr>
        <w:pStyle w:val="code"/>
        <w:ind w:left="480" w:right="480"/>
      </w:pPr>
      <w:r>
        <w:t>eventEmitter.on("closed",closed);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创建事件处理函数</w:t>
      </w:r>
      <w:r>
        <w:rPr>
          <w:rFonts w:hint="eastAsia"/>
        </w:rPr>
        <w:t>_</w:t>
      </w:r>
      <w:r>
        <w:rPr>
          <w:rFonts w:hint="eastAsia"/>
        </w:rPr>
        <w:t>数据库操作函数</w:t>
      </w:r>
    </w:p>
    <w:p w:rsidR="001E20E1" w:rsidRDefault="001E20E1" w:rsidP="001E20E1">
      <w:pPr>
        <w:pStyle w:val="code"/>
        <w:ind w:left="480" w:right="480"/>
      </w:pPr>
      <w:r>
        <w:t>var dbHandle = function dataHandle(){</w:t>
      </w:r>
    </w:p>
    <w:p w:rsidR="001E20E1" w:rsidRDefault="001E20E1" w:rsidP="001E20E1">
      <w:pPr>
        <w:pStyle w:val="code"/>
        <w:ind w:left="480" w:right="480"/>
      </w:pPr>
      <w:r>
        <w:tab/>
        <w:t>eventEmitter.emit("connect");</w:t>
      </w:r>
    </w:p>
    <w:p w:rsidR="001E20E1" w:rsidRDefault="001E20E1" w:rsidP="001E20E1">
      <w:pPr>
        <w:pStyle w:val="code"/>
        <w:ind w:left="480" w:right="480"/>
      </w:pPr>
      <w:r>
        <w:tab/>
        <w:t>eventEmitter.emit("recive");</w:t>
      </w:r>
    </w:p>
    <w:p w:rsidR="001E20E1" w:rsidRDefault="001E20E1" w:rsidP="001E20E1">
      <w:pPr>
        <w:pStyle w:val="code"/>
        <w:ind w:left="480" w:right="480"/>
      </w:pPr>
      <w:r>
        <w:tab/>
        <w:t>eventEmitter.emit("closed");</w:t>
      </w:r>
    </w:p>
    <w:p w:rsidR="001E20E1" w:rsidRDefault="001E20E1" w:rsidP="001E20E1">
      <w:pPr>
        <w:pStyle w:val="code"/>
        <w:ind w:left="480" w:right="480"/>
      </w:pPr>
      <w:r>
        <w:t>}</w:t>
      </w:r>
    </w:p>
    <w:p w:rsidR="001E20E1" w:rsidRDefault="001E20E1" w:rsidP="001E20E1">
      <w:pPr>
        <w:pStyle w:val="code"/>
        <w:ind w:left="480" w:right="480"/>
      </w:pP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注册事件处理函数</w:t>
      </w:r>
    </w:p>
    <w:p w:rsidR="001E20E1" w:rsidRDefault="001E20E1" w:rsidP="001E20E1">
      <w:pPr>
        <w:pStyle w:val="code"/>
        <w:ind w:left="480" w:right="480"/>
      </w:pPr>
      <w:r>
        <w:t>eventEmitter.on("handler",dbHandle);</w:t>
      </w:r>
    </w:p>
    <w:p w:rsidR="001E20E1" w:rsidRDefault="001E20E1" w:rsidP="001E20E1">
      <w:pPr>
        <w:pStyle w:val="code"/>
        <w:ind w:left="480" w:right="480"/>
      </w:pPr>
      <w:r>
        <w:rPr>
          <w:rFonts w:hint="eastAsia"/>
        </w:rPr>
        <w:t>//</w:t>
      </w:r>
      <w:r>
        <w:rPr>
          <w:rFonts w:hint="eastAsia"/>
        </w:rPr>
        <w:t>触发事件处理函数</w:t>
      </w:r>
    </w:p>
    <w:p w:rsidR="001E20E1" w:rsidRDefault="001E20E1" w:rsidP="001E20E1">
      <w:pPr>
        <w:pStyle w:val="code"/>
        <w:ind w:left="480" w:right="480"/>
      </w:pPr>
      <w:r>
        <w:t>eventEmitter.emit("handler");</w:t>
      </w:r>
    </w:p>
    <w:p w:rsidR="008E4590" w:rsidRDefault="008E4590" w:rsidP="001E20E1">
      <w:pPr>
        <w:pStyle w:val="code"/>
        <w:ind w:left="480" w:right="480"/>
      </w:pPr>
    </w:p>
    <w:p w:rsidR="008E4590" w:rsidRDefault="008E4590" w:rsidP="00263858">
      <w:pPr>
        <w:pStyle w:val="3"/>
      </w:pPr>
      <w:r>
        <w:rPr>
          <w:rFonts w:hint="eastAsia"/>
        </w:rPr>
        <w:t>第三章</w:t>
      </w:r>
      <w:r>
        <w:rPr>
          <w:rFonts w:hint="eastAsia"/>
        </w:rPr>
        <w:t xml:space="preserve"> Express</w:t>
      </w:r>
      <w:r>
        <w:rPr>
          <w:rFonts w:hint="eastAsia"/>
        </w:rPr>
        <w:t>获取参数列表</w:t>
      </w:r>
    </w:p>
    <w:p w:rsidR="00263858" w:rsidRDefault="00263858" w:rsidP="0026385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Node.js</w:t>
      </w:r>
      <w:r>
        <w:rPr>
          <w:rFonts w:hint="eastAsia"/>
        </w:rPr>
        <w:t>中的</w:t>
      </w:r>
      <w:r>
        <w:rPr>
          <w:rFonts w:hint="eastAsia"/>
        </w:rPr>
        <w:t>express</w:t>
      </w:r>
      <w:r>
        <w:rPr>
          <w:rFonts w:hint="eastAsia"/>
        </w:rPr>
        <w:t>框架获取参数</w:t>
      </w:r>
      <w:r>
        <w:rPr>
          <w:rFonts w:hint="eastAsia"/>
        </w:rPr>
        <w:t xml:space="preserve"> </w:t>
      </w:r>
    </w:p>
    <w:p w:rsidR="00263858" w:rsidRDefault="00263858" w:rsidP="00263858">
      <w:pPr>
        <w:pStyle w:val="code"/>
        <w:ind w:left="480" w:right="480"/>
      </w:pPr>
    </w:p>
    <w:p w:rsidR="00263858" w:rsidRDefault="00263858" w:rsidP="0026385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express</w:t>
      </w:r>
      <w:r>
        <w:rPr>
          <w:rFonts w:hint="eastAsia"/>
        </w:rPr>
        <w:t>获取参数有三种方法：</w:t>
      </w:r>
    </w:p>
    <w:p w:rsidR="00263858" w:rsidRDefault="00263858" w:rsidP="00263858">
      <w:pPr>
        <w:pStyle w:val="code"/>
        <w:numPr>
          <w:ilvl w:val="0"/>
          <w:numId w:val="40"/>
        </w:numPr>
        <w:ind w:leftChars="0" w:right="480"/>
        <w:rPr>
          <w:rFonts w:hint="eastAsia"/>
        </w:rPr>
      </w:pPr>
      <w:r>
        <w:rPr>
          <w:rFonts w:hint="eastAsia"/>
        </w:rPr>
        <w:t>req.query  </w:t>
      </w:r>
      <w:r>
        <w:rPr>
          <w:rFonts w:hint="eastAsia"/>
        </w:rPr>
        <w:t>适合</w:t>
      </w:r>
      <w:r>
        <w:rPr>
          <w:rFonts w:hint="eastAsia"/>
        </w:rPr>
        <w:t xml:space="preserve"> http://localhost:3000/form?num=8888</w:t>
      </w:r>
    </w:p>
    <w:p w:rsidR="00263858" w:rsidRDefault="00263858" w:rsidP="00263858">
      <w:pPr>
        <w:pStyle w:val="code"/>
        <w:numPr>
          <w:ilvl w:val="0"/>
          <w:numId w:val="40"/>
        </w:numPr>
        <w:ind w:leftChars="0" w:right="480"/>
        <w:rPr>
          <w:rFonts w:hint="eastAsia"/>
        </w:rPr>
      </w:pPr>
      <w:r>
        <w:rPr>
          <w:rFonts w:hint="eastAsia"/>
        </w:rPr>
        <w:t>req.body   </w:t>
      </w:r>
      <w:r>
        <w:rPr>
          <w:rFonts w:hint="eastAsia"/>
        </w:rPr>
        <w:t>适合</w:t>
      </w:r>
      <w:r>
        <w:rPr>
          <w:rFonts w:hint="eastAsia"/>
        </w:rPr>
        <w:t>http://localhost:3000/form</w:t>
      </w:r>
      <w:r>
        <w:rPr>
          <w:rFonts w:hint="eastAsia"/>
        </w:rPr>
        <w:t>，然通过</w:t>
      </w:r>
      <w:r>
        <w:rPr>
          <w:rFonts w:hint="eastAsia"/>
        </w:rPr>
        <w:t>form</w:t>
      </w:r>
      <w:r>
        <w:rPr>
          <w:rFonts w:hint="eastAsia"/>
        </w:rPr>
        <w:t>表单提交</w:t>
      </w:r>
    </w:p>
    <w:p w:rsidR="00263858" w:rsidRDefault="00263858" w:rsidP="00263858">
      <w:pPr>
        <w:pStyle w:val="code"/>
        <w:numPr>
          <w:ilvl w:val="0"/>
          <w:numId w:val="40"/>
        </w:numPr>
        <w:ind w:leftChars="0" w:right="480"/>
      </w:pPr>
      <w:r>
        <w:rPr>
          <w:rFonts w:hint="eastAsia"/>
        </w:rPr>
        <w:t>req.params  </w:t>
      </w:r>
      <w:r>
        <w:rPr>
          <w:rFonts w:hint="eastAsia"/>
        </w:rPr>
        <w:t>适合获取</w:t>
      </w:r>
      <w:r>
        <w:rPr>
          <w:rFonts w:hint="eastAsia"/>
        </w:rPr>
        <w:t>form</w:t>
      </w:r>
      <w:r>
        <w:rPr>
          <w:rFonts w:hint="eastAsia"/>
        </w:rPr>
        <w:t>后的</w:t>
      </w:r>
      <w:r>
        <w:rPr>
          <w:rFonts w:hint="eastAsia"/>
        </w:rPr>
        <w:t>num</w:t>
      </w:r>
      <w:r>
        <w:rPr>
          <w:rFonts w:hint="eastAsia"/>
        </w:rPr>
        <w:t>：</w:t>
      </w:r>
      <w:hyperlink r:id="rId43" w:history="1">
        <w:r w:rsidRPr="00442B81">
          <w:rPr>
            <w:rStyle w:val="afb"/>
            <w:rFonts w:hint="eastAsia"/>
          </w:rPr>
          <w:t>http://localhost:3000/form/num</w:t>
        </w:r>
      </w:hyperlink>
    </w:p>
    <w:p w:rsidR="00263858" w:rsidRDefault="00263858" w:rsidP="00263858">
      <w:pPr>
        <w:pStyle w:val="code"/>
        <w:ind w:leftChars="0" w:left="480" w:right="480"/>
      </w:pPr>
    </w:p>
    <w:p w:rsidR="00263858" w:rsidRDefault="00263858" w:rsidP="00263858">
      <w:pPr>
        <w:pStyle w:val="code"/>
        <w:ind w:leftChars="0" w:left="480" w:right="480"/>
      </w:pPr>
      <w:r>
        <w:rPr>
          <w:rFonts w:hint="eastAsia"/>
        </w:rPr>
        <w:t>示例：</w:t>
      </w:r>
    </w:p>
    <w:p w:rsidR="00E8635C" w:rsidRDefault="00E8635C" w:rsidP="00E8635C">
      <w:pPr>
        <w:pStyle w:val="4"/>
        <w:rPr>
          <w:rFonts w:hint="eastAsia"/>
        </w:rPr>
      </w:pPr>
      <w:r>
        <w:rPr>
          <w:rFonts w:hint="eastAsia"/>
        </w:rPr>
        <w:t>3.1</w:t>
      </w:r>
      <w:r>
        <w:t xml:space="preserve">  </w:t>
      </w:r>
      <w:r>
        <w:rPr>
          <w:rFonts w:hint="eastAsia"/>
        </w:rPr>
        <w:t>req</w:t>
      </w:r>
      <w:r>
        <w:t>.query</w:t>
      </w:r>
    </w:p>
    <w:p w:rsidR="00263858" w:rsidRDefault="00263858" w:rsidP="00263858">
      <w:pPr>
        <w:pStyle w:val="code"/>
        <w:ind w:leftChars="0"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常见于</w:t>
      </w:r>
      <w:r>
        <w:rPr>
          <w:rFonts w:hint="eastAsia"/>
        </w:rPr>
        <w:t>Get</w:t>
      </w:r>
      <w:r>
        <w:rPr>
          <w:rFonts w:hint="eastAsia"/>
        </w:rPr>
        <w:t>操作：</w:t>
      </w:r>
      <w:r>
        <w:rPr>
          <w:rFonts w:hint="eastAsia"/>
        </w:rPr>
        <w:t>localhost:3000/form?num=8888</w:t>
      </w:r>
    </w:p>
    <w:p w:rsidR="00263858" w:rsidRDefault="00263858" w:rsidP="00263858">
      <w:pPr>
        <w:pStyle w:val="code"/>
        <w:ind w:left="480" w:right="480"/>
      </w:pPr>
      <w:r>
        <w:t>var express = require('express');</w:t>
      </w:r>
    </w:p>
    <w:p w:rsidR="00263858" w:rsidRDefault="00263858" w:rsidP="00263858">
      <w:pPr>
        <w:pStyle w:val="code"/>
        <w:ind w:left="480" w:right="480"/>
      </w:pPr>
      <w:r>
        <w:t>var app = express();</w:t>
      </w:r>
    </w:p>
    <w:p w:rsidR="00263858" w:rsidRDefault="00263858" w:rsidP="00263858">
      <w:pPr>
        <w:pStyle w:val="code"/>
        <w:ind w:left="480" w:right="480"/>
      </w:pPr>
    </w:p>
    <w:p w:rsidR="00263858" w:rsidRDefault="00263858" w:rsidP="0026385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获取数据</w:t>
      </w:r>
    </w:p>
    <w:p w:rsidR="00263858" w:rsidRDefault="00263858" w:rsidP="00263858">
      <w:pPr>
        <w:pStyle w:val="code"/>
        <w:ind w:left="480" w:right="480"/>
      </w:pPr>
      <w:r>
        <w:t>app.get('/form', function(req, res) {</w:t>
      </w:r>
    </w:p>
    <w:p w:rsidR="00263858" w:rsidRDefault="00263858" w:rsidP="00263858">
      <w:pPr>
        <w:pStyle w:val="code"/>
        <w:ind w:left="480" w:right="480"/>
      </w:pPr>
      <w:r>
        <w:t xml:space="preserve">    var num = req.query.num;</w:t>
      </w:r>
    </w:p>
    <w:p w:rsidR="00263858" w:rsidRDefault="00263858" w:rsidP="0026385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res.send("</w:t>
      </w:r>
      <w:r>
        <w:rPr>
          <w:rFonts w:hint="eastAsia"/>
        </w:rPr>
        <w:t>你获取的</w:t>
      </w:r>
      <w:r>
        <w:rPr>
          <w:rFonts w:hint="eastAsia"/>
        </w:rPr>
        <w:t>get</w:t>
      </w:r>
      <w:r>
        <w:rPr>
          <w:rFonts w:hint="eastAsia"/>
        </w:rPr>
        <w:t>数据为</w:t>
      </w:r>
      <w:r>
        <w:rPr>
          <w:rFonts w:hint="eastAsia"/>
        </w:rPr>
        <w:t>:" + num);</w:t>
      </w:r>
    </w:p>
    <w:p w:rsidR="00263858" w:rsidRDefault="00263858" w:rsidP="00263858">
      <w:pPr>
        <w:pStyle w:val="code"/>
        <w:ind w:leftChars="0" w:left="480" w:right="480"/>
      </w:pPr>
      <w:r>
        <w:t>});</w:t>
      </w:r>
    </w:p>
    <w:p w:rsidR="00263858" w:rsidRDefault="00263858" w:rsidP="00263858">
      <w:pPr>
        <w:pStyle w:val="code"/>
        <w:ind w:leftChars="0" w:left="480" w:right="480"/>
      </w:pPr>
    </w:p>
    <w:p w:rsidR="00263858" w:rsidRDefault="00E8635C" w:rsidP="00E8635C">
      <w:pPr>
        <w:pStyle w:val="4"/>
      </w:pPr>
      <w:r>
        <w:rPr>
          <w:rFonts w:hint="eastAsia"/>
        </w:rPr>
        <w:t>3.2  req.body.num</w:t>
      </w:r>
    </w:p>
    <w:p w:rsidR="00263858" w:rsidRDefault="00263858" w:rsidP="00263858">
      <w:pPr>
        <w:pStyle w:val="code"/>
        <w:ind w:leftChars="0"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常见于</w:t>
      </w:r>
      <w:r>
        <w:rPr>
          <w:rFonts w:hint="eastAsia"/>
        </w:rPr>
        <w:t>form</w:t>
      </w:r>
      <w:r>
        <w:rPr>
          <w:rFonts w:hint="eastAsia"/>
        </w:rPr>
        <w:t>表单提交</w:t>
      </w:r>
    </w:p>
    <w:p w:rsidR="00263858" w:rsidRDefault="00263858" w:rsidP="00263858">
      <w:pPr>
        <w:pStyle w:val="code"/>
        <w:ind w:left="480" w:right="480"/>
      </w:pPr>
      <w:r>
        <w:t>var express = require('express');</w:t>
      </w:r>
    </w:p>
    <w:p w:rsidR="00263858" w:rsidRDefault="00263858" w:rsidP="00263858">
      <w:pPr>
        <w:pStyle w:val="code"/>
        <w:ind w:left="480" w:right="480"/>
      </w:pPr>
      <w:r>
        <w:t>var app = express();</w:t>
      </w:r>
    </w:p>
    <w:p w:rsidR="00263858" w:rsidRDefault="00263858" w:rsidP="0026385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引入</w:t>
      </w:r>
      <w:r>
        <w:rPr>
          <w:rFonts w:hint="eastAsia"/>
        </w:rPr>
        <w:t>body-parser</w:t>
      </w:r>
    </w:p>
    <w:p w:rsidR="00263858" w:rsidRDefault="00263858" w:rsidP="00263858">
      <w:pPr>
        <w:pStyle w:val="code"/>
        <w:ind w:left="480" w:right="480"/>
      </w:pPr>
      <w:r>
        <w:t>var bodyParser = require('body-parser');</w:t>
      </w:r>
    </w:p>
    <w:p w:rsidR="00263858" w:rsidRDefault="00263858" w:rsidP="00263858">
      <w:pPr>
        <w:pStyle w:val="code"/>
        <w:ind w:left="480" w:right="480"/>
      </w:pPr>
      <w:r>
        <w:t>app.use(express.static('public'));</w:t>
      </w:r>
    </w:p>
    <w:p w:rsidR="00263858" w:rsidRDefault="00263858" w:rsidP="00263858">
      <w:pPr>
        <w:pStyle w:val="code"/>
        <w:ind w:left="480" w:right="480"/>
      </w:pPr>
    </w:p>
    <w:p w:rsidR="00263858" w:rsidRDefault="00263858" w:rsidP="0026385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需要</w:t>
      </w:r>
      <w:r>
        <w:rPr>
          <w:rFonts w:hint="eastAsia"/>
        </w:rPr>
        <w:t>use</w:t>
      </w:r>
      <w:r>
        <w:rPr>
          <w:rFonts w:hint="eastAsia"/>
        </w:rPr>
        <w:t>的</w:t>
      </w:r>
    </w:p>
    <w:p w:rsidR="00263858" w:rsidRDefault="00263858" w:rsidP="00263858">
      <w:pPr>
        <w:pStyle w:val="code"/>
        <w:ind w:left="480" w:right="480"/>
      </w:pPr>
      <w:r>
        <w:t>app.use(bodyParser.json()); // for parsing application/json</w:t>
      </w:r>
    </w:p>
    <w:p w:rsidR="00263858" w:rsidRDefault="00263858" w:rsidP="00263858">
      <w:pPr>
        <w:pStyle w:val="code"/>
        <w:ind w:left="480" w:right="480"/>
      </w:pPr>
      <w:r>
        <w:t>app.use(bodyParser.urlencoded({</w:t>
      </w:r>
    </w:p>
    <w:p w:rsidR="00263858" w:rsidRDefault="00263858" w:rsidP="00263858">
      <w:pPr>
        <w:pStyle w:val="code"/>
        <w:ind w:left="480" w:right="480"/>
      </w:pPr>
      <w:r>
        <w:t xml:space="preserve">    extended: true</w:t>
      </w:r>
    </w:p>
    <w:p w:rsidR="00263858" w:rsidRDefault="00263858" w:rsidP="00263858">
      <w:pPr>
        <w:pStyle w:val="code"/>
        <w:ind w:left="480" w:right="480"/>
      </w:pPr>
      <w:r>
        <w:t>})); // for parsing application/x-www-form-urlencoded</w:t>
      </w:r>
    </w:p>
    <w:p w:rsidR="00263858" w:rsidRDefault="00263858" w:rsidP="00263858">
      <w:pPr>
        <w:pStyle w:val="code"/>
        <w:ind w:left="480" w:right="480"/>
      </w:pPr>
    </w:p>
    <w:p w:rsidR="00263858" w:rsidRDefault="00263858" w:rsidP="0026385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获取数据</w:t>
      </w:r>
    </w:p>
    <w:p w:rsidR="00263858" w:rsidRDefault="00263858" w:rsidP="00263858">
      <w:pPr>
        <w:pStyle w:val="code"/>
        <w:ind w:left="480" w:right="480"/>
      </w:pPr>
      <w:r>
        <w:t>app.post('/form', function(req, res) {</w:t>
      </w:r>
    </w:p>
    <w:p w:rsidR="00263858" w:rsidRDefault="00263858" w:rsidP="00263858">
      <w:pPr>
        <w:pStyle w:val="code"/>
        <w:ind w:left="480" w:right="480"/>
      </w:pPr>
      <w:r>
        <w:t xml:space="preserve">    var num = req.body.num;</w:t>
      </w:r>
    </w:p>
    <w:p w:rsidR="00263858" w:rsidRDefault="00263858" w:rsidP="0026385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res.send("</w:t>
      </w:r>
      <w:r>
        <w:rPr>
          <w:rFonts w:hint="eastAsia"/>
        </w:rPr>
        <w:t>你获取的</w:t>
      </w:r>
      <w:r>
        <w:rPr>
          <w:rFonts w:hint="eastAsia"/>
        </w:rPr>
        <w:t>post</w:t>
      </w:r>
      <w:r>
        <w:rPr>
          <w:rFonts w:hint="eastAsia"/>
        </w:rPr>
        <w:t>数据为</w:t>
      </w:r>
      <w:r>
        <w:rPr>
          <w:rFonts w:hint="eastAsia"/>
        </w:rPr>
        <w:t>:" + num);</w:t>
      </w:r>
    </w:p>
    <w:p w:rsidR="00263858" w:rsidRDefault="00263858" w:rsidP="00263858">
      <w:pPr>
        <w:pStyle w:val="code"/>
        <w:ind w:leftChars="0" w:left="480" w:right="480"/>
      </w:pPr>
      <w:r>
        <w:t>});</w:t>
      </w:r>
    </w:p>
    <w:p w:rsidR="00263858" w:rsidRDefault="00263858" w:rsidP="00263858">
      <w:pPr>
        <w:pStyle w:val="code"/>
        <w:ind w:leftChars="0" w:left="480" w:right="480"/>
      </w:pPr>
    </w:p>
    <w:p w:rsidR="00E8635C" w:rsidRDefault="00E8635C" w:rsidP="00E8635C">
      <w:pPr>
        <w:pStyle w:val="4"/>
        <w:rPr>
          <w:rFonts w:hint="eastAsia"/>
        </w:rPr>
      </w:pPr>
      <w:r>
        <w:rPr>
          <w:rFonts w:hint="eastAsia"/>
        </w:rPr>
        <w:t>3.3  req.params.num</w:t>
      </w:r>
    </w:p>
    <w:p w:rsidR="00263858" w:rsidRDefault="00263858" w:rsidP="00263858">
      <w:pPr>
        <w:pStyle w:val="code"/>
        <w:ind w:leftChars="0"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常见于</w:t>
      </w:r>
      <w:r>
        <w:rPr>
          <w:rFonts w:hint="eastAsia"/>
        </w:rPr>
        <w:t>RESTful</w:t>
      </w:r>
      <w:r>
        <w:rPr>
          <w:rFonts w:hint="eastAsia"/>
        </w:rPr>
        <w:t>接口设计中</w:t>
      </w:r>
      <w:r>
        <w:rPr>
          <w:rFonts w:hint="eastAsia"/>
        </w:rPr>
        <w:t xml:space="preserve">  loca</w:t>
      </w:r>
      <w:r>
        <w:t>lhost:3000/form/num</w:t>
      </w:r>
    </w:p>
    <w:p w:rsidR="00263858" w:rsidRDefault="00263858" w:rsidP="00263858">
      <w:pPr>
        <w:pStyle w:val="code"/>
        <w:ind w:left="480" w:right="480"/>
      </w:pPr>
      <w:r>
        <w:t>var express = require('express');</w:t>
      </w:r>
    </w:p>
    <w:p w:rsidR="00263858" w:rsidRDefault="00263858" w:rsidP="00263858">
      <w:pPr>
        <w:pStyle w:val="code"/>
        <w:ind w:left="480" w:right="480"/>
      </w:pPr>
      <w:r>
        <w:t>var app = express();</w:t>
      </w:r>
    </w:p>
    <w:p w:rsidR="00263858" w:rsidRDefault="00263858" w:rsidP="00263858">
      <w:pPr>
        <w:pStyle w:val="code"/>
        <w:ind w:left="480" w:right="480"/>
      </w:pPr>
    </w:p>
    <w:p w:rsidR="00263858" w:rsidRDefault="00263858" w:rsidP="0026385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获取数据</w:t>
      </w:r>
    </w:p>
    <w:p w:rsidR="00263858" w:rsidRDefault="00263858" w:rsidP="00263858">
      <w:pPr>
        <w:pStyle w:val="code"/>
        <w:ind w:left="480" w:right="480"/>
      </w:pPr>
      <w:r>
        <w:t>app.get('/form/:num', function(req, res) {</w:t>
      </w:r>
    </w:p>
    <w:p w:rsidR="00263858" w:rsidRDefault="00263858" w:rsidP="00263858">
      <w:pPr>
        <w:pStyle w:val="code"/>
        <w:ind w:left="480" w:right="480"/>
      </w:pPr>
      <w:r>
        <w:t xml:space="preserve">    var num = req.params.num;</w:t>
      </w:r>
    </w:p>
    <w:p w:rsidR="00263858" w:rsidRDefault="00263858" w:rsidP="00263858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res.send("</w:t>
      </w:r>
      <w:r>
        <w:rPr>
          <w:rFonts w:hint="eastAsia"/>
        </w:rPr>
        <w:t>你获取到</w:t>
      </w:r>
      <w:r>
        <w:rPr>
          <w:rFonts w:hint="eastAsia"/>
        </w:rPr>
        <w:t>form/</w:t>
      </w:r>
      <w:r>
        <w:rPr>
          <w:rFonts w:hint="eastAsia"/>
        </w:rPr>
        <w:t>后的参数</w:t>
      </w:r>
      <w:r>
        <w:rPr>
          <w:rFonts w:hint="eastAsia"/>
        </w:rPr>
        <w:t>:" + num);</w:t>
      </w:r>
    </w:p>
    <w:p w:rsidR="00263858" w:rsidRDefault="00263858" w:rsidP="00263858">
      <w:pPr>
        <w:pStyle w:val="code"/>
        <w:ind w:leftChars="0" w:left="480" w:right="480"/>
      </w:pPr>
      <w:r>
        <w:t>});</w:t>
      </w:r>
    </w:p>
    <w:p w:rsidR="004C63D8" w:rsidRDefault="004C63D8" w:rsidP="00263858">
      <w:pPr>
        <w:pStyle w:val="code"/>
        <w:ind w:leftChars="0" w:left="480" w:right="480"/>
      </w:pPr>
    </w:p>
    <w:p w:rsidR="004C63D8" w:rsidRDefault="004C63D8" w:rsidP="004C63D8">
      <w:pPr>
        <w:pStyle w:val="3"/>
        <w:numPr>
          <w:ilvl w:val="0"/>
          <w:numId w:val="37"/>
        </w:numPr>
      </w:pPr>
      <w:r>
        <w:rPr>
          <w:rFonts w:hint="eastAsia"/>
        </w:rPr>
        <w:t>Mongoose</w:t>
      </w:r>
      <w:r>
        <w:rPr>
          <w:rFonts w:hint="eastAsia"/>
        </w:rPr>
        <w:t>操作</w:t>
      </w:r>
    </w:p>
    <w:p w:rsidR="00A31071" w:rsidRDefault="00A31071" w:rsidP="00A31071">
      <w:pPr>
        <w:pStyle w:val="4"/>
      </w:pPr>
      <w:r>
        <w:rPr>
          <w:rFonts w:hint="eastAsia"/>
        </w:rPr>
        <w:t xml:space="preserve">3.1  </w:t>
      </w:r>
      <w:r>
        <w:rPr>
          <w:rFonts w:hint="eastAsia"/>
        </w:rPr>
        <w:t>数据库链接</w:t>
      </w:r>
    </w:p>
    <w:p w:rsidR="00C02060" w:rsidRDefault="00C02060" w:rsidP="00C02060">
      <w:pPr>
        <w:pStyle w:val="code"/>
        <w:ind w:left="480" w:right="480"/>
      </w:pPr>
      <w:r>
        <w:t>var mongoose = require('mongoose');</w:t>
      </w:r>
    </w:p>
    <w:p w:rsidR="00C02060" w:rsidRDefault="00C02060" w:rsidP="00C02060">
      <w:pPr>
        <w:pStyle w:val="code"/>
        <w:ind w:left="480" w:right="480"/>
      </w:pPr>
      <w:r>
        <w:t>var DB_URL = "mongodb://192.168.10.3/service";</w:t>
      </w:r>
    </w:p>
    <w:p w:rsidR="00C02060" w:rsidRDefault="00C02060" w:rsidP="00C02060">
      <w:pPr>
        <w:pStyle w:val="code"/>
        <w:ind w:left="480" w:right="480"/>
      </w:pPr>
      <w:r>
        <w:t>mongoose.Promise = global.Promise;</w:t>
      </w:r>
    </w:p>
    <w:p w:rsidR="00C02060" w:rsidRDefault="00C02060" w:rsidP="00C02060">
      <w:pPr>
        <w:pStyle w:val="code"/>
        <w:ind w:left="480" w:right="480"/>
      </w:pPr>
      <w:r>
        <w:t>mongoose.connect(DB_URL,{ useMongoClient: true});</w:t>
      </w:r>
    </w:p>
    <w:p w:rsidR="00C02060" w:rsidRDefault="00C02060" w:rsidP="00C02060">
      <w:pPr>
        <w:pStyle w:val="code"/>
        <w:ind w:left="480" w:right="480"/>
      </w:pPr>
      <w:r>
        <w:t>var db = mongoose.connection;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db.on('error',console.error.bind(console,'</w:t>
      </w:r>
      <w:r>
        <w:rPr>
          <w:rFonts w:hint="eastAsia"/>
        </w:rPr>
        <w:t>连接错误</w:t>
      </w:r>
      <w:r>
        <w:rPr>
          <w:rFonts w:hint="eastAsia"/>
        </w:rPr>
        <w:t>'));</w:t>
      </w:r>
    </w:p>
    <w:p w:rsidR="00A31071" w:rsidRDefault="00C02060" w:rsidP="00C02060">
      <w:pPr>
        <w:pStyle w:val="code"/>
        <w:ind w:left="480" w:right="480"/>
      </w:pPr>
      <w:r>
        <w:t>module.exports=db;</w:t>
      </w:r>
    </w:p>
    <w:p w:rsidR="00A31071" w:rsidRDefault="00A31071" w:rsidP="00A31071">
      <w:pPr>
        <w:pStyle w:val="4"/>
      </w:pPr>
      <w:r>
        <w:rPr>
          <w:rFonts w:hint="eastAsia"/>
        </w:rPr>
        <w:t>3.2</w:t>
      </w:r>
      <w:r>
        <w:t xml:space="preserve">  </w:t>
      </w:r>
      <w:r>
        <w:rPr>
          <w:rFonts w:hint="eastAsia"/>
        </w:rPr>
        <w:t>数据模型</w:t>
      </w:r>
      <w:r>
        <w:rPr>
          <w:rFonts w:hint="eastAsia"/>
        </w:rPr>
        <w:t>Schema</w:t>
      </w:r>
      <w:r>
        <w:rPr>
          <w:rFonts w:hint="eastAsia"/>
        </w:rPr>
        <w:t>与</w:t>
      </w:r>
      <w:r>
        <w:rPr>
          <w:rFonts w:hint="eastAsia"/>
        </w:rPr>
        <w:t>Model</w:t>
      </w:r>
    </w:p>
    <w:p w:rsidR="00C02060" w:rsidRDefault="00C02060" w:rsidP="00C02060">
      <w:pPr>
        <w:pStyle w:val="code"/>
        <w:ind w:left="480" w:right="480"/>
      </w:pPr>
      <w:r>
        <w:t>var mongoose = require('mongoose');</w:t>
      </w:r>
    </w:p>
    <w:p w:rsidR="00C02060" w:rsidRDefault="00C02060" w:rsidP="00C02060">
      <w:pPr>
        <w:pStyle w:val="code"/>
        <w:ind w:left="480" w:right="480"/>
      </w:pPr>
      <w:r>
        <w:t>var Schema = mongoose.Schema;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定义一个</w:t>
      </w:r>
      <w:r>
        <w:rPr>
          <w:rFonts w:hint="eastAsia"/>
        </w:rPr>
        <w:t>Schema</w:t>
      </w:r>
    </w:p>
    <w:p w:rsidR="00C02060" w:rsidRDefault="00C02060" w:rsidP="00C02060">
      <w:pPr>
        <w:pStyle w:val="code"/>
        <w:ind w:left="480" w:right="480"/>
      </w:pPr>
      <w:r>
        <w:t>var UserSchema = new Schema({</w:t>
      </w:r>
    </w:p>
    <w:p w:rsidR="00C02060" w:rsidRDefault="00C02060" w:rsidP="00C02060">
      <w:pPr>
        <w:pStyle w:val="code"/>
        <w:ind w:left="480" w:right="480"/>
      </w:pPr>
      <w:r>
        <w:tab/>
        <w:t>//ID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>username: {type:String},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用户昵称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>password: {type:String},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用户密码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>email: {type:String},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电子邮箱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 xml:space="preserve">phone: {type:String},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手机号码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ab/>
        <w:t>createDate: {type:Date},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用户创建时间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lastRenderedPageBreak/>
        <w:tab/>
        <w:t>right: {type:String,default:'5'}</w:t>
      </w:r>
      <w:r>
        <w:rPr>
          <w:rFonts w:hint="eastAsia"/>
        </w:rPr>
        <w:tab/>
        <w:t>//</w:t>
      </w:r>
      <w:r>
        <w:rPr>
          <w:rFonts w:hint="eastAsia"/>
        </w:rPr>
        <w:t>用于权限验证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t>},{strict:false});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生成一个</w:t>
      </w:r>
      <w:r>
        <w:rPr>
          <w:rFonts w:hint="eastAsia"/>
        </w:rPr>
        <w:t>Model</w:t>
      </w:r>
    </w:p>
    <w:p w:rsidR="00A31071" w:rsidRPr="00C02060" w:rsidRDefault="00C02060" w:rsidP="00C02060">
      <w:pPr>
        <w:pStyle w:val="code"/>
        <w:ind w:left="480" w:right="480"/>
      </w:pPr>
      <w:r>
        <w:t>module.exports = mongoose.model('User',UserSchema);</w:t>
      </w:r>
    </w:p>
    <w:p w:rsidR="00A31071" w:rsidRDefault="00A31071" w:rsidP="00A31071">
      <w:pPr>
        <w:pStyle w:val="4"/>
      </w:pPr>
      <w:r>
        <w:rPr>
          <w:rFonts w:hint="eastAsia"/>
        </w:rPr>
        <w:t>3.3</w:t>
      </w:r>
      <w:r>
        <w:t xml:space="preserve">  </w:t>
      </w:r>
      <w:r>
        <w:rPr>
          <w:rFonts w:hint="eastAsia"/>
        </w:rPr>
        <w:t>CURD</w:t>
      </w:r>
      <w:r>
        <w:rPr>
          <w:rFonts w:hint="eastAsia"/>
        </w:rPr>
        <w:t>操作的实现</w:t>
      </w:r>
    </w:p>
    <w:p w:rsidR="00C02060" w:rsidRDefault="00C02060" w:rsidP="00C02060">
      <w:pPr>
        <w:pStyle w:val="code"/>
        <w:ind w:left="480" w:right="480"/>
      </w:pPr>
      <w:r>
        <w:t>var User = require('../schema/User');</w:t>
      </w:r>
    </w:p>
    <w:p w:rsidR="00C02060" w:rsidRDefault="00C02060" w:rsidP="00C02060">
      <w:pPr>
        <w:pStyle w:val="code"/>
        <w:ind w:left="480" w:right="480"/>
      </w:pPr>
      <w:r>
        <w:t>var db = require('./dataBase');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t>var UserDao={};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查询操作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查询所有用户，可以获取用户列表</w:t>
      </w:r>
    </w:p>
    <w:p w:rsidR="00C02060" w:rsidRDefault="00C02060" w:rsidP="00C02060">
      <w:pPr>
        <w:pStyle w:val="code"/>
        <w:ind w:left="480" w:right="480"/>
      </w:pPr>
      <w:r>
        <w:t>UserDao.findByName = function (username, 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User.find({username:username},function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msg:"</w:t>
      </w:r>
      <w:r>
        <w:rPr>
          <w:rFonts w:hint="eastAsia"/>
        </w:rPr>
        <w:t>查询失败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查询错误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t xml:space="preserve">                    status: 210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 error);</w:t>
      </w:r>
    </w:p>
    <w:p w:rsidR="00C02060" w:rsidRDefault="00C02060" w:rsidP="00C02060">
      <w:pPr>
        <w:pStyle w:val="code"/>
        <w:ind w:left="480" w:right="480"/>
      </w:pPr>
      <w:r>
        <w:t xml:space="preserve">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if(result.length == 0){</w:t>
      </w:r>
    </w:p>
    <w:p w:rsidR="00C02060" w:rsidRDefault="00C02060" w:rsidP="00C02060">
      <w:pPr>
        <w:pStyle w:val="code"/>
        <w:ind w:left="480" w:right="480"/>
      </w:pPr>
      <w:r>
        <w:t xml:space="preserve">    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msg:"</w:t>
      </w:r>
      <w:r>
        <w:rPr>
          <w:rFonts w:hint="eastAsia"/>
        </w:rPr>
        <w:t>查询为空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_type:"</w:t>
      </w:r>
      <w:r>
        <w:rPr>
          <w:rFonts w:hint="eastAsia"/>
        </w:rPr>
        <w:t>空错误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status: 200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callback(false, 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callback(true, 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});</w:t>
      </w:r>
    </w:p>
    <w:p w:rsidR="00C02060" w:rsidRDefault="00C02060" w:rsidP="00C02060">
      <w:pPr>
        <w:pStyle w:val="code"/>
        <w:ind w:left="480" w:right="480"/>
      </w:pPr>
      <w:r>
        <w:t xml:space="preserve">    });</w:t>
      </w: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获取用户信息</w:t>
      </w:r>
    </w:p>
    <w:p w:rsidR="00C02060" w:rsidRDefault="00C02060" w:rsidP="00C02060">
      <w:pPr>
        <w:pStyle w:val="code"/>
        <w:ind w:left="480" w:right="480"/>
      </w:pPr>
      <w:r>
        <w:t>UserDao.findById = function (user_id,callback)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User.find({_id:user_id},function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if(err) {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msg:"</w:t>
      </w:r>
      <w:r>
        <w:rPr>
          <w:rFonts w:hint="eastAsia"/>
        </w:rPr>
        <w:t>查询失败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查询错误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else{</w:t>
      </w:r>
    </w:p>
    <w:p w:rsidR="00C02060" w:rsidRDefault="00C02060" w:rsidP="00C02060">
      <w:pPr>
        <w:pStyle w:val="code"/>
        <w:ind w:left="480" w:right="480"/>
      </w:pPr>
      <w:r>
        <w:t xml:space="preserve">                if(result.length == 0){</w:t>
      </w:r>
    </w:p>
    <w:p w:rsidR="00C02060" w:rsidRDefault="00C02060" w:rsidP="00C02060">
      <w:pPr>
        <w:pStyle w:val="code"/>
        <w:ind w:left="480" w:right="480"/>
      </w:pPr>
      <w:r>
        <w:t xml:space="preserve">    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msg:"</w:t>
      </w:r>
      <w:r>
        <w:rPr>
          <w:rFonts w:hint="eastAsia"/>
        </w:rPr>
        <w:t>查询为空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_type:"</w:t>
      </w:r>
      <w:r>
        <w:rPr>
          <w:rFonts w:hint="eastAsia"/>
        </w:rPr>
        <w:t>空错误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callback(true,result);</w:t>
      </w:r>
    </w:p>
    <w:p w:rsidR="00C02060" w:rsidRDefault="00C02060" w:rsidP="00C02060">
      <w:pPr>
        <w:pStyle w:val="code"/>
        <w:ind w:left="480" w:right="480"/>
      </w:pPr>
      <w:r>
        <w:lastRenderedPageBreak/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})</w:t>
      </w:r>
    </w:p>
    <w:p w:rsidR="00C02060" w:rsidRDefault="00C02060" w:rsidP="00C02060">
      <w:pPr>
        <w:pStyle w:val="code"/>
        <w:ind w:left="480" w:right="480"/>
      </w:pPr>
      <w:r>
        <w:t xml:space="preserve">    })</w:t>
      </w:r>
    </w:p>
    <w:p w:rsidR="00C02060" w:rsidRDefault="00C02060" w:rsidP="00C02060">
      <w:pPr>
        <w:pStyle w:val="code"/>
        <w:ind w:left="480" w:right="480"/>
      </w:pPr>
      <w:r>
        <w:t>}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email</w:t>
      </w:r>
      <w:r>
        <w:rPr>
          <w:rFonts w:hint="eastAsia"/>
        </w:rPr>
        <w:t>获取用户信息</w:t>
      </w:r>
    </w:p>
    <w:p w:rsidR="00C02060" w:rsidRDefault="00C02060" w:rsidP="00C02060">
      <w:pPr>
        <w:pStyle w:val="code"/>
        <w:ind w:left="480" w:right="480"/>
      </w:pPr>
      <w:r>
        <w:t>UserDao.findByEmail = function (email,callback)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User.find({email:email},function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msg:"</w:t>
      </w:r>
      <w:r>
        <w:rPr>
          <w:rFonts w:hint="eastAsia"/>
        </w:rPr>
        <w:t>查询失败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查询错误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if(result.length == 0){</w:t>
      </w:r>
    </w:p>
    <w:p w:rsidR="00C02060" w:rsidRDefault="00C02060" w:rsidP="00C02060">
      <w:pPr>
        <w:pStyle w:val="code"/>
        <w:ind w:left="480" w:right="480"/>
      </w:pPr>
      <w:r>
        <w:t xml:space="preserve">    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msg:"</w:t>
      </w:r>
      <w:r>
        <w:rPr>
          <w:rFonts w:hint="eastAsia"/>
        </w:rPr>
        <w:t>查询为空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_type:"</w:t>
      </w:r>
      <w:r>
        <w:rPr>
          <w:rFonts w:hint="eastAsia"/>
        </w:rPr>
        <w:t>空错误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});</w:t>
      </w:r>
    </w:p>
    <w:p w:rsidR="00C02060" w:rsidRDefault="00C02060" w:rsidP="00C02060">
      <w:pPr>
        <w:pStyle w:val="code"/>
        <w:ind w:left="480" w:right="480"/>
      </w:pPr>
      <w:r>
        <w:t xml:space="preserve">    });</w:t>
      </w: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获取用户列表</w:t>
      </w:r>
    </w:p>
    <w:p w:rsidR="00C02060" w:rsidRDefault="00C02060" w:rsidP="00C02060">
      <w:pPr>
        <w:pStyle w:val="code"/>
        <w:ind w:left="480" w:right="480"/>
      </w:pPr>
      <w:r>
        <w:t>UserDao.findAll = function (callback)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User.find(function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msg:"</w:t>
      </w:r>
      <w:r>
        <w:rPr>
          <w:rFonts w:hint="eastAsia"/>
        </w:rPr>
        <w:t>查询失败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查询错误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if(result.length == 0){</w:t>
      </w:r>
    </w:p>
    <w:p w:rsidR="00C02060" w:rsidRDefault="00C02060" w:rsidP="00C02060">
      <w:pPr>
        <w:pStyle w:val="code"/>
        <w:ind w:left="480" w:right="480"/>
      </w:pPr>
      <w:r>
        <w:t xml:space="preserve">    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msg:"</w:t>
      </w:r>
      <w:r>
        <w:rPr>
          <w:rFonts w:hint="eastAsia"/>
        </w:rPr>
        <w:t>查询为空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_type:"</w:t>
      </w:r>
      <w:r>
        <w:rPr>
          <w:rFonts w:hint="eastAsia"/>
        </w:rPr>
        <w:t>空错误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})</w:t>
      </w:r>
    </w:p>
    <w:p w:rsidR="00C02060" w:rsidRDefault="00C02060" w:rsidP="00C02060">
      <w:pPr>
        <w:pStyle w:val="code"/>
        <w:ind w:left="480" w:right="480"/>
      </w:pPr>
      <w:r>
        <w:t xml:space="preserve">    })</w:t>
      </w: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</w:t>
      </w:r>
    </w:p>
    <w:p w:rsidR="00C02060" w:rsidRDefault="00C02060" w:rsidP="00C02060">
      <w:pPr>
        <w:pStyle w:val="code"/>
        <w:ind w:left="480" w:right="480"/>
      </w:pPr>
      <w:r>
        <w:t>UserDao.removeById = function (user_id,callback)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User.remove({_id:user_id},function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lastRenderedPageBreak/>
        <w:t xml:space="preserve">                   msg:"</w:t>
      </w:r>
      <w:r>
        <w:rPr>
          <w:rFonts w:hint="eastAsia"/>
        </w:rPr>
        <w:t>删除失败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_type:"</w:t>
      </w:r>
      <w:r>
        <w:rPr>
          <w:rFonts w:hint="eastAsia"/>
        </w:rPr>
        <w:t>删除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result = []</w:t>
      </w:r>
    </w:p>
    <w:p w:rsidR="00C02060" w:rsidRDefault="00C02060" w:rsidP="00C02060">
      <w:pPr>
        <w:pStyle w:val="code"/>
        <w:ind w:left="480" w:right="480"/>
      </w:pPr>
      <w:r>
        <w:t xml:space="preserve">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})</w:t>
      </w:r>
    </w:p>
    <w:p w:rsidR="00C02060" w:rsidRDefault="00C02060" w:rsidP="00C02060">
      <w:pPr>
        <w:pStyle w:val="code"/>
        <w:ind w:left="480" w:right="480"/>
      </w:pPr>
      <w:r>
        <w:t xml:space="preserve">    })</w:t>
      </w:r>
    </w:p>
    <w:p w:rsidR="00C02060" w:rsidRDefault="00C02060" w:rsidP="00C02060">
      <w:pPr>
        <w:pStyle w:val="code"/>
        <w:ind w:left="480" w:right="480"/>
      </w:pPr>
      <w:r>
        <w:t>}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删除操作</w:t>
      </w:r>
      <w:r>
        <w:rPr>
          <w:rFonts w:hint="eastAsia"/>
        </w:rPr>
        <w:t>,</w:t>
      </w:r>
      <w:r>
        <w:rPr>
          <w:rFonts w:hint="eastAsia"/>
        </w:rPr>
        <w:t>默认名字唯一</w:t>
      </w:r>
    </w:p>
    <w:p w:rsidR="00C02060" w:rsidRDefault="00C02060" w:rsidP="00C02060">
      <w:pPr>
        <w:pStyle w:val="code"/>
        <w:ind w:left="480" w:right="480"/>
      </w:pPr>
      <w:r>
        <w:t>UserDao.removeByName = function (username,callback)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User.remove({username:username},function (err) {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msg:"</w:t>
      </w:r>
      <w:r>
        <w:rPr>
          <w:rFonts w:hint="eastAsia"/>
        </w:rPr>
        <w:t>删除失败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删除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result = [];</w:t>
      </w:r>
    </w:p>
    <w:p w:rsidR="00C02060" w:rsidRDefault="00C02060" w:rsidP="00C02060">
      <w:pPr>
        <w:pStyle w:val="code"/>
        <w:ind w:left="480" w:right="480"/>
      </w:pPr>
      <w:r>
        <w:t xml:space="preserve">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});</w:t>
      </w:r>
    </w:p>
    <w:p w:rsidR="00C02060" w:rsidRDefault="00C02060" w:rsidP="00C02060">
      <w:pPr>
        <w:pStyle w:val="code"/>
        <w:ind w:left="480" w:right="480"/>
      </w:pPr>
      <w:r>
        <w:t xml:space="preserve">    });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删除用户信息</w:t>
      </w:r>
    </w:p>
    <w:p w:rsidR="00C02060" w:rsidRDefault="00C02060" w:rsidP="00C02060">
      <w:pPr>
        <w:pStyle w:val="code"/>
        <w:ind w:left="480" w:right="480"/>
      </w:pPr>
      <w:r>
        <w:t>UserDao.updateById = function (user_id,user,callback)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user._id = user_id;</w:t>
      </w:r>
    </w:p>
    <w:p w:rsidR="00C02060" w:rsidRDefault="00C02060" w:rsidP="00C02060">
      <w:pPr>
        <w:pStyle w:val="code"/>
        <w:ind w:left="480" w:right="480"/>
      </w:pPr>
      <w:r>
        <w:t xml:space="preserve">        User.remove({_id:user_id},function (err) {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msg:"</w:t>
      </w:r>
      <w:r>
        <w:rPr>
          <w:rFonts w:hint="eastAsia"/>
        </w:rPr>
        <w:t>删除失败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删除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}else{</w:t>
      </w:r>
    </w:p>
    <w:p w:rsidR="00C02060" w:rsidRDefault="00C02060" w:rsidP="00C02060">
      <w:pPr>
        <w:pStyle w:val="code"/>
        <w:ind w:left="480" w:right="480"/>
      </w:pPr>
      <w:r>
        <w:t xml:space="preserve">                User.create(user,function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    msg:"</w:t>
      </w:r>
      <w:r>
        <w:rPr>
          <w:rFonts w:hint="eastAsia"/>
        </w:rPr>
        <w:t>增加失败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    _type:"</w:t>
      </w:r>
      <w:r>
        <w:rPr>
          <w:rFonts w:hint="eastAsia"/>
        </w:rPr>
        <w:t>增加错误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else{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});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});</w:t>
      </w:r>
    </w:p>
    <w:p w:rsidR="00C02060" w:rsidRDefault="00C02060" w:rsidP="00C02060">
      <w:pPr>
        <w:pStyle w:val="code"/>
        <w:ind w:left="480" w:right="480"/>
      </w:pPr>
      <w:r>
        <w:t xml:space="preserve">    })</w:t>
      </w: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通过名字进行，更新操作，默认名字唯一</w:t>
      </w:r>
    </w:p>
    <w:p w:rsidR="00C02060" w:rsidRDefault="00C02060" w:rsidP="00C02060">
      <w:pPr>
        <w:pStyle w:val="code"/>
        <w:ind w:left="480" w:right="480"/>
      </w:pPr>
      <w:r>
        <w:t>UserDao.updateByName = function (user,callback) {</w:t>
      </w:r>
    </w:p>
    <w:p w:rsidR="00C02060" w:rsidRDefault="00C02060" w:rsidP="00C02060">
      <w:pPr>
        <w:pStyle w:val="code"/>
        <w:ind w:left="480" w:right="480"/>
      </w:pPr>
      <w:r>
        <w:t xml:space="preserve">    db.once('open',function ()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//</w:t>
      </w:r>
      <w:r>
        <w:rPr>
          <w:rFonts w:hint="eastAsia"/>
        </w:rPr>
        <w:t>按名字</w:t>
      </w:r>
      <w:r>
        <w:rPr>
          <w:rFonts w:hint="eastAsia"/>
        </w:rPr>
        <w:t>/id</w:t>
      </w:r>
      <w:r>
        <w:rPr>
          <w:rFonts w:hint="eastAsia"/>
        </w:rPr>
        <w:t>查询，删除查询到的文档，然后再添加新的文档</w:t>
      </w:r>
    </w:p>
    <w:p w:rsidR="00C02060" w:rsidRDefault="00C02060" w:rsidP="00C02060">
      <w:pPr>
        <w:pStyle w:val="code"/>
        <w:ind w:left="480" w:right="480"/>
      </w:pPr>
      <w:r>
        <w:lastRenderedPageBreak/>
        <w:t xml:space="preserve">        User.find({username:user.username},function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msg:"</w:t>
      </w:r>
      <w:r>
        <w:rPr>
          <w:rFonts w:hint="eastAsia"/>
        </w:rPr>
        <w:t>查询失败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查询错误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}else if(0 == result.length){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没查到就添加</w:t>
      </w:r>
    </w:p>
    <w:p w:rsidR="00C02060" w:rsidRDefault="00C02060" w:rsidP="00C02060">
      <w:pPr>
        <w:pStyle w:val="code"/>
        <w:ind w:left="480" w:right="480"/>
      </w:pPr>
      <w:r>
        <w:t xml:space="preserve">                User.create(user,function (err) {</w:t>
      </w:r>
    </w:p>
    <w:p w:rsidR="00C02060" w:rsidRDefault="00C02060" w:rsidP="00C02060">
      <w:pPr>
        <w:pStyle w:val="code"/>
        <w:ind w:left="480" w:right="480"/>
      </w:pPr>
      <w:r>
        <w:t xml:space="preserve">        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    msg:"</w:t>
      </w:r>
      <w:r>
        <w:rPr>
          <w:rFonts w:hint="eastAsia"/>
        </w:rPr>
        <w:t>增加失败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    _type:"</w:t>
      </w:r>
      <w:r>
        <w:rPr>
          <w:rFonts w:hint="eastAsia"/>
        </w:rPr>
        <w:t>增加错误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});</w:t>
      </w:r>
    </w:p>
    <w:p w:rsidR="00C02060" w:rsidRDefault="00C02060" w:rsidP="00C02060">
      <w:pPr>
        <w:pStyle w:val="code"/>
        <w:ind w:left="480" w:right="480"/>
      </w:pPr>
      <w:r>
        <w:t xml:space="preserve">            }else{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查到就删除</w:t>
      </w:r>
    </w:p>
    <w:p w:rsidR="00C02060" w:rsidRDefault="00C02060" w:rsidP="00C02060">
      <w:pPr>
        <w:pStyle w:val="code"/>
        <w:ind w:left="480" w:right="480"/>
      </w:pPr>
      <w:r>
        <w:t xml:space="preserve">                User.remove({username:user.username},function (err) {</w:t>
      </w:r>
    </w:p>
    <w:p w:rsidR="00C02060" w:rsidRDefault="00C02060" w:rsidP="00C02060">
      <w:pPr>
        <w:pStyle w:val="code"/>
        <w:ind w:left="480" w:right="480"/>
      </w:pPr>
      <w:r>
        <w:t xml:space="preserve">        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    msg:"</w:t>
      </w:r>
      <w:r>
        <w:rPr>
          <w:rFonts w:hint="eastAsia"/>
        </w:rPr>
        <w:t>删除失败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    _type:"</w:t>
      </w:r>
      <w:r>
        <w:rPr>
          <w:rFonts w:hint="eastAsia"/>
        </w:rPr>
        <w:t>删除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}else{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//</w:t>
      </w:r>
      <w:r>
        <w:rPr>
          <w:rFonts w:hint="eastAsia"/>
        </w:rPr>
        <w:t>删除后添加新的文档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User.create(user,function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            msg:"</w:t>
      </w:r>
      <w:r>
        <w:rPr>
          <w:rFonts w:hint="eastAsia"/>
        </w:rPr>
        <w:t>增加失败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            _type:"</w:t>
      </w:r>
      <w:r>
        <w:rPr>
          <w:rFonts w:hint="eastAsia"/>
        </w:rPr>
        <w:t>增加错误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});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});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});</w:t>
      </w:r>
    </w:p>
    <w:p w:rsidR="00C02060" w:rsidRDefault="00C02060" w:rsidP="00C02060">
      <w:pPr>
        <w:pStyle w:val="code"/>
        <w:ind w:left="480" w:right="480"/>
      </w:pPr>
      <w:r>
        <w:t xml:space="preserve">    });</w:t>
      </w: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增加操作</w:t>
      </w:r>
    </w:p>
    <w:p w:rsidR="00C02060" w:rsidRDefault="00C02060" w:rsidP="00C02060">
      <w:pPr>
        <w:pStyle w:val="code"/>
        <w:ind w:left="480" w:right="480"/>
      </w:pPr>
      <w:r>
        <w:t>UserDao.insert = function (user,callback) {</w:t>
      </w:r>
    </w:p>
    <w:p w:rsidR="00C02060" w:rsidRDefault="00C02060" w:rsidP="00C02060">
      <w:pPr>
        <w:pStyle w:val="code"/>
        <w:ind w:left="480" w:right="480"/>
      </w:pPr>
      <w:r>
        <w:t xml:space="preserve">    // db.once('open', function () {</w:t>
      </w:r>
    </w:p>
    <w:p w:rsidR="00C02060" w:rsidRDefault="00C02060" w:rsidP="00C02060">
      <w:pPr>
        <w:pStyle w:val="code"/>
        <w:ind w:left="480" w:right="480"/>
      </w:pPr>
      <w:r>
        <w:t xml:space="preserve">        User.find({username: user.username}, 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console.log("success");</w:t>
      </w:r>
    </w:p>
    <w:p w:rsidR="00C02060" w:rsidRDefault="00C02060" w:rsidP="00C02060">
      <w:pPr>
        <w:pStyle w:val="code"/>
        <w:ind w:left="480" w:right="480"/>
      </w:pPr>
      <w:r>
        <w:t xml:space="preserve">            // console.log(user.nickname)</w:t>
      </w:r>
    </w:p>
    <w:p w:rsidR="00C02060" w:rsidRDefault="00C02060" w:rsidP="00C02060">
      <w:pPr>
        <w:pStyle w:val="code"/>
        <w:ind w:left="480" w:right="480"/>
      </w:pPr>
      <w:r>
        <w:t xml:space="preserve">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// console.log(result+",err");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msg:"</w:t>
      </w:r>
      <w:r>
        <w:rPr>
          <w:rFonts w:hint="eastAsia"/>
        </w:rPr>
        <w:t>查询失败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查询错误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}else if (0 == result.length) {</w:t>
      </w:r>
    </w:p>
    <w:p w:rsidR="00C02060" w:rsidRDefault="00C02060" w:rsidP="00C02060">
      <w:pPr>
        <w:pStyle w:val="code"/>
        <w:ind w:left="480" w:right="480"/>
      </w:pPr>
      <w:r>
        <w:lastRenderedPageBreak/>
        <w:t xml:space="preserve">                user.createDate = new Date();</w:t>
      </w:r>
    </w:p>
    <w:p w:rsidR="00C02060" w:rsidRDefault="00C02060" w:rsidP="00C02060">
      <w:pPr>
        <w:pStyle w:val="code"/>
        <w:ind w:left="480" w:right="480"/>
      </w:pPr>
      <w:r>
        <w:t xml:space="preserve">                User.create(user,function (err,result) {</w:t>
      </w:r>
    </w:p>
    <w:p w:rsidR="00C02060" w:rsidRDefault="00C02060" w:rsidP="00C02060">
      <w:pPr>
        <w:pStyle w:val="code"/>
        <w:ind w:left="480" w:right="480"/>
      </w:pPr>
      <w:r>
        <w:t xml:space="preserve">                    if(err){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    msg:"</w:t>
      </w:r>
      <w:r>
        <w:rPr>
          <w:rFonts w:hint="eastAsia"/>
        </w:rPr>
        <w:t>增加失败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        _type:"</w:t>
      </w:r>
      <w:r>
        <w:rPr>
          <w:rFonts w:hint="eastAsia"/>
        </w:rPr>
        <w:t>增加错误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}else {</w:t>
      </w:r>
    </w:p>
    <w:p w:rsidR="00C02060" w:rsidRDefault="00C02060" w:rsidP="00C02060">
      <w:pPr>
        <w:pStyle w:val="code"/>
        <w:ind w:left="480" w:right="480"/>
      </w:pPr>
      <w:r>
        <w:t xml:space="preserve">                        callback(true,result);</w:t>
      </w:r>
    </w:p>
    <w:p w:rsidR="00C02060" w:rsidRDefault="00C02060" w:rsidP="00C02060">
      <w:pPr>
        <w:pStyle w:val="code"/>
        <w:ind w:left="480" w:right="480"/>
      </w:pPr>
      <w:r>
        <w:t xml:space="preserve">    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});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t xml:space="preserve">            } else {</w:t>
      </w:r>
    </w:p>
    <w:p w:rsidR="00C02060" w:rsidRDefault="00C02060" w:rsidP="00C02060">
      <w:pPr>
        <w:pStyle w:val="code"/>
        <w:ind w:left="480" w:right="480"/>
      </w:pPr>
      <w:r>
        <w:t xml:space="preserve">                // console.log(result+",false");</w:t>
      </w:r>
    </w:p>
    <w:p w:rsidR="00C02060" w:rsidRDefault="00C02060" w:rsidP="00C02060">
      <w:pPr>
        <w:pStyle w:val="code"/>
        <w:ind w:left="480" w:right="480"/>
      </w:pPr>
      <w:r>
        <w:t xml:space="preserve">                var error = {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msg:"</w:t>
      </w:r>
      <w:r>
        <w:rPr>
          <w:rFonts w:hint="eastAsia"/>
        </w:rPr>
        <w:t>已经存在，不能插入</w:t>
      </w:r>
      <w:r>
        <w:rPr>
          <w:rFonts w:hint="eastAsia"/>
        </w:rPr>
        <w:t>",</w:t>
      </w:r>
    </w:p>
    <w:p w:rsidR="00C02060" w:rsidRDefault="00C02060" w:rsidP="00C02060">
      <w:pPr>
        <w:pStyle w:val="code"/>
        <w:ind w:left="480" w:right="480"/>
        <w:rPr>
          <w:rFonts w:hint="eastAsia"/>
        </w:rPr>
      </w:pPr>
      <w:r>
        <w:rPr>
          <w:rFonts w:hint="eastAsia"/>
        </w:rPr>
        <w:t xml:space="preserve">                    _type:"</w:t>
      </w:r>
      <w:r>
        <w:rPr>
          <w:rFonts w:hint="eastAsia"/>
        </w:rPr>
        <w:t>昵称已存在</w:t>
      </w:r>
      <w:r>
        <w:rPr>
          <w:rFonts w:hint="eastAsia"/>
        </w:rPr>
        <w:t>"</w:t>
      </w:r>
    </w:p>
    <w:p w:rsidR="00C02060" w:rsidRDefault="00C02060" w:rsidP="00C02060">
      <w:pPr>
        <w:pStyle w:val="code"/>
        <w:ind w:left="480" w:right="480"/>
      </w:pPr>
      <w:r>
        <w:t xml:space="preserve">                }</w:t>
      </w:r>
    </w:p>
    <w:p w:rsidR="00C02060" w:rsidRDefault="00C02060" w:rsidP="00C02060">
      <w:pPr>
        <w:pStyle w:val="code"/>
        <w:ind w:left="480" w:right="480"/>
      </w:pPr>
      <w:r>
        <w:t xml:space="preserve">                callback(false,error);</w:t>
      </w:r>
    </w:p>
    <w:p w:rsidR="00C02060" w:rsidRDefault="00C02060" w:rsidP="00C02060">
      <w:pPr>
        <w:pStyle w:val="code"/>
        <w:ind w:left="480" w:right="480"/>
      </w:pPr>
      <w:r>
        <w:t xml:space="preserve">            }</w:t>
      </w:r>
    </w:p>
    <w:p w:rsidR="00C02060" w:rsidRDefault="00C02060" w:rsidP="00C02060">
      <w:pPr>
        <w:pStyle w:val="code"/>
        <w:ind w:left="480" w:right="480"/>
      </w:pPr>
      <w:r>
        <w:t xml:space="preserve">        });</w:t>
      </w:r>
    </w:p>
    <w:p w:rsidR="00C02060" w:rsidRDefault="00C02060" w:rsidP="00C02060">
      <w:pPr>
        <w:pStyle w:val="code"/>
        <w:ind w:left="480" w:right="480"/>
      </w:pPr>
      <w:r>
        <w:t xml:space="preserve">    // });</w:t>
      </w:r>
    </w:p>
    <w:p w:rsidR="00C02060" w:rsidRDefault="00C02060" w:rsidP="00C02060">
      <w:pPr>
        <w:pStyle w:val="code"/>
        <w:ind w:left="480" w:right="480"/>
      </w:pPr>
      <w:r>
        <w:t>};</w:t>
      </w: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</w:p>
    <w:p w:rsidR="00C02060" w:rsidRDefault="00C02060" w:rsidP="00C02060">
      <w:pPr>
        <w:pStyle w:val="code"/>
        <w:ind w:left="480" w:right="480"/>
      </w:pPr>
      <w:r>
        <w:t>module.exports = UserDao;</w:t>
      </w:r>
    </w:p>
    <w:p w:rsidR="00C02060" w:rsidRDefault="00C02060" w:rsidP="00C02060"/>
    <w:p w:rsidR="00C02060" w:rsidRPr="00C02060" w:rsidRDefault="00C02060" w:rsidP="00C02060">
      <w:pPr>
        <w:rPr>
          <w:rFonts w:hint="eastAsia"/>
        </w:rPr>
      </w:pPr>
    </w:p>
    <w:p w:rsidR="004C63D8" w:rsidRPr="004C63D8" w:rsidRDefault="004C63D8" w:rsidP="004C63D8">
      <w:pPr>
        <w:rPr>
          <w:rFonts w:hint="eastAsia"/>
        </w:rPr>
      </w:pPr>
      <w:bookmarkStart w:id="0" w:name="_GoBack"/>
      <w:bookmarkEnd w:id="0"/>
    </w:p>
    <w:sectPr w:rsidR="004C63D8" w:rsidRPr="004C63D8" w:rsidSect="00B51E03">
      <w:footerReference w:type="default" r:id="rId44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DF5" w:rsidRDefault="00325DF5">
      <w:r>
        <w:separator/>
      </w:r>
    </w:p>
    <w:p w:rsidR="00325DF5" w:rsidRDefault="00325DF5"/>
  </w:endnote>
  <w:endnote w:type="continuationSeparator" w:id="0">
    <w:p w:rsidR="00325DF5" w:rsidRDefault="00325DF5">
      <w:r>
        <w:continuationSeparator/>
      </w:r>
    </w:p>
    <w:p w:rsidR="00325DF5" w:rsidRDefault="00325D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63D8" w:rsidRDefault="004C63D8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C02060">
          <w:rPr>
            <w:noProof/>
            <w:lang w:val="zh-CN" w:bidi="zh-CN"/>
          </w:rPr>
          <w:t>31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DF5" w:rsidRDefault="00325DF5">
      <w:r>
        <w:separator/>
      </w:r>
    </w:p>
    <w:p w:rsidR="00325DF5" w:rsidRDefault="00325DF5"/>
  </w:footnote>
  <w:footnote w:type="continuationSeparator" w:id="0">
    <w:p w:rsidR="00325DF5" w:rsidRDefault="00325DF5">
      <w:r>
        <w:continuationSeparator/>
      </w:r>
    </w:p>
    <w:p w:rsidR="00325DF5" w:rsidRDefault="00325D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420A21"/>
    <w:multiLevelType w:val="hybridMultilevel"/>
    <w:tmpl w:val="7616B024"/>
    <w:lvl w:ilvl="0" w:tplc="12D4A71E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A044BEE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742F39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4C0ADA"/>
    <w:multiLevelType w:val="hybridMultilevel"/>
    <w:tmpl w:val="49E4341C"/>
    <w:lvl w:ilvl="0" w:tplc="07FCA076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694F6A"/>
    <w:multiLevelType w:val="multilevel"/>
    <w:tmpl w:val="C1CA15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76E90"/>
    <w:multiLevelType w:val="hybridMultilevel"/>
    <w:tmpl w:val="BB24FD1E"/>
    <w:lvl w:ilvl="0" w:tplc="1660E4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F5D4BBF"/>
    <w:multiLevelType w:val="hybridMultilevel"/>
    <w:tmpl w:val="2BB4E8E2"/>
    <w:lvl w:ilvl="0" w:tplc="F1A00AD6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2145E6C"/>
    <w:multiLevelType w:val="multilevel"/>
    <w:tmpl w:val="4C70CF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5A77F80"/>
    <w:multiLevelType w:val="multilevel"/>
    <w:tmpl w:val="71DA43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B1B7C7C"/>
    <w:multiLevelType w:val="multilevel"/>
    <w:tmpl w:val="C3C4B1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32"/>
  </w:num>
  <w:num w:numId="5">
    <w:abstractNumId w:val="0"/>
  </w:num>
  <w:num w:numId="6">
    <w:abstractNumId w:val="7"/>
  </w:num>
  <w:num w:numId="7">
    <w:abstractNumId w:val="29"/>
  </w:num>
  <w:num w:numId="8">
    <w:abstractNumId w:val="35"/>
  </w:num>
  <w:num w:numId="9">
    <w:abstractNumId w:val="10"/>
  </w:num>
  <w:num w:numId="10">
    <w:abstractNumId w:val="24"/>
  </w:num>
  <w:num w:numId="11">
    <w:abstractNumId w:val="38"/>
  </w:num>
  <w:num w:numId="12">
    <w:abstractNumId w:val="30"/>
  </w:num>
  <w:num w:numId="13">
    <w:abstractNumId w:val="19"/>
  </w:num>
  <w:num w:numId="14">
    <w:abstractNumId w:val="13"/>
  </w:num>
  <w:num w:numId="15">
    <w:abstractNumId w:val="18"/>
  </w:num>
  <w:num w:numId="16">
    <w:abstractNumId w:val="4"/>
  </w:num>
  <w:num w:numId="17">
    <w:abstractNumId w:val="34"/>
  </w:num>
  <w:num w:numId="18">
    <w:abstractNumId w:val="17"/>
  </w:num>
  <w:num w:numId="19">
    <w:abstractNumId w:val="20"/>
  </w:num>
  <w:num w:numId="20">
    <w:abstractNumId w:val="11"/>
  </w:num>
  <w:num w:numId="21">
    <w:abstractNumId w:val="36"/>
  </w:num>
  <w:num w:numId="22">
    <w:abstractNumId w:val="33"/>
  </w:num>
  <w:num w:numId="23">
    <w:abstractNumId w:val="37"/>
  </w:num>
  <w:num w:numId="24">
    <w:abstractNumId w:val="27"/>
  </w:num>
  <w:num w:numId="25">
    <w:abstractNumId w:val="3"/>
  </w:num>
  <w:num w:numId="26">
    <w:abstractNumId w:val="23"/>
  </w:num>
  <w:num w:numId="27">
    <w:abstractNumId w:val="16"/>
  </w:num>
  <w:num w:numId="28">
    <w:abstractNumId w:val="21"/>
  </w:num>
  <w:num w:numId="29">
    <w:abstractNumId w:val="12"/>
  </w:num>
  <w:num w:numId="30">
    <w:abstractNumId w:val="25"/>
  </w:num>
  <w:num w:numId="31">
    <w:abstractNumId w:val="9"/>
  </w:num>
  <w:num w:numId="32">
    <w:abstractNumId w:val="22"/>
  </w:num>
  <w:num w:numId="33">
    <w:abstractNumId w:val="6"/>
  </w:num>
  <w:num w:numId="34">
    <w:abstractNumId w:val="26"/>
  </w:num>
  <w:num w:numId="35">
    <w:abstractNumId w:val="31"/>
  </w:num>
  <w:num w:numId="36">
    <w:abstractNumId w:val="28"/>
  </w:num>
  <w:num w:numId="37">
    <w:abstractNumId w:val="5"/>
  </w:num>
  <w:num w:numId="38">
    <w:abstractNumId w:val="39"/>
  </w:num>
  <w:num w:numId="39">
    <w:abstractNumId w:val="8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25"/>
    <w:rsid w:val="00032735"/>
    <w:rsid w:val="0004068E"/>
    <w:rsid w:val="0004149B"/>
    <w:rsid w:val="000B6E87"/>
    <w:rsid w:val="000C7E5E"/>
    <w:rsid w:val="000D2F8D"/>
    <w:rsid w:val="000D5142"/>
    <w:rsid w:val="000F33F3"/>
    <w:rsid w:val="00143592"/>
    <w:rsid w:val="00151CB1"/>
    <w:rsid w:val="00156661"/>
    <w:rsid w:val="00186DBE"/>
    <w:rsid w:val="001A1005"/>
    <w:rsid w:val="001A213E"/>
    <w:rsid w:val="001A3535"/>
    <w:rsid w:val="001A373E"/>
    <w:rsid w:val="001B1E65"/>
    <w:rsid w:val="001C6BE8"/>
    <w:rsid w:val="001E20E1"/>
    <w:rsid w:val="001F0CCA"/>
    <w:rsid w:val="001F6C7B"/>
    <w:rsid w:val="00214BDD"/>
    <w:rsid w:val="00252131"/>
    <w:rsid w:val="00257C26"/>
    <w:rsid w:val="00263858"/>
    <w:rsid w:val="00264902"/>
    <w:rsid w:val="00286061"/>
    <w:rsid w:val="002B69DB"/>
    <w:rsid w:val="002C2B87"/>
    <w:rsid w:val="002D45D9"/>
    <w:rsid w:val="00317145"/>
    <w:rsid w:val="00325DF5"/>
    <w:rsid w:val="00330E10"/>
    <w:rsid w:val="00341D5B"/>
    <w:rsid w:val="00344FCE"/>
    <w:rsid w:val="00360A8F"/>
    <w:rsid w:val="00384989"/>
    <w:rsid w:val="00384C4B"/>
    <w:rsid w:val="003A1CB2"/>
    <w:rsid w:val="003A2BAA"/>
    <w:rsid w:val="003D306E"/>
    <w:rsid w:val="00425F0D"/>
    <w:rsid w:val="00432081"/>
    <w:rsid w:val="00467017"/>
    <w:rsid w:val="0049069C"/>
    <w:rsid w:val="004A6EA5"/>
    <w:rsid w:val="004C63D8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0C4F"/>
    <w:rsid w:val="005D42E7"/>
    <w:rsid w:val="005E17EB"/>
    <w:rsid w:val="005E4183"/>
    <w:rsid w:val="0060221B"/>
    <w:rsid w:val="006032C5"/>
    <w:rsid w:val="00605A30"/>
    <w:rsid w:val="00620E31"/>
    <w:rsid w:val="0062562A"/>
    <w:rsid w:val="00627221"/>
    <w:rsid w:val="006327D3"/>
    <w:rsid w:val="0065195E"/>
    <w:rsid w:val="00662CD6"/>
    <w:rsid w:val="00664C57"/>
    <w:rsid w:val="0068366A"/>
    <w:rsid w:val="006C2D13"/>
    <w:rsid w:val="006E44DF"/>
    <w:rsid w:val="006E7A5D"/>
    <w:rsid w:val="00713E5A"/>
    <w:rsid w:val="00725CB8"/>
    <w:rsid w:val="00740F2C"/>
    <w:rsid w:val="007920D4"/>
    <w:rsid w:val="007C191E"/>
    <w:rsid w:val="007D3052"/>
    <w:rsid w:val="00805E27"/>
    <w:rsid w:val="00833FBE"/>
    <w:rsid w:val="00852290"/>
    <w:rsid w:val="00883667"/>
    <w:rsid w:val="008918F2"/>
    <w:rsid w:val="008B77EB"/>
    <w:rsid w:val="008D5FEB"/>
    <w:rsid w:val="008E4590"/>
    <w:rsid w:val="008E76E7"/>
    <w:rsid w:val="00900A28"/>
    <w:rsid w:val="00917721"/>
    <w:rsid w:val="00941AC7"/>
    <w:rsid w:val="00941EC9"/>
    <w:rsid w:val="00945531"/>
    <w:rsid w:val="009507F3"/>
    <w:rsid w:val="009879C7"/>
    <w:rsid w:val="00993B9F"/>
    <w:rsid w:val="009A04BB"/>
    <w:rsid w:val="009D5002"/>
    <w:rsid w:val="00A00F75"/>
    <w:rsid w:val="00A14625"/>
    <w:rsid w:val="00A31071"/>
    <w:rsid w:val="00A77F81"/>
    <w:rsid w:val="00A8498C"/>
    <w:rsid w:val="00AA5F48"/>
    <w:rsid w:val="00AD4B00"/>
    <w:rsid w:val="00AE4EAA"/>
    <w:rsid w:val="00AF1BE9"/>
    <w:rsid w:val="00B14B74"/>
    <w:rsid w:val="00B37CF9"/>
    <w:rsid w:val="00B41922"/>
    <w:rsid w:val="00B47BD5"/>
    <w:rsid w:val="00B51E03"/>
    <w:rsid w:val="00B53F77"/>
    <w:rsid w:val="00BA7CA5"/>
    <w:rsid w:val="00BC2DC1"/>
    <w:rsid w:val="00BC4ED2"/>
    <w:rsid w:val="00BE6385"/>
    <w:rsid w:val="00C016EC"/>
    <w:rsid w:val="00C02060"/>
    <w:rsid w:val="00C02144"/>
    <w:rsid w:val="00C47E60"/>
    <w:rsid w:val="00C50004"/>
    <w:rsid w:val="00C762D4"/>
    <w:rsid w:val="00C915C9"/>
    <w:rsid w:val="00CA2872"/>
    <w:rsid w:val="00CC0893"/>
    <w:rsid w:val="00CC16EC"/>
    <w:rsid w:val="00CE4B25"/>
    <w:rsid w:val="00CE63B5"/>
    <w:rsid w:val="00CF13EE"/>
    <w:rsid w:val="00CF29B0"/>
    <w:rsid w:val="00D259C7"/>
    <w:rsid w:val="00D30204"/>
    <w:rsid w:val="00D33F03"/>
    <w:rsid w:val="00D3432F"/>
    <w:rsid w:val="00D350E8"/>
    <w:rsid w:val="00D5510A"/>
    <w:rsid w:val="00E0082F"/>
    <w:rsid w:val="00E25F8E"/>
    <w:rsid w:val="00E34FED"/>
    <w:rsid w:val="00E36FA4"/>
    <w:rsid w:val="00E428BD"/>
    <w:rsid w:val="00E45E52"/>
    <w:rsid w:val="00E468E1"/>
    <w:rsid w:val="00E66FB8"/>
    <w:rsid w:val="00E8635C"/>
    <w:rsid w:val="00E86B27"/>
    <w:rsid w:val="00E86D1D"/>
    <w:rsid w:val="00E920BB"/>
    <w:rsid w:val="00E93456"/>
    <w:rsid w:val="00E97083"/>
    <w:rsid w:val="00E97CC3"/>
    <w:rsid w:val="00EF49F4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C230D"/>
  <w15:chartTrackingRefBased/>
  <w15:docId w15:val="{955252BE-7694-4EDE-9B19-AF454E73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65195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Chars="200" w:left="200" w:rightChars="200" w:right="200"/>
    </w:pPr>
    <w:rPr>
      <w:rFonts w:ascii="Consolas" w:hAnsi="Consolas"/>
      <w:color w:val="276D5B" w:themeColor="accent3" w:themeShade="80"/>
      <w:sz w:val="18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65195E"/>
    <w:rPr>
      <w:rFonts w:ascii="Consolas" w:eastAsia="Microsoft YaHei UI" w:hAnsi="Consolas"/>
      <w:color w:val="276D5B" w:themeColor="accent3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6463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4031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1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313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21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9238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7013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0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9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55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04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://v3.bootcss.com/css/" TargetMode="External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37" Type="http://schemas.openxmlformats.org/officeDocument/2006/relationships/hyperlink" Target="http://www.w3school.com.cn/jquery" TargetMode="External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://www.bootcdn.cn/" TargetMode="External"/><Relationship Id="rId36" Type="http://schemas.openxmlformats.org/officeDocument/2006/relationships/hyperlink" Target="http://www.w3school.com.cn/jquery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://localhost:3000/form/nu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15</TotalTime>
  <Pages>31</Pages>
  <Words>3819</Words>
  <Characters>21769</Characters>
  <Application>Microsoft Office Word</Application>
  <DocSecurity>0</DocSecurity>
  <Lines>181</Lines>
  <Paragraphs>51</Paragraphs>
  <ScaleCrop>false</ScaleCrop>
  <Company/>
  <LinksUpToDate>false</LinksUpToDate>
  <CharactersWithSpaces>25537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</cp:lastModifiedBy>
  <cp:revision>7</cp:revision>
  <dcterms:created xsi:type="dcterms:W3CDTF">2017-07-28T14:04:00Z</dcterms:created>
  <dcterms:modified xsi:type="dcterms:W3CDTF">2017-08-13T08:38:00Z</dcterms:modified>
</cp:coreProperties>
</file>