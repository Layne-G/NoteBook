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FF" w:rsidRPr="00664C57" w:rsidRDefault="004360FF" w:rsidP="004360FF">
      <w:pPr>
        <w:pStyle w:val="1"/>
        <w:jc w:val="center"/>
      </w:pPr>
      <w:r>
        <w:rPr>
          <w:rFonts w:hint="eastAsia"/>
        </w:rPr>
        <w:t>数据库笔记</w:t>
      </w:r>
    </w:p>
    <w:p w:rsidR="001711C3" w:rsidRDefault="001711C3" w:rsidP="001711C3">
      <w:pPr>
        <w:pStyle w:val="2"/>
        <w:numPr>
          <w:ilvl w:val="0"/>
          <w:numId w:val="33"/>
        </w:numPr>
      </w:pPr>
      <w:r>
        <w:rPr>
          <w:rFonts w:hint="eastAsia"/>
        </w:rPr>
        <w:t>MySQL</w:t>
      </w:r>
    </w:p>
    <w:p w:rsidR="001711C3" w:rsidRPr="001711C3" w:rsidRDefault="001711C3" w:rsidP="001711C3">
      <w:pPr>
        <w:rPr>
          <w:rFonts w:hint="eastAsia"/>
        </w:rPr>
      </w:pPr>
      <w:bookmarkStart w:id="0" w:name="_GoBack"/>
      <w:bookmarkEnd w:id="0"/>
    </w:p>
    <w:p w:rsidR="004360FF" w:rsidRPr="005578D8" w:rsidRDefault="001711C3" w:rsidP="004360FF">
      <w:pPr>
        <w:pStyle w:val="2"/>
      </w:pPr>
      <w:r>
        <w:rPr>
          <w:rFonts w:hint="eastAsia"/>
        </w:rPr>
        <w:t>第二</w:t>
      </w:r>
      <w:r w:rsidR="004360FF">
        <w:rPr>
          <w:rFonts w:hint="eastAsia"/>
        </w:rPr>
        <w:t>节</w:t>
      </w:r>
      <w:r w:rsidR="004360FF">
        <w:rPr>
          <w:rFonts w:hint="eastAsia"/>
        </w:rPr>
        <w:t xml:space="preserve">  MongoDB</w:t>
      </w:r>
    </w:p>
    <w:p w:rsidR="004360FF" w:rsidRPr="005578D8" w:rsidRDefault="004360FF" w:rsidP="004360FF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t>MongoDB</w:t>
      </w:r>
      <w:r>
        <w:rPr>
          <w:rFonts w:hint="eastAsia"/>
        </w:rPr>
        <w:t>的安装</w:t>
      </w:r>
    </w:p>
    <w:p w:rsidR="004360FF" w:rsidRDefault="004360FF" w:rsidP="004360FF">
      <w:pPr>
        <w:pStyle w:val="4"/>
      </w:pPr>
      <w:r>
        <w:rPr>
          <w:rFonts w:hint="eastAsia"/>
        </w:rPr>
        <w:t>1.1</w:t>
      </w:r>
      <w:r>
        <w:t xml:space="preserve">   </w:t>
      </w:r>
      <w:r>
        <w:rPr>
          <w:rFonts w:hint="eastAsia"/>
        </w:rPr>
        <w:t>MongoDB</w:t>
      </w:r>
      <w:r>
        <w:rPr>
          <w:rFonts w:hint="eastAsia"/>
        </w:rPr>
        <w:t>的安装</w:t>
      </w:r>
    </w:p>
    <w:p w:rsidR="004360FF" w:rsidRDefault="004360FF" w:rsidP="004360FF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4360FF" w:rsidRPr="005578D8" w:rsidRDefault="004360FF" w:rsidP="004360FF">
      <w:pPr>
        <w:pStyle w:val="5"/>
      </w:pPr>
      <w:r>
        <w:rPr>
          <w:rFonts w:hint="eastAsia"/>
        </w:rPr>
        <w:t>1.1.2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4360FF" w:rsidRDefault="004360FF" w:rsidP="004360FF">
      <w:pPr>
        <w:pStyle w:val="4"/>
      </w:pPr>
      <w:r>
        <w:rPr>
          <w:rFonts w:hint="eastAsia"/>
        </w:rPr>
        <w:t>1.2</w:t>
      </w:r>
      <w:r>
        <w:t xml:space="preserve">  </w:t>
      </w:r>
      <w:proofErr w:type="spellStart"/>
      <w:r>
        <w:t>MongDB</w:t>
      </w:r>
      <w:proofErr w:type="spellEnd"/>
      <w:r>
        <w:t xml:space="preserve"> </w:t>
      </w:r>
      <w:r>
        <w:rPr>
          <w:rFonts w:hint="eastAsia"/>
        </w:rPr>
        <w:t>的配置</w:t>
      </w:r>
    </w:p>
    <w:p w:rsidR="004360FF" w:rsidRPr="005578D8" w:rsidRDefault="004360FF" w:rsidP="004360FF">
      <w:pPr>
        <w:pStyle w:val="5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4360FF" w:rsidRDefault="004360FF" w:rsidP="004360FF">
      <w:pPr>
        <w:pStyle w:val="5"/>
      </w:pPr>
      <w:r>
        <w:rPr>
          <w:rFonts w:hint="eastAsia"/>
        </w:rPr>
        <w:t>1.2.2</w:t>
      </w:r>
      <w: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4360FF" w:rsidRDefault="004360FF" w:rsidP="004360FF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4360FF" w:rsidRPr="00FC733E" w:rsidRDefault="004360FF" w:rsidP="004360FF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t xml:space="preserve">/logs/mongodb.log </w:t>
      </w:r>
      <w:r>
        <w:rPr>
          <w:rFonts w:hint="eastAsia"/>
        </w:rPr>
        <w:t>文件</w:t>
      </w:r>
    </w:p>
    <w:p w:rsidR="004360FF" w:rsidRDefault="004360FF" w:rsidP="004360FF">
      <w:pPr>
        <w:pStyle w:val="code"/>
        <w:ind w:left="420" w:right="420"/>
      </w:pPr>
      <w:proofErr w:type="spellStart"/>
      <w:r w:rsidRPr="00C915C9">
        <w:t>mongod</w:t>
      </w:r>
      <w:proofErr w:type="spellEnd"/>
      <w:r w:rsidRPr="00C915C9">
        <w:t xml:space="preserve"> --</w:t>
      </w:r>
      <w:proofErr w:type="spellStart"/>
      <w:r w:rsidRPr="00C915C9">
        <w:t>logpath</w:t>
      </w:r>
      <w:proofErr w:type="spellEnd"/>
      <w:r w:rsidRPr="00C915C9">
        <w:t xml:space="preserve"> "C:\Program Files\MongoDB\data\logs\mongodb.log" --</w:t>
      </w:r>
      <w:proofErr w:type="spellStart"/>
      <w:r w:rsidRPr="00C915C9">
        <w:t>logappend</w:t>
      </w:r>
      <w:proofErr w:type="spellEnd"/>
      <w:r w:rsidRPr="00C915C9">
        <w:t xml:space="preserve"> --</w:t>
      </w:r>
      <w:proofErr w:type="spellStart"/>
      <w:r w:rsidRPr="00C915C9">
        <w:t>dbpath</w:t>
      </w:r>
      <w:proofErr w:type="spellEnd"/>
      <w:r w:rsidRPr="00C915C9">
        <w:t xml:space="preserve"> "C:\Program Files\MongoDB\data" --</w:t>
      </w:r>
      <w:proofErr w:type="spellStart"/>
      <w:r w:rsidRPr="00C915C9">
        <w:t>directoryperdb</w:t>
      </w:r>
      <w:proofErr w:type="spellEnd"/>
      <w:r w:rsidRPr="00C915C9">
        <w:t xml:space="preserve"> --</w:t>
      </w:r>
      <w:proofErr w:type="spellStart"/>
      <w:r w:rsidRPr="00C915C9">
        <w:t>serviceName</w:t>
      </w:r>
      <w:proofErr w:type="spellEnd"/>
      <w:r w:rsidRPr="00C915C9">
        <w:t xml:space="preserve"> "MongoDB" --</w:t>
      </w:r>
      <w:proofErr w:type="spellStart"/>
      <w:r w:rsidRPr="00C915C9">
        <w:t>serviceDisplayName</w:t>
      </w:r>
      <w:proofErr w:type="spellEnd"/>
      <w:r w:rsidRPr="00C915C9">
        <w:t xml:space="preserve"> "MongoDB" </w:t>
      </w:r>
      <w:r>
        <w:t>–</w:t>
      </w:r>
      <w:r w:rsidRPr="00C915C9">
        <w:t>install</w:t>
      </w:r>
    </w:p>
    <w:p w:rsidR="004360FF" w:rsidRPr="00C915C9" w:rsidRDefault="004360FF" w:rsidP="004360FF">
      <w:pPr>
        <w:pStyle w:val="5"/>
      </w:pPr>
      <w:r>
        <w:rPr>
          <w:rFonts w:hint="eastAsia"/>
        </w:rPr>
        <w:t>1.2.3</w:t>
      </w:r>
      <w:r>
        <w:t xml:space="preserve">  </w:t>
      </w:r>
      <w:r>
        <w:rPr>
          <w:rFonts w:hint="eastAsia"/>
        </w:rPr>
        <w:t>安装可视化工具</w:t>
      </w:r>
      <w:proofErr w:type="spellStart"/>
      <w:r>
        <w:rPr>
          <w:rFonts w:hint="eastAsia"/>
        </w:rPr>
        <w:t>Robo</w:t>
      </w:r>
      <w:r>
        <w:t>MongoDB</w:t>
      </w:r>
      <w:proofErr w:type="spellEnd"/>
    </w:p>
    <w:p w:rsidR="004360FF" w:rsidRDefault="004360FF" w:rsidP="004360FF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基础</w:t>
      </w:r>
    </w:p>
    <w:p w:rsidR="004360FF" w:rsidRDefault="004360FF" w:rsidP="004360FF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MongoDB</w:t>
      </w:r>
      <w:r>
        <w:rPr>
          <w:rFonts w:hint="eastAsia"/>
        </w:rPr>
        <w:t>的对应关系</w:t>
      </w:r>
    </w:p>
    <w:p w:rsidR="004360FF" w:rsidRDefault="004360FF" w:rsidP="004360FF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中的数据表，对应</w:t>
      </w:r>
      <w:r>
        <w:rPr>
          <w:rFonts w:hint="eastAsia"/>
        </w:rPr>
        <w:t>MongoDB</w:t>
      </w:r>
      <w:r>
        <w:rPr>
          <w:rFonts w:hint="eastAsia"/>
        </w:rPr>
        <w:t>中的集合</w:t>
      </w:r>
    </w:p>
    <w:p w:rsidR="004360FF" w:rsidRDefault="004360FF" w:rsidP="004360FF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中的数据库，对应</w:t>
      </w:r>
      <w:r>
        <w:rPr>
          <w:rFonts w:hint="eastAsia"/>
        </w:rPr>
        <w:t>MongoDB</w:t>
      </w:r>
      <w:r>
        <w:rPr>
          <w:rFonts w:hint="eastAsia"/>
        </w:rPr>
        <w:t>中的数据库</w:t>
      </w:r>
    </w:p>
    <w:p w:rsidR="004360FF" w:rsidRDefault="004360FF" w:rsidP="004360FF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中的每一行数据，对应</w:t>
      </w:r>
      <w:r>
        <w:rPr>
          <w:rFonts w:hint="eastAsia"/>
        </w:rPr>
        <w:t>MongoDB</w:t>
      </w:r>
      <w:r>
        <w:rPr>
          <w:rFonts w:hint="eastAsia"/>
        </w:rPr>
        <w:t>中的文档</w:t>
      </w:r>
    </w:p>
    <w:p w:rsidR="004360FF" w:rsidRDefault="004360FF" w:rsidP="004360FF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中的每一列的数据字段，对应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—域</w:t>
      </w:r>
    </w:p>
    <w:p w:rsidR="004360FF" w:rsidRDefault="004360FF" w:rsidP="004360FF"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中的主键，对应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"_id</w:t>
      </w:r>
      <w:r>
        <w:t>",</w:t>
      </w:r>
      <w:r>
        <w:rPr>
          <w:rFonts w:hint="eastAsia"/>
        </w:rPr>
        <w:t>自动设置。</w:t>
      </w:r>
    </w:p>
    <w:p w:rsidR="004360FF" w:rsidRDefault="004360FF" w:rsidP="004360FF">
      <w:r>
        <w:rPr>
          <w:rFonts w:hint="eastAsia"/>
        </w:rPr>
        <w:t>对应关系，如下图：</w:t>
      </w:r>
    </w:p>
    <w:p w:rsidR="004360FF" w:rsidRDefault="004360FF" w:rsidP="004360FF">
      <w:pPr>
        <w:jc w:val="center"/>
      </w:pPr>
      <w:r>
        <w:rPr>
          <w:noProof/>
        </w:rPr>
        <w:drawing>
          <wp:inline distT="0" distB="0" distL="0" distR="0" wp14:anchorId="091E476A" wp14:editId="69A6663A">
            <wp:extent cx="5904230" cy="16351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F" w:rsidRDefault="004360FF" w:rsidP="004360FF">
      <w:pPr>
        <w:pStyle w:val="4"/>
      </w:pPr>
      <w:r>
        <w:rPr>
          <w:rFonts w:hint="eastAsia"/>
        </w:rPr>
        <w:lastRenderedPageBreak/>
        <w:t>2.</w:t>
      </w:r>
      <w:r>
        <w:t>2  MongoDB</w:t>
      </w:r>
      <w:r>
        <w:rPr>
          <w:rFonts w:hint="eastAsia"/>
        </w:rPr>
        <w:t>的基本操作</w:t>
      </w:r>
    </w:p>
    <w:p w:rsidR="004360FF" w:rsidRDefault="004360FF" w:rsidP="004360FF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MongoDB</w:t>
      </w:r>
      <w:r>
        <w:rPr>
          <w:rFonts w:hint="eastAsia"/>
        </w:rPr>
        <w:t>的连接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mongo</w:t>
      </w:r>
    </w:p>
    <w:p w:rsidR="004360FF" w:rsidRDefault="004360FF" w:rsidP="004360FF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删除数据库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切换数据库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use</w:t>
      </w:r>
      <w:r>
        <w:t xml:space="preserve"> </w:t>
      </w:r>
      <w:proofErr w:type="spellStart"/>
      <w:r>
        <w:t>testdb</w:t>
      </w:r>
      <w:proofErr w:type="spellEnd"/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必须保证数据库不为空，才可以显示数据库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查看所有数据库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show</w:t>
      </w:r>
      <w:r>
        <w:t xml:space="preserve"> </w:t>
      </w:r>
      <w:proofErr w:type="spellStart"/>
      <w:r>
        <w:rPr>
          <w:rFonts w:hint="eastAsia"/>
        </w:rPr>
        <w:t>dbs</w:t>
      </w:r>
      <w:proofErr w:type="spellEnd"/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删除数据库</w:t>
      </w:r>
    </w:p>
    <w:p w:rsidR="004360FF" w:rsidRDefault="004360FF" w:rsidP="004360FF">
      <w:pPr>
        <w:pStyle w:val="code"/>
        <w:ind w:left="420" w:right="420"/>
      </w:pPr>
      <w:r>
        <w:tab/>
        <w:t xml:space="preserve">use </w:t>
      </w:r>
      <w:proofErr w:type="spellStart"/>
      <w:r>
        <w:t>testdb</w:t>
      </w:r>
      <w:proofErr w:type="spellEnd"/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>
        <w:t>db.dropDatabase</w:t>
      </w:r>
      <w:proofErr w:type="spellEnd"/>
      <w:r>
        <w:t>()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删除集合</w:t>
      </w:r>
    </w:p>
    <w:p w:rsidR="004360FF" w:rsidRPr="000321A5" w:rsidRDefault="004360FF" w:rsidP="004360FF">
      <w:pPr>
        <w:pStyle w:val="code"/>
        <w:ind w:left="420" w:right="420"/>
      </w:pPr>
      <w:r>
        <w:tab/>
        <w:t>db.</w:t>
      </w:r>
      <w:r>
        <w:rPr>
          <w:rFonts w:hint="eastAsia"/>
        </w:rPr>
        <w:t>集合名</w:t>
      </w:r>
      <w:r>
        <w:rPr>
          <w:rFonts w:hint="eastAsia"/>
        </w:rPr>
        <w:t>.drop()</w:t>
      </w:r>
    </w:p>
    <w:p w:rsidR="004360FF" w:rsidRDefault="004360FF" w:rsidP="004360FF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插入文档</w:t>
      </w:r>
    </w:p>
    <w:p w:rsidR="004360FF" w:rsidRDefault="004360FF" w:rsidP="004360FF">
      <w:pPr>
        <w:pStyle w:val="code"/>
        <w:ind w:left="420" w:right="420"/>
      </w:pPr>
      <w:r>
        <w:tab/>
        <w:t xml:space="preserve">use </w:t>
      </w:r>
      <w:r>
        <w:rPr>
          <w:rFonts w:hint="eastAsia"/>
        </w:rPr>
        <w:t>数据库名</w:t>
      </w:r>
      <w:r>
        <w:rPr>
          <w:rFonts w:hint="eastAsia"/>
        </w:rPr>
        <w:t xml:space="preserve">    //</w:t>
      </w:r>
      <w:r>
        <w:rPr>
          <w:rFonts w:hint="eastAsia"/>
        </w:rPr>
        <w:t>切换到要操作的数据库</w:t>
      </w:r>
    </w:p>
    <w:p w:rsidR="004360FF" w:rsidRDefault="004360FF" w:rsidP="004360FF">
      <w:pPr>
        <w:pStyle w:val="code"/>
        <w:ind w:left="420" w:right="420"/>
      </w:pPr>
      <w:r>
        <w:tab/>
        <w:t>//</w:t>
      </w:r>
      <w:r>
        <w:rPr>
          <w:rFonts w:hint="eastAsia"/>
        </w:rPr>
        <w:t>文档插入操作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.insert(</w:t>
      </w:r>
      <w:r>
        <w:t>{</w:t>
      </w:r>
    </w:p>
    <w:p w:rsidR="004360FF" w:rsidRDefault="004360FF" w:rsidP="004360FF">
      <w:pPr>
        <w:pStyle w:val="code"/>
        <w:ind w:left="420" w:right="420"/>
      </w:pPr>
      <w:r>
        <w:tab/>
      </w:r>
      <w:r>
        <w:tab/>
        <w:t>"</w:t>
      </w:r>
      <w:proofErr w:type="spellStart"/>
      <w:r>
        <w:t>name":"mike</w:t>
      </w:r>
      <w:proofErr w:type="spellEnd"/>
      <w:r>
        <w:t>",</w:t>
      </w:r>
    </w:p>
    <w:p w:rsidR="004360FF" w:rsidRDefault="004360FF" w:rsidP="004360FF">
      <w:pPr>
        <w:pStyle w:val="code"/>
        <w:ind w:left="420" w:right="420"/>
      </w:pPr>
      <w:r>
        <w:tab/>
      </w:r>
      <w:r>
        <w:tab/>
        <w:t>"age":23</w:t>
      </w:r>
    </w:p>
    <w:p w:rsidR="004360FF" w:rsidRDefault="004360FF" w:rsidP="004360FF">
      <w:pPr>
        <w:pStyle w:val="code"/>
        <w:ind w:left="420" w:right="420" w:firstLineChars="400" w:firstLine="960"/>
      </w:pPr>
      <w:r>
        <w:t>}</w:t>
      </w:r>
      <w:r>
        <w:rPr>
          <w:rFonts w:hint="eastAsia"/>
        </w:rPr>
        <w:t>)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查看已经插入的文档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.find()</w:t>
      </w:r>
    </w:p>
    <w:p w:rsidR="004360FF" w:rsidRDefault="004360FF" w:rsidP="004360FF">
      <w:pPr>
        <w:pStyle w:val="code"/>
        <w:ind w:left="420" w:right="420"/>
      </w:pP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文档插入操作</w:t>
      </w:r>
      <w:r>
        <w:rPr>
          <w:rFonts w:hint="eastAsia"/>
        </w:rPr>
        <w:t>2</w:t>
      </w:r>
    </w:p>
    <w:p w:rsidR="004360FF" w:rsidRDefault="004360FF" w:rsidP="004360FF">
      <w:pPr>
        <w:pStyle w:val="code"/>
        <w:ind w:left="420" w:right="420" w:firstLineChars="350" w:firstLine="840"/>
      </w:pPr>
      <w:r>
        <w:rPr>
          <w:rFonts w:hint="eastAsia"/>
        </w:rPr>
        <w:t>将文档定义为变量</w:t>
      </w:r>
    </w:p>
    <w:p w:rsidR="004360FF" w:rsidRDefault="004360FF" w:rsidP="004360FF">
      <w:pPr>
        <w:pStyle w:val="code"/>
        <w:ind w:left="420" w:right="420" w:firstLineChars="450" w:firstLine="1080"/>
      </w:pPr>
      <w:r>
        <w:rPr>
          <w:rFonts w:hint="eastAsia"/>
        </w:rPr>
        <w:t>document</w:t>
      </w:r>
      <w:r>
        <w:t xml:space="preserve"> = {</w:t>
      </w:r>
    </w:p>
    <w:p w:rsidR="004360FF" w:rsidRDefault="004360FF" w:rsidP="004360FF">
      <w:pPr>
        <w:pStyle w:val="code"/>
        <w:ind w:left="420" w:right="420"/>
      </w:pPr>
      <w:r>
        <w:tab/>
      </w:r>
      <w:r>
        <w:tab/>
        <w:t>"</w:t>
      </w:r>
      <w:proofErr w:type="spellStart"/>
      <w:r>
        <w:t>name":"mike</w:t>
      </w:r>
      <w:proofErr w:type="spellEnd"/>
      <w:r>
        <w:t>",</w:t>
      </w:r>
    </w:p>
    <w:p w:rsidR="004360FF" w:rsidRDefault="004360FF" w:rsidP="004360FF">
      <w:pPr>
        <w:pStyle w:val="code"/>
        <w:ind w:left="420" w:right="420"/>
      </w:pPr>
      <w:r>
        <w:tab/>
      </w:r>
      <w:r>
        <w:tab/>
        <w:t>"age":23,</w:t>
      </w:r>
    </w:p>
    <w:p w:rsidR="004360FF" w:rsidRDefault="004360FF" w:rsidP="004360FF">
      <w:pPr>
        <w:pStyle w:val="code"/>
        <w:ind w:left="420" w:right="420"/>
      </w:pPr>
      <w:r>
        <w:tab/>
      </w:r>
      <w:r>
        <w:tab/>
        <w:t xml:space="preserve"> "city":"</w:t>
      </w:r>
      <w:proofErr w:type="spellStart"/>
      <w:r>
        <w:t>beijing</w:t>
      </w:r>
      <w:proofErr w:type="spellEnd"/>
      <w:r>
        <w:t>"</w:t>
      </w:r>
    </w:p>
    <w:p w:rsidR="004360FF" w:rsidRDefault="004360FF" w:rsidP="004360FF">
      <w:pPr>
        <w:pStyle w:val="code"/>
        <w:ind w:left="420" w:right="420" w:firstLineChars="500" w:firstLine="1200"/>
      </w:pPr>
      <w:r>
        <w:t>};</w:t>
      </w:r>
    </w:p>
    <w:p w:rsidR="004360FF" w:rsidRDefault="004360FF" w:rsidP="004360FF">
      <w:pPr>
        <w:pStyle w:val="code"/>
        <w:ind w:left="420" w:right="420" w:firstLineChars="350" w:firstLine="840"/>
      </w:pPr>
      <w:r>
        <w:rPr>
          <w:rFonts w:hint="eastAsia"/>
        </w:rPr>
        <w:t>执行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命令</w:t>
      </w:r>
    </w:p>
    <w:p w:rsidR="004360FF" w:rsidRPr="00501A63" w:rsidRDefault="004360FF" w:rsidP="004360FF">
      <w:pPr>
        <w:pStyle w:val="code"/>
        <w:ind w:left="420" w:right="420" w:firstLineChars="350" w:firstLine="840"/>
      </w:pPr>
      <w:proofErr w:type="spellStart"/>
      <w:r>
        <w:rPr>
          <w:rFonts w:hint="eastAsia"/>
        </w:rPr>
        <w:t>db.test.insert</w:t>
      </w:r>
      <w:proofErr w:type="spellEnd"/>
      <w:r>
        <w:rPr>
          <w:rFonts w:hint="eastAsia"/>
        </w:rPr>
        <w:t>(document)</w:t>
      </w:r>
    </w:p>
    <w:p w:rsidR="004360FF" w:rsidRDefault="004360FF" w:rsidP="004360FF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更新文档</w:t>
      </w:r>
    </w:p>
    <w:p w:rsidR="004360FF" w:rsidRPr="00CA3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更新文档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>
        <w:t>db.collection.update</w:t>
      </w:r>
      <w:proofErr w:type="spellEnd"/>
      <w:r>
        <w:t>(</w:t>
      </w:r>
    </w:p>
    <w:p w:rsidR="004360FF" w:rsidRDefault="004360FF" w:rsidP="004360FF">
      <w:pPr>
        <w:pStyle w:val="code"/>
        <w:ind w:left="420" w:right="420" w:firstLineChars="800" w:firstLine="1920"/>
      </w:pPr>
      <w:r>
        <w:t xml:space="preserve">&lt;query&gt;,   </w:t>
      </w:r>
      <w:r>
        <w:rPr>
          <w:rFonts w:hint="eastAsia"/>
        </w:rPr>
        <w:t>//</w:t>
      </w:r>
      <w:r>
        <w:rPr>
          <w:rFonts w:hint="eastAsia"/>
        </w:rPr>
        <w:t>查询条件。类似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where</w:t>
      </w:r>
    </w:p>
    <w:p w:rsidR="004360FF" w:rsidRDefault="004360FF" w:rsidP="004360FF">
      <w:pPr>
        <w:pStyle w:val="code"/>
        <w:ind w:left="420" w:right="420"/>
      </w:pPr>
      <w:r>
        <w:t xml:space="preserve"> </w:t>
      </w:r>
      <w:r>
        <w:tab/>
        <w:t xml:space="preserve">  </w:t>
      </w:r>
      <w:r>
        <w:tab/>
        <w:t xml:space="preserve">  &lt;update&gt;,</w:t>
      </w:r>
      <w:r>
        <w:tab/>
      </w:r>
      <w:r>
        <w:rPr>
          <w:rFonts w:hint="eastAsia"/>
        </w:rPr>
        <w:t>/</w:t>
      </w:r>
      <w:r>
        <w:rPr>
          <w:rFonts w:hint="eastAsia"/>
        </w:rPr>
        <w:t>更新内容。类似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set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 xml:space="preserve">  {</w:t>
      </w:r>
    </w:p>
    <w:p w:rsidR="004360FF" w:rsidRDefault="004360FF" w:rsidP="004360FF">
      <w:pPr>
        <w:pStyle w:val="code"/>
        <w:ind w:left="420" w:right="420"/>
      </w:pPr>
      <w:r>
        <w:t xml:space="preserve">     </w:t>
      </w:r>
      <w:r>
        <w:tab/>
      </w:r>
      <w:r>
        <w:tab/>
      </w:r>
      <w:r>
        <w:tab/>
      </w:r>
      <w:proofErr w:type="spellStart"/>
      <w:r>
        <w:t>upsert</w:t>
      </w:r>
      <w:proofErr w:type="spellEnd"/>
      <w:r>
        <w:t>: &lt;</w:t>
      </w:r>
      <w:proofErr w:type="spellStart"/>
      <w:r>
        <w:t>boolean</w:t>
      </w:r>
      <w:proofErr w:type="spellEnd"/>
      <w:r>
        <w:t xml:space="preserve">&gt;, </w:t>
      </w:r>
      <w:r>
        <w:rPr>
          <w:rFonts w:hint="eastAsia"/>
        </w:rPr>
        <w:t>//true</w:t>
      </w:r>
      <w:r>
        <w:t>,</w:t>
      </w:r>
      <w:r>
        <w:rPr>
          <w:rFonts w:hint="eastAsia"/>
        </w:rPr>
        <w:t>表示如果没查到，就插入</w:t>
      </w:r>
    </w:p>
    <w:p w:rsidR="004360FF" w:rsidRDefault="004360FF" w:rsidP="004360FF">
      <w:pPr>
        <w:pStyle w:val="code"/>
        <w:ind w:left="420" w:right="420"/>
      </w:pPr>
      <w:r>
        <w:t xml:space="preserve">     </w:t>
      </w:r>
      <w:r>
        <w:tab/>
      </w:r>
      <w:r>
        <w:tab/>
      </w:r>
      <w:r>
        <w:tab/>
        <w:t>multi: &lt;</w:t>
      </w:r>
      <w:proofErr w:type="spellStart"/>
      <w:r>
        <w:t>boolean</w:t>
      </w:r>
      <w:proofErr w:type="spellEnd"/>
      <w:r>
        <w:t xml:space="preserve">&gt;,  </w:t>
      </w:r>
      <w:r>
        <w:rPr>
          <w:rFonts w:hint="eastAsia"/>
        </w:rPr>
        <w:t>//true</w:t>
      </w:r>
      <w:r>
        <w:rPr>
          <w:rFonts w:hint="eastAsia"/>
        </w:rPr>
        <w:t>，表示都更新；</w:t>
      </w:r>
      <w:r>
        <w:rPr>
          <w:rFonts w:hint="eastAsia"/>
        </w:rPr>
        <w:t>false</w:t>
      </w:r>
      <w:r>
        <w:rPr>
          <w:rFonts w:hint="eastAsia"/>
        </w:rPr>
        <w:t>，表示只更新第一条</w:t>
      </w:r>
    </w:p>
    <w:p w:rsidR="004360FF" w:rsidRDefault="004360FF" w:rsidP="004360FF">
      <w:pPr>
        <w:pStyle w:val="code"/>
        <w:ind w:left="420" w:right="420"/>
      </w:pPr>
      <w:r>
        <w:t xml:space="preserve">     </w:t>
      </w:r>
      <w:r>
        <w:tab/>
      </w:r>
      <w:r>
        <w:tab/>
      </w:r>
      <w:r>
        <w:tab/>
      </w:r>
      <w:proofErr w:type="spellStart"/>
      <w:r>
        <w:t>writeConcern</w:t>
      </w:r>
      <w:proofErr w:type="spellEnd"/>
      <w:r>
        <w:t xml:space="preserve">: &lt;document&gt;  </w:t>
      </w:r>
      <w:r>
        <w:rPr>
          <w:rFonts w:hint="eastAsia"/>
        </w:rPr>
        <w:t>//</w:t>
      </w:r>
      <w:r>
        <w:rPr>
          <w:rFonts w:hint="eastAsia"/>
        </w:rPr>
        <w:t>指定抛出的异常级别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 xml:space="preserve">   }</w:t>
      </w:r>
    </w:p>
    <w:p w:rsidR="004360FF" w:rsidRDefault="004360FF" w:rsidP="004360FF">
      <w:pPr>
        <w:pStyle w:val="code"/>
        <w:ind w:left="420" w:right="420" w:firstLineChars="400" w:firstLine="960"/>
      </w:pPr>
      <w:r>
        <w:t>)</w:t>
      </w:r>
      <w:r>
        <w:tab/>
      </w:r>
    </w:p>
    <w:p w:rsidR="004360FF" w:rsidRDefault="004360FF" w:rsidP="004360FF">
      <w:pPr>
        <w:pStyle w:val="code"/>
        <w:ind w:left="420" w:right="420"/>
      </w:pPr>
    </w:p>
    <w:p w:rsidR="004360FF" w:rsidRDefault="004360FF" w:rsidP="004360FF">
      <w:pPr>
        <w:pStyle w:val="code"/>
        <w:ind w:left="420" w:right="420" w:firstLineChars="400" w:firstLine="960"/>
      </w:pPr>
      <w:r>
        <w:rPr>
          <w:rFonts w:hint="eastAsia"/>
        </w:rPr>
        <w:t>示例：</w:t>
      </w:r>
    </w:p>
    <w:p w:rsidR="004360FF" w:rsidRDefault="004360FF" w:rsidP="004360FF">
      <w:pPr>
        <w:pStyle w:val="code"/>
        <w:ind w:left="420" w:right="420" w:firstLineChars="400" w:firstLine="960"/>
      </w:pPr>
      <w:r>
        <w:rPr>
          <w:rFonts w:hint="eastAsia"/>
        </w:rPr>
        <w:t>插入文档：</w:t>
      </w:r>
    </w:p>
    <w:p w:rsidR="004360FF" w:rsidRDefault="004360FF" w:rsidP="004360FF">
      <w:pPr>
        <w:pStyle w:val="code"/>
        <w:ind w:left="420" w:right="420" w:firstLineChars="400" w:firstLine="960"/>
      </w:pPr>
      <w:proofErr w:type="spellStart"/>
      <w:r>
        <w:t>db.col.insert</w:t>
      </w:r>
      <w:proofErr w:type="spellEnd"/>
      <w:r>
        <w:t>({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title:"</w:t>
      </w:r>
      <w:proofErr w:type="spellStart"/>
      <w:r>
        <w:t>mongoDB</w:t>
      </w:r>
      <w:proofErr w:type="spellEnd"/>
      <w:r>
        <w:t>",</w:t>
      </w:r>
    </w:p>
    <w:p w:rsidR="004360FF" w:rsidRDefault="004360FF" w:rsidP="004360FF">
      <w:pPr>
        <w:pStyle w:val="code"/>
        <w:ind w:left="420" w:right="420"/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proofErr w:type="spellStart"/>
      <w:r>
        <w:rPr>
          <w:rFonts w:hint="eastAsia"/>
        </w:rPr>
        <w:t>descript:"MongoDB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",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by:"</w:t>
      </w:r>
      <w:proofErr w:type="spellStart"/>
      <w:r>
        <w:t>Gaylen</w:t>
      </w:r>
      <w:proofErr w:type="spellEnd"/>
      <w:r>
        <w:t>"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likes:100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  <w:t xml:space="preserve"> })</w:t>
      </w:r>
    </w:p>
    <w:p w:rsidR="004360FF" w:rsidRDefault="004360FF" w:rsidP="004360FF">
      <w:pPr>
        <w:pStyle w:val="code"/>
        <w:ind w:left="420" w:right="420" w:firstLineChars="300" w:firstLine="720"/>
      </w:pPr>
      <w:r>
        <w:rPr>
          <w:rFonts w:hint="eastAsia"/>
        </w:rPr>
        <w:t>更新文档</w:t>
      </w:r>
    </w:p>
    <w:p w:rsidR="004360FF" w:rsidRDefault="004360FF" w:rsidP="004360FF">
      <w:pPr>
        <w:pStyle w:val="code"/>
        <w:ind w:left="420" w:right="420" w:firstLineChars="350" w:firstLine="840"/>
      </w:pPr>
      <w:proofErr w:type="spellStart"/>
      <w:r w:rsidRPr="007F3304">
        <w:t>db.col.update</w:t>
      </w:r>
      <w:proofErr w:type="spellEnd"/>
      <w:r w:rsidRPr="007F3304">
        <w:t>(</w:t>
      </w:r>
    </w:p>
    <w:p w:rsidR="004360FF" w:rsidRDefault="004360FF" w:rsidP="004360FF">
      <w:pPr>
        <w:pStyle w:val="code"/>
        <w:ind w:left="420" w:right="420" w:firstLineChars="600" w:firstLine="1440"/>
      </w:pPr>
      <w:r w:rsidRPr="007F3304">
        <w:t>{'title':'</w:t>
      </w:r>
      <w:proofErr w:type="spellStart"/>
      <w:r w:rsidRPr="007F3304">
        <w:t>mongoDB</w:t>
      </w:r>
      <w:proofErr w:type="spellEnd"/>
      <w:r w:rsidRPr="007F3304">
        <w:t>'},</w:t>
      </w:r>
    </w:p>
    <w:p w:rsidR="004360FF" w:rsidRDefault="004360FF" w:rsidP="004360FF">
      <w:pPr>
        <w:pStyle w:val="code"/>
        <w:ind w:left="420" w:right="420" w:firstLineChars="600" w:firstLine="1440"/>
      </w:pPr>
      <w:r w:rsidRPr="007F3304">
        <w:t>{$set:{'</w:t>
      </w:r>
      <w:proofErr w:type="spellStart"/>
      <w:r w:rsidRPr="007F3304">
        <w:t>title':'MongoDB</w:t>
      </w:r>
      <w:proofErr w:type="spellEnd"/>
      <w:r w:rsidRPr="007F3304">
        <w:t>'}},</w:t>
      </w:r>
    </w:p>
    <w:p w:rsidR="004360FF" w:rsidRDefault="004360FF" w:rsidP="004360FF">
      <w:pPr>
        <w:pStyle w:val="code"/>
        <w:ind w:left="420" w:right="420" w:firstLineChars="600" w:firstLine="1440"/>
      </w:pPr>
      <w:r w:rsidRPr="007F3304">
        <w:t>{</w:t>
      </w:r>
      <w:proofErr w:type="spellStart"/>
      <w:r w:rsidRPr="007F3304">
        <w:t>upsert:true</w:t>
      </w:r>
      <w:proofErr w:type="spellEnd"/>
      <w:r w:rsidRPr="007F3304">
        <w:t>}</w:t>
      </w:r>
    </w:p>
    <w:p w:rsidR="004360FF" w:rsidRDefault="004360FF" w:rsidP="004360FF">
      <w:pPr>
        <w:pStyle w:val="code"/>
        <w:ind w:left="420" w:right="420" w:firstLine="720"/>
      </w:pPr>
      <w:r w:rsidRPr="007F3304">
        <w:t>)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查看文档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 w:rsidRPr="000E0F87">
        <w:t>db.col.find</w:t>
      </w:r>
      <w:proofErr w:type="spellEnd"/>
      <w:r w:rsidRPr="000E0F87">
        <w:t>().pretty()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替换文档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>
        <w:rPr>
          <w:rFonts w:hint="eastAsia"/>
        </w:rPr>
        <w:t>db</w:t>
      </w:r>
      <w:r>
        <w:t>.col.save</w:t>
      </w:r>
      <w:proofErr w:type="spellEnd"/>
      <w:r>
        <w:t>(</w:t>
      </w:r>
    </w:p>
    <w:p w:rsidR="004360FF" w:rsidRDefault="004360FF" w:rsidP="004360FF">
      <w:pPr>
        <w:pStyle w:val="code"/>
        <w:ind w:left="420" w:right="420" w:firstLine="720"/>
      </w:pPr>
      <w:r>
        <w:tab/>
        <w:t>{</w:t>
      </w:r>
    </w:p>
    <w:p w:rsidR="004360FF" w:rsidRDefault="004360FF" w:rsidP="004360FF">
      <w:pPr>
        <w:pStyle w:val="code"/>
        <w:ind w:left="420" w:right="420" w:firstLine="720"/>
      </w:pPr>
      <w:r>
        <w:tab/>
      </w:r>
      <w:r>
        <w:tab/>
        <w:t>"_</w:t>
      </w:r>
      <w:proofErr w:type="spellStart"/>
      <w:r>
        <w:t>id":xxx</w:t>
      </w:r>
      <w:proofErr w:type="spellEnd"/>
      <w:r>
        <w:t>,</w:t>
      </w:r>
    </w:p>
    <w:p w:rsidR="004360FF" w:rsidRDefault="004360FF" w:rsidP="004360FF">
      <w:pPr>
        <w:pStyle w:val="code"/>
        <w:ind w:left="420" w:right="420" w:firstLine="720"/>
      </w:pPr>
      <w:r>
        <w:tab/>
      </w:r>
      <w:r>
        <w:tab/>
        <w:t>"</w:t>
      </w:r>
      <w:proofErr w:type="spellStart"/>
      <w:r>
        <w:t>ti</w:t>
      </w:r>
      <w:r>
        <w:rPr>
          <w:rFonts w:hint="eastAsia"/>
        </w:rPr>
        <w:t>tile</w:t>
      </w:r>
      <w:proofErr w:type="spellEnd"/>
      <w:r>
        <w:t>":xxx</w:t>
      </w:r>
    </w:p>
    <w:p w:rsidR="004360FF" w:rsidRDefault="004360FF" w:rsidP="004360FF">
      <w:pPr>
        <w:pStyle w:val="code"/>
        <w:ind w:left="420" w:right="420" w:firstLineChars="700" w:firstLine="1680"/>
      </w:pPr>
      <w:r>
        <w:t>}</w:t>
      </w:r>
    </w:p>
    <w:p w:rsidR="004360FF" w:rsidRDefault="004360FF" w:rsidP="004360FF">
      <w:pPr>
        <w:pStyle w:val="code"/>
        <w:ind w:left="420" w:right="420" w:firstLineChars="700" w:firstLine="1680"/>
      </w:pPr>
      <w:r>
        <w:t>{</w:t>
      </w:r>
      <w:proofErr w:type="spellStart"/>
      <w:r>
        <w:t>writeConcern</w:t>
      </w:r>
      <w:proofErr w:type="spellEnd"/>
      <w:r>
        <w:t>:&lt;document&gt;}   //</w:t>
      </w:r>
      <w:r>
        <w:rPr>
          <w:rFonts w:hint="eastAsia"/>
        </w:rPr>
        <w:t>可选，抛出异常级别</w:t>
      </w:r>
    </w:p>
    <w:p w:rsidR="004360FF" w:rsidRDefault="004360FF" w:rsidP="004360FF">
      <w:pPr>
        <w:pStyle w:val="code"/>
        <w:ind w:left="420" w:right="420" w:firstLine="720"/>
      </w:pPr>
      <w:r>
        <w:t>)</w:t>
      </w:r>
    </w:p>
    <w:p w:rsidR="004360FF" w:rsidRPr="007F3304" w:rsidRDefault="004360FF" w:rsidP="004360FF"/>
    <w:p w:rsidR="004360FF" w:rsidRDefault="004360FF" w:rsidP="004360FF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删除文档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删除文档语法：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>
        <w:t>db.collection.remove</w:t>
      </w:r>
      <w:proofErr w:type="spellEnd"/>
      <w:r>
        <w:t>(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&lt;query&gt;,</w:t>
      </w:r>
    </w:p>
    <w:p w:rsidR="004360FF" w:rsidRDefault="004360FF" w:rsidP="004360FF">
      <w:pPr>
        <w:pStyle w:val="code"/>
        <w:ind w:left="420" w:right="420"/>
      </w:pPr>
      <w:r>
        <w:lastRenderedPageBreak/>
        <w:t xml:space="preserve">   </w:t>
      </w:r>
      <w:r>
        <w:tab/>
      </w:r>
      <w:r>
        <w:tab/>
        <w:t>{</w:t>
      </w:r>
    </w:p>
    <w:p w:rsidR="004360FF" w:rsidRDefault="004360FF" w:rsidP="004360FF">
      <w:pPr>
        <w:pStyle w:val="code"/>
        <w:ind w:left="420" w:right="420"/>
      </w:pPr>
      <w:r>
        <w:t xml:space="preserve">     </w:t>
      </w:r>
      <w:r>
        <w:tab/>
      </w:r>
      <w:r>
        <w:tab/>
      </w:r>
      <w:r>
        <w:tab/>
      </w:r>
      <w:proofErr w:type="spellStart"/>
      <w:r>
        <w:t>justOne</w:t>
      </w:r>
      <w:proofErr w:type="spellEnd"/>
      <w:r>
        <w:t>: &lt;</w:t>
      </w:r>
      <w:proofErr w:type="spellStart"/>
      <w:r>
        <w:t>boolean</w:t>
      </w:r>
      <w:proofErr w:type="spellEnd"/>
      <w:r>
        <w:t xml:space="preserve">&gt;,  </w:t>
      </w:r>
      <w:r>
        <w:rPr>
          <w:rFonts w:hint="eastAsia"/>
        </w:rPr>
        <w:t>//true</w:t>
      </w:r>
      <w:r>
        <w:rPr>
          <w:rFonts w:hint="eastAsia"/>
        </w:rPr>
        <w:t>表示只删除一个文档</w:t>
      </w:r>
    </w:p>
    <w:p w:rsidR="004360FF" w:rsidRDefault="004360FF" w:rsidP="004360FF">
      <w:pPr>
        <w:pStyle w:val="code"/>
        <w:ind w:left="420" w:right="420"/>
      </w:pPr>
      <w:r>
        <w:t xml:space="preserve">     </w:t>
      </w:r>
      <w:r>
        <w:tab/>
      </w:r>
      <w:r>
        <w:tab/>
      </w:r>
      <w:r>
        <w:tab/>
      </w:r>
      <w:proofErr w:type="spellStart"/>
      <w:r>
        <w:t>writeConcern</w:t>
      </w:r>
      <w:proofErr w:type="spellEnd"/>
      <w:r>
        <w:t xml:space="preserve">: &lt;document&gt;  </w:t>
      </w:r>
      <w:r>
        <w:rPr>
          <w:rFonts w:hint="eastAsia"/>
        </w:rPr>
        <w:t>//</w:t>
      </w:r>
      <w:r>
        <w:rPr>
          <w:rFonts w:hint="eastAsia"/>
        </w:rPr>
        <w:t>可选</w:t>
      </w:r>
      <w:r>
        <w:rPr>
          <w:rFonts w:hint="eastAsia"/>
        </w:rPr>
        <w:t xml:space="preserve">  </w:t>
      </w:r>
      <w:r>
        <w:rPr>
          <w:rFonts w:hint="eastAsia"/>
        </w:rPr>
        <w:t>抛出异常级别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}</w:t>
      </w:r>
    </w:p>
    <w:p w:rsidR="004360FF" w:rsidRDefault="004360FF" w:rsidP="004360FF">
      <w:pPr>
        <w:pStyle w:val="code"/>
        <w:ind w:left="420" w:right="420" w:firstLineChars="400" w:firstLine="960"/>
      </w:pPr>
      <w:r>
        <w:t>)</w:t>
      </w:r>
    </w:p>
    <w:p w:rsidR="004360FF" w:rsidRDefault="004360FF" w:rsidP="004360FF">
      <w:pPr>
        <w:pStyle w:val="code"/>
        <w:ind w:left="420" w:right="420" w:firstLineChars="400" w:firstLine="960"/>
      </w:pPr>
    </w:p>
    <w:p w:rsidR="004360FF" w:rsidRDefault="004360FF" w:rsidP="004360FF">
      <w:pPr>
        <w:pStyle w:val="code"/>
        <w:ind w:left="420" w:right="420" w:firstLineChars="400" w:firstLine="960"/>
      </w:pPr>
      <w:r>
        <w:rPr>
          <w:rFonts w:hint="eastAsia"/>
        </w:rPr>
        <w:t>示例：</w:t>
      </w:r>
    </w:p>
    <w:p w:rsidR="004360FF" w:rsidRPr="004978F0" w:rsidRDefault="004360FF" w:rsidP="004360FF">
      <w:pPr>
        <w:pStyle w:val="code"/>
        <w:ind w:left="420" w:right="420" w:firstLineChars="400" w:firstLine="960"/>
      </w:pPr>
      <w:proofErr w:type="spellStart"/>
      <w:r>
        <w:rPr>
          <w:rFonts w:hint="eastAsia"/>
        </w:rPr>
        <w:t>db</w:t>
      </w:r>
      <w:r>
        <w:t>.col.remove</w:t>
      </w:r>
      <w:proofErr w:type="spellEnd"/>
      <w:r>
        <w:t>({</w:t>
      </w:r>
      <w:proofErr w:type="spellStart"/>
      <w:r>
        <w:t>title:"MongoDB</w:t>
      </w:r>
      <w:proofErr w:type="spellEnd"/>
      <w:r>
        <w:t>"},1)  //</w:t>
      </w:r>
      <w:r>
        <w:rPr>
          <w:rFonts w:hint="eastAsia"/>
        </w:rPr>
        <w:t>只删除一条，</w:t>
      </w:r>
      <w:proofErr w:type="spellStart"/>
      <w:r>
        <w:rPr>
          <w:rFonts w:hint="eastAsia"/>
        </w:rPr>
        <w:t>just</w:t>
      </w:r>
      <w:r>
        <w:t>One</w:t>
      </w:r>
      <w:proofErr w:type="spellEnd"/>
      <w:r>
        <w:t xml:space="preserve"> = 1</w:t>
      </w:r>
    </w:p>
    <w:p w:rsidR="004360FF" w:rsidRDefault="004360FF" w:rsidP="004360FF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查询文档</w:t>
      </w:r>
    </w:p>
    <w:p w:rsidR="004360FF" w:rsidRDefault="004360FF" w:rsidP="004360FF">
      <w:pPr>
        <w:pStyle w:val="code"/>
        <w:ind w:left="420" w:right="420"/>
      </w:pPr>
      <w:r>
        <w:tab/>
        <w:t>MongoDB</w:t>
      </w:r>
      <w:r>
        <w:rPr>
          <w:rFonts w:hint="eastAsia"/>
        </w:rPr>
        <w:t>查询与</w:t>
      </w:r>
      <w:r>
        <w:rPr>
          <w:rFonts w:hint="eastAsia"/>
        </w:rPr>
        <w:t>MySQL</w:t>
      </w:r>
      <w:r>
        <w:rPr>
          <w:rFonts w:hint="eastAsia"/>
        </w:rPr>
        <w:t>查询比较</w:t>
      </w:r>
      <w:r>
        <w:rPr>
          <w:rFonts w:hint="eastAsia"/>
        </w:rPr>
        <w:t>:</w:t>
      </w:r>
    </w:p>
    <w:p w:rsidR="004360FF" w:rsidRDefault="004360FF" w:rsidP="004360FF">
      <w:pPr>
        <w:pStyle w:val="code"/>
        <w:ind w:left="420" w:right="420"/>
        <w:jc w:val="center"/>
      </w:pPr>
      <w:r>
        <w:rPr>
          <w:noProof/>
        </w:rPr>
        <w:drawing>
          <wp:inline distT="0" distB="0" distL="0" distR="0" wp14:anchorId="2FACAC2B" wp14:editId="0E55B315">
            <wp:extent cx="5032316" cy="34817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086" cy="34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F" w:rsidRDefault="004360FF" w:rsidP="004360FF">
      <w:pPr>
        <w:pStyle w:val="code"/>
        <w:ind w:left="420" w:right="420"/>
      </w:pPr>
      <w:r>
        <w:tab/>
        <w:t>$</w:t>
      </w:r>
      <w:proofErr w:type="spellStart"/>
      <w:r>
        <w:t>gt</w:t>
      </w:r>
      <w:proofErr w:type="spellEnd"/>
      <w:r>
        <w:t xml:space="preserve"> -------- greater than  &gt;</w:t>
      </w:r>
    </w:p>
    <w:p w:rsidR="004360FF" w:rsidRDefault="004360FF" w:rsidP="004360FF">
      <w:pPr>
        <w:pStyle w:val="code"/>
        <w:ind w:left="420" w:right="420" w:firstLine="720"/>
      </w:pPr>
      <w:r>
        <w:t>$</w:t>
      </w:r>
      <w:proofErr w:type="spellStart"/>
      <w:r>
        <w:t>gte</w:t>
      </w:r>
      <w:proofErr w:type="spellEnd"/>
      <w:r>
        <w:t xml:space="preserve"> ------- </w:t>
      </w:r>
      <w:proofErr w:type="spellStart"/>
      <w:r>
        <w:t>gt</w:t>
      </w:r>
      <w:proofErr w:type="spellEnd"/>
      <w:r>
        <w:t xml:space="preserve"> equal  &gt;=</w:t>
      </w:r>
    </w:p>
    <w:p w:rsidR="004360FF" w:rsidRDefault="004360FF" w:rsidP="004360FF">
      <w:pPr>
        <w:pStyle w:val="code"/>
        <w:ind w:left="420" w:right="420" w:firstLine="720"/>
      </w:pPr>
      <w:r>
        <w:t>$</w:t>
      </w:r>
      <w:proofErr w:type="spellStart"/>
      <w:r>
        <w:t>lt</w:t>
      </w:r>
      <w:proofErr w:type="spellEnd"/>
      <w:r>
        <w:t xml:space="preserve"> -------- less than  &lt;</w:t>
      </w:r>
    </w:p>
    <w:p w:rsidR="004360FF" w:rsidRDefault="004360FF" w:rsidP="004360FF">
      <w:pPr>
        <w:pStyle w:val="code"/>
        <w:ind w:left="420" w:right="420" w:firstLine="720"/>
      </w:pPr>
      <w:r>
        <w:t>$</w:t>
      </w:r>
      <w:proofErr w:type="spellStart"/>
      <w:r>
        <w:t>lte</w:t>
      </w:r>
      <w:proofErr w:type="spellEnd"/>
      <w:r>
        <w:t xml:space="preserve"> ------- </w:t>
      </w:r>
      <w:proofErr w:type="spellStart"/>
      <w:r>
        <w:t>lt</w:t>
      </w:r>
      <w:proofErr w:type="spellEnd"/>
      <w:r>
        <w:t xml:space="preserve"> equal  &lt;=</w:t>
      </w:r>
    </w:p>
    <w:p w:rsidR="004360FF" w:rsidRDefault="004360FF" w:rsidP="004360FF">
      <w:pPr>
        <w:pStyle w:val="code"/>
        <w:ind w:left="420" w:right="420" w:firstLine="720"/>
      </w:pPr>
      <w:r>
        <w:t>$ne -------- not equal  !=</w:t>
      </w:r>
    </w:p>
    <w:p w:rsidR="004360FF" w:rsidRDefault="004360FF" w:rsidP="004360FF">
      <w:pPr>
        <w:pStyle w:val="code"/>
        <w:ind w:left="420" w:right="420" w:firstLine="720"/>
      </w:pPr>
      <w:r>
        <w:t>$</w:t>
      </w:r>
      <w:proofErr w:type="spellStart"/>
      <w:r>
        <w:t>eq</w:t>
      </w:r>
      <w:proofErr w:type="spellEnd"/>
      <w:r>
        <w:t xml:space="preserve">  ------  equal  =</w:t>
      </w:r>
    </w:p>
    <w:p w:rsidR="004360FF" w:rsidRDefault="004360FF" w:rsidP="004360FF">
      <w:pPr>
        <w:pStyle w:val="code"/>
        <w:ind w:left="420" w:right="420"/>
      </w:pPr>
      <w:r>
        <w:tab/>
        <w:t>MongoDB</w:t>
      </w:r>
      <w:r>
        <w:rPr>
          <w:rFonts w:hint="eastAsia"/>
        </w:rPr>
        <w:t>的“</w:t>
      </w:r>
      <w:r>
        <w:rPr>
          <w:rFonts w:hint="eastAsia"/>
        </w:rPr>
        <w:t>and</w:t>
      </w:r>
      <w:r>
        <w:t xml:space="preserve">" </w:t>
      </w:r>
      <w:r>
        <w:rPr>
          <w:rFonts w:hint="eastAsia"/>
        </w:rPr>
        <w:t>查询：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 w:rsidRPr="00BF567A">
        <w:t>db.col.find</w:t>
      </w:r>
      <w:proofErr w:type="spellEnd"/>
      <w:r w:rsidRPr="00BF567A">
        <w:t>({key1:value1, key2:value2}).pretty()</w:t>
      </w:r>
    </w:p>
    <w:p w:rsidR="004360FF" w:rsidRDefault="004360FF" w:rsidP="004360FF">
      <w:pPr>
        <w:pStyle w:val="code"/>
        <w:ind w:left="420" w:right="420"/>
      </w:pPr>
      <w:r>
        <w:tab/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"or" </w:t>
      </w:r>
      <w:r>
        <w:rPr>
          <w:rFonts w:hint="eastAsia"/>
        </w:rPr>
        <w:t>查询</w:t>
      </w:r>
    </w:p>
    <w:p w:rsidR="004360FF" w:rsidRDefault="004360FF" w:rsidP="004360FF">
      <w:pPr>
        <w:pStyle w:val="code"/>
        <w:ind w:left="420" w:right="420"/>
      </w:pPr>
      <w:r>
        <w:tab/>
      </w:r>
      <w:proofErr w:type="spellStart"/>
      <w:r>
        <w:t>db.col.find</w:t>
      </w:r>
      <w:proofErr w:type="spellEnd"/>
      <w:r>
        <w:t>(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{</w:t>
      </w:r>
    </w:p>
    <w:p w:rsidR="004360FF" w:rsidRDefault="004360FF" w:rsidP="004360FF">
      <w:pPr>
        <w:pStyle w:val="code"/>
        <w:ind w:left="420" w:right="420"/>
      </w:pPr>
      <w:r>
        <w:t xml:space="preserve">      </w:t>
      </w:r>
      <w:r>
        <w:tab/>
      </w:r>
      <w:r>
        <w:tab/>
      </w:r>
      <w:r>
        <w:tab/>
        <w:t>$or: [</w:t>
      </w:r>
    </w:p>
    <w:p w:rsidR="004360FF" w:rsidRDefault="004360FF" w:rsidP="004360FF">
      <w:pPr>
        <w:pStyle w:val="code"/>
        <w:ind w:left="420" w:right="420"/>
      </w:pPr>
      <w:r>
        <w:tab/>
        <w:t xml:space="preserve">     </w:t>
      </w:r>
      <w:r>
        <w:tab/>
      </w:r>
      <w:r>
        <w:tab/>
        <w:t xml:space="preserve">     {key1: value1}, </w:t>
      </w:r>
    </w:p>
    <w:p w:rsidR="004360FF" w:rsidRDefault="004360FF" w:rsidP="004360FF">
      <w:pPr>
        <w:pStyle w:val="code"/>
        <w:ind w:left="420" w:right="420" w:firstLineChars="1300" w:firstLine="3120"/>
      </w:pPr>
      <w:r>
        <w:t>{key2:value2}</w:t>
      </w:r>
    </w:p>
    <w:p w:rsidR="004360FF" w:rsidRDefault="004360FF" w:rsidP="004360FF">
      <w:pPr>
        <w:pStyle w:val="code"/>
        <w:ind w:left="420" w:right="420"/>
      </w:pPr>
      <w:r>
        <w:t xml:space="preserve">      </w:t>
      </w:r>
      <w:r>
        <w:tab/>
      </w:r>
      <w:r>
        <w:tab/>
      </w:r>
      <w:r>
        <w:tab/>
        <w:t>]</w:t>
      </w:r>
    </w:p>
    <w:p w:rsidR="004360FF" w:rsidRDefault="004360FF" w:rsidP="004360FF">
      <w:pPr>
        <w:pStyle w:val="code"/>
        <w:ind w:left="420" w:right="420"/>
      </w:pPr>
      <w:r>
        <w:t xml:space="preserve">   </w:t>
      </w:r>
      <w:r>
        <w:tab/>
      </w:r>
      <w:r>
        <w:tab/>
        <w:t>}</w:t>
      </w:r>
    </w:p>
    <w:p w:rsidR="004360FF" w:rsidRPr="00BF567A" w:rsidRDefault="004360FF" w:rsidP="004360FF">
      <w:pPr>
        <w:pStyle w:val="code"/>
        <w:ind w:left="420" w:right="420" w:firstLineChars="400" w:firstLine="960"/>
      </w:pPr>
      <w:r>
        <w:t>).pretty()</w:t>
      </w:r>
    </w:p>
    <w:p w:rsidR="004360FF" w:rsidRDefault="004360FF" w:rsidP="004360FF">
      <w:pPr>
        <w:pStyle w:val="3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进阶</w:t>
      </w:r>
    </w:p>
    <w:p w:rsidR="004360FF" w:rsidRDefault="004360FF" w:rsidP="004360FF">
      <w:pPr>
        <w:pStyle w:val="4"/>
      </w:pPr>
      <w:r>
        <w:t xml:space="preserve">3.1 </w:t>
      </w:r>
      <w:r>
        <w:rPr>
          <w:rFonts w:hint="eastAsia"/>
        </w:rPr>
        <w:t>聚合</w:t>
      </w:r>
    </w:p>
    <w:p w:rsidR="004360FF" w:rsidRDefault="004360FF" w:rsidP="004360FF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索引</w:t>
      </w:r>
    </w:p>
    <w:p w:rsidR="004360FF" w:rsidRDefault="004360FF" w:rsidP="004360FF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复制</w:t>
      </w:r>
    </w:p>
    <w:p w:rsidR="004360FF" w:rsidRPr="00426FDE" w:rsidRDefault="004360FF" w:rsidP="004360FF">
      <w:pPr>
        <w:pStyle w:val="4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分片</w:t>
      </w:r>
    </w:p>
    <w:p w:rsidR="004360FF" w:rsidRDefault="004360FF" w:rsidP="004360FF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高级</w:t>
      </w:r>
    </w:p>
    <w:p w:rsidR="004360FF" w:rsidRDefault="004360FF" w:rsidP="004360FF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Reduce</w:t>
      </w:r>
    </w:p>
    <w:p w:rsidR="004360FF" w:rsidRPr="00A623CC" w:rsidRDefault="004360FF" w:rsidP="004360FF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GridFS</w:t>
      </w:r>
      <w:proofErr w:type="spellEnd"/>
    </w:p>
    <w:p w:rsidR="004360FF" w:rsidRPr="00A623CC" w:rsidRDefault="004360FF" w:rsidP="004360FF">
      <w:pPr>
        <w:pStyle w:val="4"/>
      </w:pPr>
      <w:r>
        <w:rPr>
          <w:rFonts w:hint="eastAsia"/>
        </w:rPr>
        <w:t xml:space="preserve">4.3 MongoDB </w:t>
      </w:r>
      <w:r>
        <w:rPr>
          <w:rFonts w:hint="eastAsia"/>
        </w:rPr>
        <w:t>的全文检索</w:t>
      </w:r>
    </w:p>
    <w:p w:rsidR="00C915C9" w:rsidRDefault="00C915C9" w:rsidP="004360FF"/>
    <w:p w:rsidR="001711C3" w:rsidRPr="004360FF" w:rsidRDefault="001711C3" w:rsidP="001711C3">
      <w:pPr>
        <w:pStyle w:val="2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开发</w:t>
      </w:r>
    </w:p>
    <w:sectPr w:rsidR="001711C3" w:rsidRPr="004360FF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5C" w:rsidRDefault="008D055C">
      <w:r>
        <w:separator/>
      </w:r>
    </w:p>
    <w:p w:rsidR="008D055C" w:rsidRDefault="008D055C"/>
  </w:endnote>
  <w:endnote w:type="continuationSeparator" w:id="0">
    <w:p w:rsidR="008D055C" w:rsidRDefault="008D055C">
      <w:r>
        <w:continuationSeparator/>
      </w:r>
    </w:p>
    <w:p w:rsidR="008D055C" w:rsidRDefault="008D0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711C3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5C" w:rsidRDefault="008D055C">
      <w:r>
        <w:separator/>
      </w:r>
    </w:p>
    <w:p w:rsidR="008D055C" w:rsidRDefault="008D055C"/>
  </w:footnote>
  <w:footnote w:type="continuationSeparator" w:id="0">
    <w:p w:rsidR="008D055C" w:rsidRDefault="008D055C">
      <w:r>
        <w:continuationSeparator/>
      </w:r>
    </w:p>
    <w:p w:rsidR="008D055C" w:rsidRDefault="008D05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CB08B6"/>
    <w:multiLevelType w:val="hybridMultilevel"/>
    <w:tmpl w:val="A72E2740"/>
    <w:lvl w:ilvl="0" w:tplc="43F80296">
      <w:start w:val="1"/>
      <w:numFmt w:val="japaneseCounting"/>
      <w:lvlText w:val="第%1节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9"/>
  </w:num>
  <w:num w:numId="9">
    <w:abstractNumId w:val="7"/>
  </w:num>
  <w:num w:numId="10">
    <w:abstractNumId w:val="20"/>
  </w:num>
  <w:num w:numId="11">
    <w:abstractNumId w:val="32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8"/>
  </w:num>
  <w:num w:numId="18">
    <w:abstractNumId w:val="13"/>
  </w:num>
  <w:num w:numId="19">
    <w:abstractNumId w:val="16"/>
  </w:num>
  <w:num w:numId="20">
    <w:abstractNumId w:val="8"/>
  </w:num>
  <w:num w:numId="21">
    <w:abstractNumId w:val="30"/>
  </w:num>
  <w:num w:numId="22">
    <w:abstractNumId w:val="26"/>
  </w:num>
  <w:num w:numId="23">
    <w:abstractNumId w:val="31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FF"/>
    <w:rsid w:val="0004068E"/>
    <w:rsid w:val="000C7E5E"/>
    <w:rsid w:val="000D2F8D"/>
    <w:rsid w:val="00151CB1"/>
    <w:rsid w:val="00156661"/>
    <w:rsid w:val="001711C3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360FF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055C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DA0677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0EF62"/>
  <w15:chartTrackingRefBased/>
  <w15:docId w15:val="{D1713E2B-889F-41E8-9E9D-02CFB462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360FF"/>
    <w:pPr>
      <w:spacing w:after="0" w:line="240" w:lineRule="auto"/>
    </w:pPr>
    <w:rPr>
      <w:rFonts w:ascii="Consolas" w:eastAsia="微软雅黑" w:hAnsi="Consolas"/>
      <w:color w:val="auto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eastAsia="Microsoft YaHei U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asciiTheme="minorHAnsi" w:eastAsia="Microsoft YaHei UI" w:hAnsiTheme="minorHAnsi"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  <w:rPr>
      <w:rFonts w:asciiTheme="minorHAnsi" w:eastAsia="Microsoft YaHei UI" w:hAnsiTheme="minorHAnsi"/>
      <w:sz w:val="24"/>
    </w:r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  <w:rPr>
      <w:rFonts w:asciiTheme="minorHAnsi" w:eastAsia="Microsoft YaHei UI" w:hAnsiTheme="minorHAnsi"/>
      <w:sz w:val="24"/>
    </w:rPr>
  </w:style>
  <w:style w:type="paragraph" w:styleId="a6">
    <w:name w:val="header"/>
    <w:basedOn w:val="a2"/>
    <w:link w:val="a7"/>
    <w:uiPriority w:val="99"/>
    <w:unhideWhenUsed/>
    <w:rPr>
      <w:rFonts w:asciiTheme="minorHAnsi" w:eastAsia="Microsoft YaHei UI" w:hAnsiTheme="minorHAnsi"/>
      <w:sz w:val="24"/>
    </w:rPr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  <w:rPr>
      <w:rFonts w:asciiTheme="minorHAnsi" w:eastAsia="Microsoft YaHei UI" w:hAnsiTheme="minorHAnsi"/>
      <w:sz w:val="24"/>
    </w:rPr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rFonts w:asciiTheme="minorHAnsi" w:eastAsia="Microsoft YaHei UI" w:hAnsiTheme="minorHAnsi"/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rFonts w:asciiTheme="minorHAnsi" w:eastAsia="Microsoft YaHei UI" w:hAnsiTheme="minorHAnsi"/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rFonts w:asciiTheme="minorHAnsi" w:eastAsia="Microsoft YaHei UI" w:hAnsiTheme="minorHAnsi"/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rFonts w:asciiTheme="minorHAnsi" w:eastAsia="Microsoft YaHei UI" w:hAnsiTheme="minorHAnsi"/>
      <w:i/>
      <w:iCs/>
      <w:sz w:val="24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eastAsia="Microsoft YaHei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rFonts w:asciiTheme="minorHAnsi" w:eastAsia="Microsoft YaHei UI" w:hAnsiTheme="minorHAnsi"/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rFonts w:asciiTheme="minorHAnsi" w:eastAsia="Microsoft YaHei UI" w:hAnsiTheme="minorHAnsi"/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eastAsia="Microsoft YaHei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rFonts w:asciiTheme="minorHAnsi" w:eastAsia="Microsoft YaHei UI" w:hAnsiTheme="minorHAnsi"/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  <w:rPr>
      <w:rFonts w:asciiTheme="minorHAnsi" w:eastAsia="Microsoft YaHei UI" w:hAnsiTheme="minorHAnsi"/>
      <w:sz w:val="24"/>
    </w:r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1711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eastAsia="Microsoft YaHei UI"/>
      <w:color w:val="276D5B" w:themeColor="accent3" w:themeShade="80"/>
      <w:sz w:val="24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1711C3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2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LeiGo</dc:creator>
  <cp:keywords/>
  <dc:description/>
  <cp:lastModifiedBy>Layne</cp:lastModifiedBy>
  <cp:revision>2</cp:revision>
  <dcterms:created xsi:type="dcterms:W3CDTF">2017-07-26T00:50:00Z</dcterms:created>
  <dcterms:modified xsi:type="dcterms:W3CDTF">2017-07-26T14:03:00Z</dcterms:modified>
</cp:coreProperties>
</file>