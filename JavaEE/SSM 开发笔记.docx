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DC5E2E" w:rsidP="005578D8">
      <w:pPr>
        <w:pStyle w:val="1"/>
        <w:jc w:val="center"/>
        <w:rPr>
          <w:rFonts w:hint="eastAsia"/>
        </w:rPr>
      </w:pPr>
      <w:r>
        <w:t xml:space="preserve">SSM </w:t>
      </w:r>
      <w:r>
        <w:rPr>
          <w:rFonts w:hint="eastAsia"/>
        </w:rPr>
        <w:t>开发笔记</w:t>
      </w:r>
    </w:p>
    <w:p w:rsidR="00C915C9" w:rsidRPr="00B14B74" w:rsidRDefault="00454482" w:rsidP="00C915C9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SSM</w:t>
      </w:r>
      <w:r>
        <w:rPr>
          <w:rFonts w:hint="eastAsia"/>
        </w:rPr>
        <w:t>框架整合</w:t>
      </w:r>
      <w:bookmarkStart w:id="0" w:name="_GoBack"/>
      <w:bookmarkEnd w:id="0"/>
    </w:p>
    <w:sectPr w:rsidR="00C915C9" w:rsidRPr="00B14B74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93B" w:rsidRDefault="000C693B">
      <w:r>
        <w:separator/>
      </w:r>
    </w:p>
    <w:p w:rsidR="000C693B" w:rsidRDefault="000C693B"/>
  </w:endnote>
  <w:endnote w:type="continuationSeparator" w:id="0">
    <w:p w:rsidR="000C693B" w:rsidRDefault="000C693B">
      <w:r>
        <w:continuationSeparator/>
      </w:r>
    </w:p>
    <w:p w:rsidR="000C693B" w:rsidRDefault="000C69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2CD6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93B" w:rsidRDefault="000C693B">
      <w:r>
        <w:separator/>
      </w:r>
    </w:p>
    <w:p w:rsidR="000C693B" w:rsidRDefault="000C693B"/>
  </w:footnote>
  <w:footnote w:type="continuationSeparator" w:id="0">
    <w:p w:rsidR="000C693B" w:rsidRDefault="000C693B">
      <w:r>
        <w:continuationSeparator/>
      </w:r>
    </w:p>
    <w:p w:rsidR="000C693B" w:rsidRDefault="000C69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2E"/>
    <w:rsid w:val="00010C83"/>
    <w:rsid w:val="0004068E"/>
    <w:rsid w:val="000C693B"/>
    <w:rsid w:val="000C7E5E"/>
    <w:rsid w:val="000D2F8D"/>
    <w:rsid w:val="00143592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4DE7"/>
    <w:rsid w:val="00317145"/>
    <w:rsid w:val="00324211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54482"/>
    <w:rsid w:val="00467017"/>
    <w:rsid w:val="004A6EA5"/>
    <w:rsid w:val="004F3743"/>
    <w:rsid w:val="0051263F"/>
    <w:rsid w:val="00515F3D"/>
    <w:rsid w:val="00523B30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20E31"/>
    <w:rsid w:val="00627221"/>
    <w:rsid w:val="00662CD6"/>
    <w:rsid w:val="00664C57"/>
    <w:rsid w:val="00680393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56B8A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A5F48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70B8E"/>
    <w:rsid w:val="00C915C9"/>
    <w:rsid w:val="00CA2872"/>
    <w:rsid w:val="00CC0893"/>
    <w:rsid w:val="00CE4B25"/>
    <w:rsid w:val="00CE63B5"/>
    <w:rsid w:val="00CF29B0"/>
    <w:rsid w:val="00D17F0F"/>
    <w:rsid w:val="00D30204"/>
    <w:rsid w:val="00D3432F"/>
    <w:rsid w:val="00DC5E2E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93C05221-3D12-44CC-B1A3-5A6D7D97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314DE7"/>
    <w:pPr>
      <w:keepNext/>
      <w:keepLines/>
      <w:contextualSpacing/>
      <w:outlineLvl w:val="5"/>
    </w:pPr>
    <w:rPr>
      <w:rFonts w:asciiTheme="majorHAnsi" w:eastAsiaTheme="majorEastAsia" w:hAnsiTheme="majorHAnsi" w:cstheme="majorBidi"/>
      <w:b/>
      <w:i/>
      <w:color w:val="262626" w:themeColor="text1" w:themeTint="D9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rsid w:val="00314DE7"/>
    <w:rPr>
      <w:rFonts w:asciiTheme="majorHAnsi" w:eastAsiaTheme="majorEastAsia" w:hAnsiTheme="majorHAnsi" w:cstheme="majorBidi"/>
      <w:b/>
      <w:i/>
      <w:color w:val="262626" w:themeColor="text1" w:themeTint="D9"/>
      <w:sz w:val="2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D17F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  <w:sz w:val="21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D17F0F"/>
    <w:rPr>
      <w:rFonts w:ascii="Consolas" w:eastAsia="Microsoft YaHei UI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y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</dc:creator>
  <cp:keywords/>
  <dc:description/>
  <cp:lastModifiedBy>lay_gao24@outlook.com</cp:lastModifiedBy>
  <cp:revision>3</cp:revision>
  <dcterms:created xsi:type="dcterms:W3CDTF">2017-09-23T08:44:00Z</dcterms:created>
  <dcterms:modified xsi:type="dcterms:W3CDTF">2017-09-23T08:46:00Z</dcterms:modified>
</cp:coreProperties>
</file>