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F2" w:rsidRPr="00664C57" w:rsidRDefault="00E86663" w:rsidP="005578D8">
      <w:pPr>
        <w:pStyle w:val="1"/>
        <w:jc w:val="center"/>
      </w:pPr>
      <w:r>
        <w:rPr>
          <w:rFonts w:hint="eastAsia"/>
        </w:rPr>
        <w:t>Python</w:t>
      </w:r>
      <w:r>
        <w:rPr>
          <w:rFonts w:hint="eastAsia"/>
        </w:rPr>
        <w:t>的各种模块</w:t>
      </w:r>
    </w:p>
    <w:p w:rsidR="00264902" w:rsidRPr="005578D8" w:rsidRDefault="005578D8" w:rsidP="005578D8">
      <w:pPr>
        <w:pStyle w:val="2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 w:rsidR="00E86663">
        <w:t xml:space="preserve"> </w:t>
      </w:r>
      <w:r w:rsidR="00E86663">
        <w:rPr>
          <w:rFonts w:hint="eastAsia"/>
        </w:rPr>
        <w:t>pymongo</w:t>
      </w:r>
    </w:p>
    <w:p w:rsidR="00C915C9" w:rsidRDefault="00E86663" w:rsidP="00E86663">
      <w:pPr>
        <w:pStyle w:val="2"/>
      </w:pPr>
      <w:r>
        <w:rPr>
          <w:rFonts w:hint="eastAsia"/>
        </w:rPr>
        <w:t>第二节</w:t>
      </w:r>
      <w:r>
        <w:rPr>
          <w:rFonts w:hint="eastAsia"/>
        </w:rPr>
        <w:t xml:space="preserve">  PyMySQL</w:t>
      </w:r>
    </w:p>
    <w:p w:rsidR="00FC4086" w:rsidRDefault="00E86663" w:rsidP="00FC4086">
      <w:pPr>
        <w:pStyle w:val="2"/>
      </w:pPr>
      <w:r>
        <w:rPr>
          <w:rFonts w:hint="eastAsia"/>
        </w:rPr>
        <w:t>第三节</w:t>
      </w:r>
      <w:r>
        <w:rPr>
          <w:rFonts w:hint="eastAsia"/>
        </w:rPr>
        <w:t xml:space="preserve">  PycURL</w:t>
      </w:r>
    </w:p>
    <w:p w:rsidR="00FC4086" w:rsidRDefault="00FC4086" w:rsidP="00FC4086">
      <w:pPr>
        <w:pStyle w:val="3"/>
        <w:numPr>
          <w:ilvl w:val="0"/>
          <w:numId w:val="33"/>
        </w:numPr>
      </w:pPr>
      <w:r>
        <w:rPr>
          <w:rFonts w:hint="eastAsia"/>
        </w:rPr>
        <w:t>安装</w:t>
      </w:r>
      <w:r>
        <w:rPr>
          <w:rFonts w:hint="eastAsia"/>
        </w:rPr>
        <w:t>pycurl</w:t>
      </w:r>
    </w:p>
    <w:p w:rsidR="00FC4086" w:rsidRDefault="00FC4086" w:rsidP="00FC4086">
      <w:r>
        <w:rPr>
          <w:rFonts w:hint="eastAsia"/>
        </w:rPr>
        <w:t>收藏地址：</w:t>
      </w:r>
      <w:r>
        <w:rPr>
          <w:rFonts w:hint="eastAsia"/>
        </w:rPr>
        <w:t>pythonlib</w:t>
      </w:r>
      <w:r>
        <w:rPr>
          <w:rFonts w:hint="eastAsia"/>
        </w:rPr>
        <w:t>依赖包下载</w:t>
      </w:r>
      <w:r>
        <w:rPr>
          <w:rFonts w:hint="eastAsia"/>
        </w:rPr>
        <w:t xml:space="preserve"> </w:t>
      </w:r>
      <w:r>
        <w:t xml:space="preserve">: </w:t>
      </w:r>
      <w:hyperlink r:id="rId7" w:history="1">
        <w:r w:rsidRPr="00D62A5A">
          <w:rPr>
            <w:rStyle w:val="afb"/>
          </w:rPr>
          <w:t>http://www.lfd.uci.edu/~gohlke/pythonlibs/</w:t>
        </w:r>
      </w:hyperlink>
    </w:p>
    <w:p w:rsidR="00FC4086" w:rsidRPr="00FC4086" w:rsidRDefault="00FC4086" w:rsidP="00FC4086">
      <w:pPr>
        <w:rPr>
          <w:rFonts w:hint="eastAsia"/>
        </w:rPr>
      </w:pPr>
      <w:r>
        <w:rPr>
          <w:rFonts w:hint="eastAsia"/>
        </w:rPr>
        <w:t>收藏地址：</w:t>
      </w:r>
      <w:r>
        <w:rPr>
          <w:rFonts w:hint="eastAsia"/>
        </w:rPr>
        <w:t>pycurl</w:t>
      </w:r>
      <w:r>
        <w:t xml:space="preserve"> </w:t>
      </w:r>
      <w:r>
        <w:rPr>
          <w:rFonts w:hint="eastAsia"/>
        </w:rPr>
        <w:t>帮助文档</w:t>
      </w:r>
      <w:r>
        <w:rPr>
          <w:rFonts w:hint="eastAsia"/>
        </w:rPr>
        <w:t>:</w:t>
      </w:r>
      <w:r>
        <w:t xml:space="preserve"> </w:t>
      </w:r>
      <w:bookmarkStart w:id="0" w:name="_GoBack"/>
      <w:bookmarkEnd w:id="0"/>
      <w:r w:rsidRPr="00FC4086">
        <w:t xml:space="preserve"> http://pycurl.io/docs/latest/quickstart.html</w:t>
      </w:r>
    </w:p>
    <w:p w:rsidR="00FC4086" w:rsidRPr="00FC4086" w:rsidRDefault="00FC4086" w:rsidP="00FC4086">
      <w:pPr>
        <w:pStyle w:val="3"/>
        <w:rPr>
          <w:rFonts w:hint="eastAsia"/>
        </w:rPr>
      </w:pPr>
    </w:p>
    <w:sectPr w:rsidR="00FC4086" w:rsidRPr="00FC4086" w:rsidSect="00B51E03">
      <w:footerReference w:type="default" r:id="rId8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AD4" w:rsidRDefault="00337AD4">
      <w:r>
        <w:separator/>
      </w:r>
    </w:p>
    <w:p w:rsidR="00337AD4" w:rsidRDefault="00337AD4"/>
  </w:endnote>
  <w:endnote w:type="continuationSeparator" w:id="0">
    <w:p w:rsidR="00337AD4" w:rsidRDefault="00337AD4">
      <w:r>
        <w:continuationSeparator/>
      </w:r>
    </w:p>
    <w:p w:rsidR="00337AD4" w:rsidRDefault="00337A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662CD6">
          <w:rPr>
            <w:noProof/>
            <w:lang w:val="zh-CN" w:bidi="zh-CN"/>
          </w:rPr>
          <w:t>4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AD4" w:rsidRDefault="00337AD4">
      <w:r>
        <w:separator/>
      </w:r>
    </w:p>
    <w:p w:rsidR="00337AD4" w:rsidRDefault="00337AD4"/>
  </w:footnote>
  <w:footnote w:type="continuationSeparator" w:id="0">
    <w:p w:rsidR="00337AD4" w:rsidRDefault="00337AD4">
      <w:r>
        <w:continuationSeparator/>
      </w:r>
    </w:p>
    <w:p w:rsidR="00337AD4" w:rsidRDefault="00337A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ABD6C47"/>
    <w:multiLevelType w:val="hybridMultilevel"/>
    <w:tmpl w:val="A0D6BA02"/>
    <w:lvl w:ilvl="0" w:tplc="EFE4A07E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6"/>
  </w:num>
  <w:num w:numId="5">
    <w:abstractNumId w:val="0"/>
  </w:num>
  <w:num w:numId="6">
    <w:abstractNumId w:val="5"/>
  </w:num>
  <w:num w:numId="7">
    <w:abstractNumId w:val="24"/>
  </w:num>
  <w:num w:numId="8">
    <w:abstractNumId w:val="29"/>
  </w:num>
  <w:num w:numId="9">
    <w:abstractNumId w:val="7"/>
  </w:num>
  <w:num w:numId="10">
    <w:abstractNumId w:val="21"/>
  </w:num>
  <w:num w:numId="11">
    <w:abstractNumId w:val="32"/>
  </w:num>
  <w:num w:numId="12">
    <w:abstractNumId w:val="25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28"/>
  </w:num>
  <w:num w:numId="18">
    <w:abstractNumId w:val="13"/>
  </w:num>
  <w:num w:numId="19">
    <w:abstractNumId w:val="16"/>
  </w:num>
  <w:num w:numId="20">
    <w:abstractNumId w:val="8"/>
  </w:num>
  <w:num w:numId="21">
    <w:abstractNumId w:val="30"/>
  </w:num>
  <w:num w:numId="22">
    <w:abstractNumId w:val="27"/>
  </w:num>
  <w:num w:numId="23">
    <w:abstractNumId w:val="31"/>
  </w:num>
  <w:num w:numId="24">
    <w:abstractNumId w:val="23"/>
  </w:num>
  <w:num w:numId="25">
    <w:abstractNumId w:val="3"/>
  </w:num>
  <w:num w:numId="26">
    <w:abstractNumId w:val="20"/>
  </w:num>
  <w:num w:numId="27">
    <w:abstractNumId w:val="12"/>
  </w:num>
  <w:num w:numId="28">
    <w:abstractNumId w:val="17"/>
  </w:num>
  <w:num w:numId="29">
    <w:abstractNumId w:val="9"/>
  </w:num>
  <w:num w:numId="30">
    <w:abstractNumId w:val="22"/>
  </w:num>
  <w:num w:numId="31">
    <w:abstractNumId w:val="6"/>
  </w:num>
  <w:num w:numId="32">
    <w:abstractNumId w:val="1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71"/>
    <w:rsid w:val="00010C83"/>
    <w:rsid w:val="0004068E"/>
    <w:rsid w:val="000B3B46"/>
    <w:rsid w:val="000C7E5E"/>
    <w:rsid w:val="000D2F8D"/>
    <w:rsid w:val="00143592"/>
    <w:rsid w:val="00151CB1"/>
    <w:rsid w:val="00156661"/>
    <w:rsid w:val="001A1005"/>
    <w:rsid w:val="001A373E"/>
    <w:rsid w:val="001C6BE8"/>
    <w:rsid w:val="001F0CCA"/>
    <w:rsid w:val="001F6C7B"/>
    <w:rsid w:val="00214BDD"/>
    <w:rsid w:val="00257C26"/>
    <w:rsid w:val="00264902"/>
    <w:rsid w:val="00286061"/>
    <w:rsid w:val="002B69DB"/>
    <w:rsid w:val="002C2B87"/>
    <w:rsid w:val="002D45D9"/>
    <w:rsid w:val="00317145"/>
    <w:rsid w:val="00324211"/>
    <w:rsid w:val="00337AD4"/>
    <w:rsid w:val="00341D5B"/>
    <w:rsid w:val="00344FCE"/>
    <w:rsid w:val="00360A8F"/>
    <w:rsid w:val="00384C4B"/>
    <w:rsid w:val="003A1CB2"/>
    <w:rsid w:val="003A2BAA"/>
    <w:rsid w:val="003D306E"/>
    <w:rsid w:val="00425F0D"/>
    <w:rsid w:val="00432081"/>
    <w:rsid w:val="00467017"/>
    <w:rsid w:val="004A6EA5"/>
    <w:rsid w:val="004F3743"/>
    <w:rsid w:val="0051263F"/>
    <w:rsid w:val="00515F3D"/>
    <w:rsid w:val="00523B30"/>
    <w:rsid w:val="005279D5"/>
    <w:rsid w:val="005352F6"/>
    <w:rsid w:val="00545B79"/>
    <w:rsid w:val="005578D8"/>
    <w:rsid w:val="005710BC"/>
    <w:rsid w:val="005A79D9"/>
    <w:rsid w:val="005B5183"/>
    <w:rsid w:val="005B54B1"/>
    <w:rsid w:val="005D42E7"/>
    <w:rsid w:val="006032C5"/>
    <w:rsid w:val="00620E31"/>
    <w:rsid w:val="00627221"/>
    <w:rsid w:val="00662CD6"/>
    <w:rsid w:val="00664C57"/>
    <w:rsid w:val="0068366A"/>
    <w:rsid w:val="006E44DF"/>
    <w:rsid w:val="006E7A5D"/>
    <w:rsid w:val="00713E5A"/>
    <w:rsid w:val="00725CB8"/>
    <w:rsid w:val="007C191E"/>
    <w:rsid w:val="007D3052"/>
    <w:rsid w:val="00833FBE"/>
    <w:rsid w:val="00852290"/>
    <w:rsid w:val="00856B8A"/>
    <w:rsid w:val="00883667"/>
    <w:rsid w:val="008918F2"/>
    <w:rsid w:val="008B77EB"/>
    <w:rsid w:val="008D5FEB"/>
    <w:rsid w:val="008E76E7"/>
    <w:rsid w:val="00900A28"/>
    <w:rsid w:val="00941AC7"/>
    <w:rsid w:val="00945531"/>
    <w:rsid w:val="009507F3"/>
    <w:rsid w:val="009879C7"/>
    <w:rsid w:val="00A00F75"/>
    <w:rsid w:val="00A77F81"/>
    <w:rsid w:val="00A8498C"/>
    <w:rsid w:val="00AA5F48"/>
    <w:rsid w:val="00AD4B00"/>
    <w:rsid w:val="00AE4EAA"/>
    <w:rsid w:val="00B14B74"/>
    <w:rsid w:val="00B37CF9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7E60"/>
    <w:rsid w:val="00C50004"/>
    <w:rsid w:val="00C70B8E"/>
    <w:rsid w:val="00C915C9"/>
    <w:rsid w:val="00CA2872"/>
    <w:rsid w:val="00CC0893"/>
    <w:rsid w:val="00CE4B25"/>
    <w:rsid w:val="00CE63B5"/>
    <w:rsid w:val="00CF29B0"/>
    <w:rsid w:val="00D10571"/>
    <w:rsid w:val="00D17F0F"/>
    <w:rsid w:val="00D30204"/>
    <w:rsid w:val="00D3432F"/>
    <w:rsid w:val="00E0082F"/>
    <w:rsid w:val="00E34FED"/>
    <w:rsid w:val="00E36FA4"/>
    <w:rsid w:val="00E428BD"/>
    <w:rsid w:val="00E66FB8"/>
    <w:rsid w:val="00E86663"/>
    <w:rsid w:val="00E93456"/>
    <w:rsid w:val="00F22C48"/>
    <w:rsid w:val="00FC4086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1042F"/>
  <w15:chartTrackingRefBased/>
  <w15:docId w15:val="{80CABBF6-1C6D-4081-B918-1EBEDCFF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D17F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color w:val="276D5B" w:themeColor="accent3" w:themeShade="80"/>
      <w:sz w:val="21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D17F0F"/>
    <w:rPr>
      <w:rFonts w:ascii="Consolas" w:eastAsia="Microsoft YaHei UI" w:hAnsi="Consolas"/>
      <w:color w:val="276D5B" w:themeColor="accent3" w:themeShade="8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fd.uci.edu/~gohlke/pythonli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ay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1463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</dc:creator>
  <cp:keywords/>
  <dc:description/>
  <cp:lastModifiedBy>Lay</cp:lastModifiedBy>
  <cp:revision>3</cp:revision>
  <dcterms:created xsi:type="dcterms:W3CDTF">2017-08-17T01:38:00Z</dcterms:created>
  <dcterms:modified xsi:type="dcterms:W3CDTF">2017-08-19T01:10:00Z</dcterms:modified>
</cp:coreProperties>
</file>