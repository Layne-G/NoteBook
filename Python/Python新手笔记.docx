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8F2" w:rsidRPr="00664C57" w:rsidRDefault="00334C7F" w:rsidP="005578D8">
      <w:pPr>
        <w:pStyle w:val="1"/>
        <w:jc w:val="center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630BE">
        <w:rPr>
          <w:rFonts w:hint="eastAsia"/>
        </w:rPr>
        <w:t>Python</w:t>
      </w:r>
      <w:r w:rsidR="004630BE">
        <w:rPr>
          <w:rFonts w:hint="eastAsia"/>
        </w:rPr>
        <w:t>新手</w:t>
      </w:r>
      <w:r w:rsidR="00264902">
        <w:rPr>
          <w:rFonts w:hint="eastAsia"/>
        </w:rPr>
        <w:t>笔记</w:t>
      </w:r>
    </w:p>
    <w:p w:rsidR="005578D8" w:rsidRDefault="00A216DE" w:rsidP="00A216DE">
      <w:pPr>
        <w:pStyle w:val="3"/>
        <w:numPr>
          <w:ilvl w:val="0"/>
          <w:numId w:val="34"/>
        </w:numPr>
      </w:pPr>
      <w:r>
        <w:rPr>
          <w:rFonts w:hint="eastAsia"/>
        </w:rPr>
        <w:t>面向对象基础</w:t>
      </w:r>
    </w:p>
    <w:p w:rsidR="00E602CE" w:rsidRDefault="00E602CE" w:rsidP="00E602CE">
      <w:pPr>
        <w:pStyle w:val="4"/>
        <w:numPr>
          <w:ilvl w:val="1"/>
          <w:numId w:val="37"/>
        </w:numPr>
      </w:pPr>
      <w:r>
        <w:rPr>
          <w:rFonts w:hint="eastAsia"/>
        </w:rPr>
        <w:t>抽象</w:t>
      </w:r>
    </w:p>
    <w:p w:rsidR="00E602CE" w:rsidRDefault="000B5C31" w:rsidP="000B5C31">
      <w:pPr>
        <w:ind w:firstLine="480"/>
      </w:pPr>
      <w:r>
        <w:rPr>
          <w:rFonts w:hint="eastAsia"/>
        </w:rPr>
        <w:t>随着计算机的发展，编程语言也是在不断地抽象，抽象程度越高，编程语言就越高级，同样也就越来越远离机器，而贴近人类。</w:t>
      </w:r>
    </w:p>
    <w:p w:rsidR="000B5C31" w:rsidRDefault="000B5C31" w:rsidP="000B5C31">
      <w:pPr>
        <w:pStyle w:val="4"/>
        <w:numPr>
          <w:ilvl w:val="1"/>
          <w:numId w:val="37"/>
        </w:numPr>
      </w:pPr>
      <w:r>
        <w:rPr>
          <w:rFonts w:hint="eastAsia"/>
        </w:rPr>
        <w:t>面向对象思想</w:t>
      </w:r>
    </w:p>
    <w:p w:rsidR="000B5C31" w:rsidRDefault="000B5C31" w:rsidP="000B5C31">
      <w:pPr>
        <w:ind w:firstLine="480"/>
      </w:pPr>
      <w:r>
        <w:rPr>
          <w:rFonts w:hint="eastAsia"/>
        </w:rPr>
        <w:t>面向对象思想，就是用程序来描述现实世界。在</w:t>
      </w:r>
      <w:r>
        <w:rPr>
          <w:rFonts w:hint="eastAsia"/>
        </w:rPr>
        <w:t>Python</w:t>
      </w:r>
      <w:r>
        <w:rPr>
          <w:rFonts w:hint="eastAsia"/>
        </w:rPr>
        <w:t>中，一切皆是对象，这是一门纯粹的面向对象的编程语言。</w:t>
      </w:r>
      <w:r w:rsidR="003C1DF0">
        <w:rPr>
          <w:rFonts w:hint="eastAsia"/>
        </w:rPr>
        <w:t>对象一般可以用名词来形容，因此现实中的事物，都可以用对象来表示。而类，则是对象的模板，一般都是相对抽象的名词，比如，“电脑”这个词汇，并没告诉你是哪个电脑，但是所有的电脑</w:t>
      </w:r>
    </w:p>
    <w:p w:rsidR="00280E5A" w:rsidRPr="000B5C31" w:rsidRDefault="00280E5A" w:rsidP="000B5C31">
      <w:pPr>
        <w:ind w:firstLine="480"/>
      </w:pPr>
      <w:r>
        <w:rPr>
          <w:rFonts w:hint="eastAsia"/>
        </w:rPr>
        <w:t>示例如下：</w:t>
      </w:r>
    </w:p>
    <w:p w:rsidR="000B5C31" w:rsidRPr="00E602CE" w:rsidRDefault="000B5C31" w:rsidP="000B5C31"/>
    <w:p w:rsidR="00A216DE" w:rsidRDefault="00A216DE" w:rsidP="00A216DE">
      <w:pPr>
        <w:pStyle w:val="3"/>
        <w:numPr>
          <w:ilvl w:val="0"/>
          <w:numId w:val="34"/>
        </w:numPr>
      </w:pPr>
      <w:r>
        <w:rPr>
          <w:rFonts w:hint="eastAsia"/>
        </w:rPr>
        <w:t>Python</w:t>
      </w:r>
      <w:r>
        <w:rPr>
          <w:rFonts w:hint="eastAsia"/>
        </w:rPr>
        <w:t>语法基础</w:t>
      </w:r>
    </w:p>
    <w:p w:rsidR="00A216DE" w:rsidRDefault="00A216DE" w:rsidP="00A216DE">
      <w:pPr>
        <w:pStyle w:val="4"/>
      </w:pPr>
      <w:r>
        <w:rPr>
          <w:rFonts w:hint="eastAsia"/>
        </w:rPr>
        <w:t>2.1</w:t>
      </w:r>
      <w:r>
        <w:t xml:space="preserve">  </w:t>
      </w:r>
      <w:r>
        <w:rPr>
          <w:rFonts w:hint="eastAsia"/>
        </w:rPr>
        <w:t>Python</w:t>
      </w:r>
      <w:r>
        <w:rPr>
          <w:rFonts w:hint="eastAsia"/>
        </w:rPr>
        <w:t>基础语句</w:t>
      </w:r>
    </w:p>
    <w:p w:rsidR="00772818" w:rsidRDefault="00772818" w:rsidP="00772818">
      <w:pPr>
        <w:pStyle w:val="5"/>
      </w:pPr>
      <w:r>
        <w:rPr>
          <w:rFonts w:hint="eastAsia"/>
        </w:rPr>
        <w:t>2.1.1</w:t>
      </w:r>
      <w:r>
        <w:t xml:space="preserve">  </w:t>
      </w:r>
      <w:r>
        <w:rPr>
          <w:rFonts w:hint="eastAsia"/>
        </w:rPr>
        <w:t>基本数据类型</w:t>
      </w:r>
    </w:p>
    <w:p w:rsidR="00772818" w:rsidRDefault="00772818" w:rsidP="00772818">
      <w:r>
        <w:tab/>
      </w:r>
      <w:r>
        <w:rPr>
          <w:rFonts w:hint="eastAsia"/>
        </w:rPr>
        <w:t>4</w:t>
      </w:r>
      <w:r>
        <w:rPr>
          <w:rFonts w:hint="eastAsia"/>
        </w:rPr>
        <w:t>种基本数据类型：</w:t>
      </w:r>
    </w:p>
    <w:p w:rsidR="00772818" w:rsidRDefault="00772818" w:rsidP="00772818">
      <w:r>
        <w:tab/>
      </w:r>
      <w:r>
        <w:rPr>
          <w:rFonts w:hint="eastAsia"/>
        </w:rPr>
        <w:t>注：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为动态类型语言，因此不需要事先声明变量类型。</w:t>
      </w:r>
    </w:p>
    <w:p w:rsidR="00772818" w:rsidRPr="002F1334" w:rsidRDefault="00772818" w:rsidP="00772818">
      <w:pPr>
        <w:rPr>
          <w:b/>
          <w:i/>
          <w:u w:val="single"/>
        </w:rPr>
      </w:pPr>
      <w:r>
        <w:tab/>
      </w:r>
      <w:r w:rsidRPr="002F1334">
        <w:rPr>
          <w:rFonts w:hint="eastAsia"/>
          <w:b/>
          <w:i/>
          <w:color w:val="FF0000"/>
          <w:u w:val="single"/>
        </w:rPr>
        <w:t>在</w:t>
      </w:r>
      <w:r w:rsidRPr="002F1334">
        <w:rPr>
          <w:rFonts w:hint="eastAsia"/>
          <w:b/>
          <w:i/>
          <w:color w:val="FF0000"/>
          <w:u w:val="single"/>
        </w:rPr>
        <w:t>python</w:t>
      </w:r>
      <w:r w:rsidRPr="002F1334">
        <w:rPr>
          <w:rFonts w:hint="eastAsia"/>
          <w:b/>
          <w:i/>
          <w:color w:val="FF0000"/>
          <w:u w:val="single"/>
        </w:rPr>
        <w:t>中，万物皆对象，因此，</w:t>
      </w:r>
      <w:r w:rsidRPr="002F1334">
        <w:rPr>
          <w:rFonts w:hint="eastAsia"/>
          <w:b/>
          <w:i/>
          <w:color w:val="FF0000"/>
          <w:u w:val="single"/>
        </w:rPr>
        <w:t>python</w:t>
      </w:r>
      <w:r w:rsidRPr="002F1334">
        <w:rPr>
          <w:rFonts w:hint="eastAsia"/>
          <w:b/>
          <w:i/>
          <w:color w:val="FF0000"/>
          <w:u w:val="single"/>
        </w:rPr>
        <w:t>中的变量都是</w:t>
      </w:r>
      <w:r w:rsidRPr="002F1334">
        <w:rPr>
          <w:rFonts w:hint="eastAsia"/>
          <w:b/>
          <w:i/>
          <w:color w:val="00B0F0"/>
          <w:u w:val="single"/>
        </w:rPr>
        <w:t>对象引用</w:t>
      </w:r>
      <w:r w:rsidRPr="002F1334">
        <w:rPr>
          <w:rFonts w:hint="eastAsia"/>
          <w:b/>
          <w:i/>
          <w:color w:val="FF0000"/>
          <w:u w:val="single"/>
        </w:rPr>
        <w:t>实现的。</w:t>
      </w:r>
    </w:p>
    <w:tbl>
      <w:tblPr>
        <w:tblStyle w:val="afff2"/>
        <w:tblW w:w="8538" w:type="dxa"/>
        <w:tblInd w:w="671" w:type="dxa"/>
        <w:tblLook w:val="04A0" w:firstRow="1" w:lastRow="0" w:firstColumn="1" w:lastColumn="0" w:noHBand="0" w:noVBand="1"/>
      </w:tblPr>
      <w:tblGrid>
        <w:gridCol w:w="4644"/>
        <w:gridCol w:w="3894"/>
      </w:tblGrid>
      <w:tr w:rsidR="00772818" w:rsidTr="00C4503C">
        <w:tc>
          <w:tcPr>
            <w:tcW w:w="4644" w:type="dxa"/>
          </w:tcPr>
          <w:p w:rsidR="00772818" w:rsidRDefault="00772818" w:rsidP="00C4503C">
            <w:r>
              <w:rPr>
                <w:rFonts w:hint="eastAsia"/>
              </w:rPr>
              <w:t>数据类型</w:t>
            </w:r>
          </w:p>
        </w:tc>
        <w:tc>
          <w:tcPr>
            <w:tcW w:w="3894" w:type="dxa"/>
          </w:tcPr>
          <w:p w:rsidR="00772818" w:rsidRDefault="00772818" w:rsidP="00C4503C">
            <w:r>
              <w:rPr>
                <w:rFonts w:hint="eastAsia"/>
              </w:rPr>
              <w:t>示例</w:t>
            </w:r>
          </w:p>
        </w:tc>
      </w:tr>
      <w:tr w:rsidR="00772818" w:rsidTr="00C4503C">
        <w:tc>
          <w:tcPr>
            <w:tcW w:w="4644" w:type="dxa"/>
          </w:tcPr>
          <w:p w:rsidR="00772818" w:rsidRPr="00345300" w:rsidRDefault="00772818" w:rsidP="00C4503C">
            <w:pPr>
              <w:rPr>
                <w:b/>
                <w:color w:val="FF0000"/>
                <w:sz w:val="22"/>
              </w:rPr>
            </w:pPr>
            <w:r w:rsidRPr="00345300">
              <w:rPr>
                <w:rFonts w:hint="eastAsia"/>
                <w:b/>
                <w:color w:val="FF0000"/>
                <w:sz w:val="22"/>
              </w:rPr>
              <w:t>整数</w:t>
            </w:r>
          </w:p>
        </w:tc>
        <w:tc>
          <w:tcPr>
            <w:tcW w:w="3894" w:type="dxa"/>
          </w:tcPr>
          <w:p w:rsidR="00772818" w:rsidRDefault="00772818" w:rsidP="00C4503C">
            <w:r>
              <w:t>v</w:t>
            </w:r>
            <w:r>
              <w:rPr>
                <w:rFonts w:hint="eastAsia"/>
              </w:rPr>
              <w:t>ar</w:t>
            </w:r>
            <w:r>
              <w:t xml:space="preserve"> = 40</w:t>
            </w:r>
          </w:p>
        </w:tc>
      </w:tr>
      <w:tr w:rsidR="00772818" w:rsidTr="00C4503C">
        <w:tc>
          <w:tcPr>
            <w:tcW w:w="4644" w:type="dxa"/>
          </w:tcPr>
          <w:p w:rsidR="00772818" w:rsidRPr="00345300" w:rsidRDefault="00772818" w:rsidP="00C4503C">
            <w:pPr>
              <w:rPr>
                <w:b/>
                <w:color w:val="FF0000"/>
                <w:sz w:val="22"/>
              </w:rPr>
            </w:pPr>
            <w:r w:rsidRPr="00345300">
              <w:rPr>
                <w:rFonts w:hint="eastAsia"/>
                <w:b/>
                <w:color w:val="FF0000"/>
                <w:sz w:val="22"/>
              </w:rPr>
              <w:t>浮点数</w:t>
            </w:r>
          </w:p>
        </w:tc>
        <w:tc>
          <w:tcPr>
            <w:tcW w:w="3894" w:type="dxa"/>
          </w:tcPr>
          <w:p w:rsidR="00772818" w:rsidRDefault="00772818" w:rsidP="00C4503C">
            <w:r>
              <w:t>v</w:t>
            </w:r>
            <w:r>
              <w:rPr>
                <w:rFonts w:hint="eastAsia"/>
              </w:rPr>
              <w:t>ar</w:t>
            </w:r>
            <w:r>
              <w:t xml:space="preserve"> = 3.14</w:t>
            </w:r>
          </w:p>
        </w:tc>
      </w:tr>
      <w:tr w:rsidR="00772818" w:rsidTr="00C4503C">
        <w:tc>
          <w:tcPr>
            <w:tcW w:w="4644" w:type="dxa"/>
          </w:tcPr>
          <w:p w:rsidR="00772818" w:rsidRPr="00345300" w:rsidRDefault="00772818" w:rsidP="00C4503C">
            <w:pPr>
              <w:rPr>
                <w:b/>
                <w:color w:val="FF0000"/>
                <w:sz w:val="22"/>
              </w:rPr>
            </w:pPr>
            <w:r w:rsidRPr="00345300">
              <w:rPr>
                <w:rFonts w:hint="eastAsia"/>
                <w:b/>
                <w:color w:val="FF0000"/>
                <w:sz w:val="22"/>
              </w:rPr>
              <w:t>布尔类型</w:t>
            </w:r>
          </w:p>
        </w:tc>
        <w:tc>
          <w:tcPr>
            <w:tcW w:w="3894" w:type="dxa"/>
          </w:tcPr>
          <w:p w:rsidR="00772818" w:rsidRDefault="00772818" w:rsidP="00C4503C">
            <w:r>
              <w:t>v</w:t>
            </w:r>
            <w:r>
              <w:rPr>
                <w:rFonts w:hint="eastAsia"/>
              </w:rPr>
              <w:t xml:space="preserve">ar </w:t>
            </w:r>
            <w:r>
              <w:t>= False ; var = True</w:t>
            </w:r>
          </w:p>
        </w:tc>
      </w:tr>
      <w:tr w:rsidR="00772818" w:rsidTr="00C4503C">
        <w:trPr>
          <w:trHeight w:val="70"/>
        </w:trPr>
        <w:tc>
          <w:tcPr>
            <w:tcW w:w="4644" w:type="dxa"/>
          </w:tcPr>
          <w:p w:rsidR="00772818" w:rsidRPr="00345300" w:rsidRDefault="00772818" w:rsidP="00C4503C">
            <w:pPr>
              <w:rPr>
                <w:b/>
                <w:color w:val="FF0000"/>
                <w:sz w:val="22"/>
              </w:rPr>
            </w:pPr>
            <w:r w:rsidRPr="00345300">
              <w:rPr>
                <w:rFonts w:hint="eastAsia"/>
                <w:b/>
                <w:color w:val="FF0000"/>
                <w:sz w:val="22"/>
              </w:rPr>
              <w:t>复数</w:t>
            </w:r>
          </w:p>
        </w:tc>
        <w:tc>
          <w:tcPr>
            <w:tcW w:w="3894" w:type="dxa"/>
          </w:tcPr>
          <w:p w:rsidR="00772818" w:rsidRDefault="00772818" w:rsidP="00C4503C">
            <w:r>
              <w:rPr>
                <w:rFonts w:hint="eastAsia"/>
              </w:rPr>
              <w:t>4+5j</w:t>
            </w:r>
            <w:r>
              <w:t xml:space="preserve">  ;  complex(4,5)</w:t>
            </w:r>
          </w:p>
        </w:tc>
      </w:tr>
    </w:tbl>
    <w:p w:rsidR="00772818" w:rsidRDefault="00136C28" w:rsidP="00772818">
      <w:r>
        <w:rPr>
          <w:rFonts w:hint="eastAsia"/>
        </w:rPr>
        <w:t>代码示例：</w:t>
      </w:r>
    </w:p>
    <w:p w:rsidR="00136C28" w:rsidRDefault="00136C28" w:rsidP="00136C28">
      <w:pPr>
        <w:pStyle w:val="code"/>
        <w:ind w:left="480" w:right="480"/>
      </w:pPr>
      <w:r>
        <w:rPr>
          <w:rFonts w:hint="eastAsia"/>
        </w:rPr>
        <w:t xml:space="preserve"># </w:t>
      </w:r>
      <w:r>
        <w:rPr>
          <w:rFonts w:hint="eastAsia"/>
        </w:rPr>
        <w:t>基本数据类型</w:t>
      </w:r>
    </w:p>
    <w:p w:rsidR="00136C28" w:rsidRDefault="00136C28" w:rsidP="00136C28">
      <w:pPr>
        <w:pStyle w:val="code"/>
        <w:ind w:left="480" w:right="480"/>
      </w:pPr>
    </w:p>
    <w:p w:rsidR="00136C28" w:rsidRDefault="00136C28" w:rsidP="00136C28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示例</w:t>
      </w:r>
      <w:r>
        <w:rPr>
          <w:rFonts w:hint="eastAsia"/>
        </w:rPr>
        <w:t xml:space="preserve">1  </w:t>
      </w:r>
      <w:r>
        <w:rPr>
          <w:rFonts w:hint="eastAsia"/>
        </w:rPr>
        <w:t>路程</w:t>
      </w:r>
      <w:r>
        <w:rPr>
          <w:rFonts w:hint="eastAsia"/>
        </w:rPr>
        <w:t xml:space="preserve"> = </w:t>
      </w:r>
      <w:r>
        <w:rPr>
          <w:rFonts w:hint="eastAsia"/>
        </w:rPr>
        <w:t>速度</w:t>
      </w:r>
      <w:r>
        <w:rPr>
          <w:rFonts w:hint="eastAsia"/>
        </w:rPr>
        <w:t xml:space="preserve"> * </w:t>
      </w:r>
      <w:r>
        <w:rPr>
          <w:rFonts w:hint="eastAsia"/>
        </w:rPr>
        <w:t>时间</w:t>
      </w:r>
    </w:p>
    <w:p w:rsidR="00136C28" w:rsidRDefault="00136C28" w:rsidP="00136C28">
      <w:pPr>
        <w:pStyle w:val="code"/>
        <w:ind w:left="480" w:right="480"/>
      </w:pPr>
      <w:r>
        <w:rPr>
          <w:rFonts w:hint="eastAsia"/>
        </w:rPr>
        <w:t>speed = 12.8  #</w:t>
      </w:r>
      <w:r>
        <w:rPr>
          <w:rFonts w:hint="eastAsia"/>
        </w:rPr>
        <w:t>以</w:t>
      </w:r>
      <w:r>
        <w:rPr>
          <w:rFonts w:hint="eastAsia"/>
        </w:rPr>
        <w:t>m/s</w:t>
      </w:r>
      <w:r>
        <w:rPr>
          <w:rFonts w:hint="eastAsia"/>
        </w:rPr>
        <w:t>为单位，浮点数</w:t>
      </w:r>
    </w:p>
    <w:p w:rsidR="00136C28" w:rsidRDefault="00136C28" w:rsidP="00136C28">
      <w:pPr>
        <w:pStyle w:val="code"/>
        <w:ind w:left="480" w:right="480"/>
      </w:pPr>
      <w:r>
        <w:rPr>
          <w:rFonts w:hint="eastAsia"/>
        </w:rPr>
        <w:t>time = 30  #</w:t>
      </w:r>
      <w:r>
        <w:rPr>
          <w:rFonts w:hint="eastAsia"/>
        </w:rPr>
        <w:t>以秒为单位，整数</w:t>
      </w:r>
    </w:p>
    <w:p w:rsidR="00136C28" w:rsidRDefault="00136C28" w:rsidP="00136C28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路程</w:t>
      </w:r>
      <w:r>
        <w:rPr>
          <w:rFonts w:hint="eastAsia"/>
        </w:rPr>
        <w:t>s</w:t>
      </w:r>
    </w:p>
    <w:p w:rsidR="00136C28" w:rsidRDefault="00136C28" w:rsidP="00136C28">
      <w:pPr>
        <w:pStyle w:val="code"/>
        <w:ind w:left="480" w:right="480"/>
      </w:pPr>
      <w:r>
        <w:t>s = speed*time</w:t>
      </w:r>
    </w:p>
    <w:p w:rsidR="00136C28" w:rsidRDefault="00136C28" w:rsidP="00136C28">
      <w:pPr>
        <w:pStyle w:val="code"/>
        <w:ind w:left="480" w:right="480"/>
      </w:pPr>
      <w:r>
        <w:t>print(s)</w:t>
      </w:r>
    </w:p>
    <w:p w:rsidR="00136C28" w:rsidRDefault="00136C28" w:rsidP="00136C28">
      <w:pPr>
        <w:pStyle w:val="code"/>
        <w:ind w:left="480" w:right="480"/>
      </w:pPr>
    </w:p>
    <w:p w:rsidR="00136C28" w:rsidRDefault="00136C28" w:rsidP="00136C28">
      <w:pPr>
        <w:pStyle w:val="code"/>
        <w:ind w:left="480" w:right="480"/>
      </w:pPr>
      <w:r>
        <w:rPr>
          <w:rFonts w:hint="eastAsia"/>
        </w:rPr>
        <w:lastRenderedPageBreak/>
        <w:t>#</w:t>
      </w:r>
      <w:r>
        <w:rPr>
          <w:rFonts w:hint="eastAsia"/>
        </w:rPr>
        <w:t>根据</w:t>
      </w:r>
      <w:r>
        <w:rPr>
          <w:rFonts w:hint="eastAsia"/>
        </w:rPr>
        <w:t>Python</w:t>
      </w:r>
      <w:r>
        <w:rPr>
          <w:rFonts w:hint="eastAsia"/>
        </w:rPr>
        <w:t>中一切皆是对象</w:t>
      </w:r>
    </w:p>
    <w:p w:rsidR="00136C28" w:rsidRDefault="00136C28" w:rsidP="00136C28">
      <w:pPr>
        <w:pStyle w:val="code"/>
        <w:ind w:left="480" w:right="480"/>
      </w:pPr>
      <w:r>
        <w:rPr>
          <w:rFonts w:hint="eastAsia"/>
        </w:rPr>
        <w:t>intA = int(10)  #</w:t>
      </w:r>
      <w:r>
        <w:rPr>
          <w:rFonts w:hint="eastAsia"/>
        </w:rPr>
        <w:t>整数</w:t>
      </w:r>
    </w:p>
    <w:p w:rsidR="00136C28" w:rsidRDefault="00136C28" w:rsidP="00136C28">
      <w:pPr>
        <w:pStyle w:val="code"/>
        <w:ind w:left="480" w:right="480"/>
      </w:pPr>
      <w:r>
        <w:rPr>
          <w:rFonts w:hint="eastAsia"/>
        </w:rPr>
        <w:t>floatB = float(3.14)  #</w:t>
      </w:r>
      <w:r>
        <w:rPr>
          <w:rFonts w:hint="eastAsia"/>
        </w:rPr>
        <w:t>浮点数</w:t>
      </w:r>
    </w:p>
    <w:p w:rsidR="00136C28" w:rsidRDefault="00136C28" w:rsidP="00136C28">
      <w:pPr>
        <w:pStyle w:val="code"/>
        <w:ind w:left="480" w:right="480"/>
      </w:pPr>
      <w:r>
        <w:rPr>
          <w:rFonts w:hint="eastAsia"/>
        </w:rPr>
        <w:t>complexC = complex(3,5)  #</w:t>
      </w:r>
      <w:r>
        <w:rPr>
          <w:rFonts w:hint="eastAsia"/>
        </w:rPr>
        <w:t>复数</w:t>
      </w:r>
    </w:p>
    <w:p w:rsidR="00136C28" w:rsidRDefault="00136C28" w:rsidP="00136C28">
      <w:pPr>
        <w:pStyle w:val="code"/>
        <w:ind w:left="480" w:right="480"/>
      </w:pPr>
      <w:r>
        <w:t>print(intA)</w:t>
      </w:r>
    </w:p>
    <w:p w:rsidR="00136C28" w:rsidRDefault="00136C28" w:rsidP="00136C28">
      <w:pPr>
        <w:pStyle w:val="code"/>
        <w:ind w:left="480" w:right="480"/>
      </w:pPr>
      <w:r>
        <w:t>print(floatB)</w:t>
      </w:r>
    </w:p>
    <w:p w:rsidR="00136C28" w:rsidRDefault="00136C28" w:rsidP="00136C28">
      <w:pPr>
        <w:pStyle w:val="code"/>
        <w:ind w:left="480" w:right="480"/>
      </w:pPr>
      <w:r>
        <w:t>print(complexC)</w:t>
      </w:r>
    </w:p>
    <w:p w:rsidR="00136C28" w:rsidRDefault="00136C28" w:rsidP="00136C28">
      <w:pPr>
        <w:pStyle w:val="code"/>
        <w:ind w:left="480" w:right="480"/>
      </w:pPr>
    </w:p>
    <w:p w:rsidR="00136C28" w:rsidRDefault="00136C28" w:rsidP="00136C28">
      <w:pPr>
        <w:pStyle w:val="code"/>
        <w:ind w:left="480" w:right="480"/>
      </w:pPr>
      <w:r>
        <w:rPr>
          <w:rFonts w:hint="eastAsia"/>
        </w:rPr>
        <w:t>boolA= bool(True)  #</w:t>
      </w:r>
      <w:r>
        <w:rPr>
          <w:rFonts w:hint="eastAsia"/>
        </w:rPr>
        <w:t>布尔类型，值为</w:t>
      </w:r>
      <w:r>
        <w:rPr>
          <w:rFonts w:hint="eastAsia"/>
        </w:rPr>
        <w:t>True</w:t>
      </w:r>
    </w:p>
    <w:p w:rsidR="00136C28" w:rsidRDefault="00136C28" w:rsidP="00136C28">
      <w:pPr>
        <w:pStyle w:val="code"/>
        <w:ind w:left="480" w:right="480"/>
      </w:pPr>
      <w:r>
        <w:rPr>
          <w:rFonts w:hint="eastAsia"/>
        </w:rPr>
        <w:t>boolB = bool(False) #</w:t>
      </w:r>
      <w:r>
        <w:rPr>
          <w:rFonts w:hint="eastAsia"/>
        </w:rPr>
        <w:t>布尔类型，值为</w:t>
      </w:r>
      <w:r>
        <w:rPr>
          <w:rFonts w:hint="eastAsia"/>
        </w:rPr>
        <w:t>False</w:t>
      </w:r>
    </w:p>
    <w:p w:rsidR="00136C28" w:rsidRDefault="00136C28" w:rsidP="00136C28">
      <w:pPr>
        <w:pStyle w:val="code"/>
        <w:ind w:left="480" w:right="480"/>
      </w:pPr>
      <w:r>
        <w:t>print(boolA)</w:t>
      </w:r>
    </w:p>
    <w:p w:rsidR="00136C28" w:rsidRDefault="00136C28" w:rsidP="00136C28">
      <w:pPr>
        <w:pStyle w:val="code"/>
        <w:ind w:left="480" w:right="480"/>
      </w:pPr>
      <w:r>
        <w:t>print(boolB)</w:t>
      </w:r>
    </w:p>
    <w:p w:rsidR="00772818" w:rsidRDefault="00772818" w:rsidP="00772818">
      <w:pPr>
        <w:pStyle w:val="5"/>
      </w:pPr>
      <w:r>
        <w:rPr>
          <w:rFonts w:hint="eastAsia"/>
        </w:rPr>
        <w:t>2.1.2</w:t>
      </w:r>
      <w:r>
        <w:t xml:space="preserve">  </w:t>
      </w:r>
      <w:r>
        <w:rPr>
          <w:rFonts w:hint="eastAsia"/>
        </w:rPr>
        <w:t>操作符</w:t>
      </w:r>
    </w:p>
    <w:tbl>
      <w:tblPr>
        <w:tblStyle w:val="afff2"/>
        <w:tblW w:w="0" w:type="auto"/>
        <w:tblInd w:w="720" w:type="dxa"/>
        <w:tblLook w:val="04A0" w:firstRow="1" w:lastRow="0" w:firstColumn="1" w:lastColumn="0" w:noHBand="0" w:noVBand="1"/>
      </w:tblPr>
      <w:tblGrid>
        <w:gridCol w:w="1428"/>
        <w:gridCol w:w="1420"/>
        <w:gridCol w:w="1451"/>
        <w:gridCol w:w="1420"/>
        <w:gridCol w:w="1429"/>
        <w:gridCol w:w="1420"/>
      </w:tblGrid>
      <w:tr w:rsidR="00772818" w:rsidTr="00C4503C">
        <w:tc>
          <w:tcPr>
            <w:tcW w:w="1548" w:type="dxa"/>
          </w:tcPr>
          <w:p w:rsidR="00772818" w:rsidRPr="00AB53DB" w:rsidRDefault="00772818" w:rsidP="00C4503C">
            <w:pPr>
              <w:pStyle w:val="afff1"/>
              <w:ind w:firstLineChars="0" w:firstLine="0"/>
              <w:rPr>
                <w:highlight w:val="yellow"/>
              </w:rPr>
            </w:pPr>
            <w:r w:rsidRPr="00AB53DB">
              <w:rPr>
                <w:rFonts w:hint="eastAsia"/>
                <w:highlight w:val="yellow"/>
              </w:rPr>
              <w:t>算术操作符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逻辑操作符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比较操作符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72818" w:rsidTr="00C4503C">
        <w:tc>
          <w:tcPr>
            <w:tcW w:w="1548" w:type="dxa"/>
          </w:tcPr>
          <w:p w:rsidR="00772818" w:rsidRPr="00345300" w:rsidRDefault="00772818" w:rsidP="00C4503C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+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加法</w:t>
            </w:r>
          </w:p>
        </w:tc>
        <w:tc>
          <w:tcPr>
            <w:tcW w:w="1548" w:type="dxa"/>
          </w:tcPr>
          <w:p w:rsidR="00772818" w:rsidRPr="00345300" w:rsidRDefault="00772818" w:rsidP="00C4503C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and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与</w:t>
            </w:r>
          </w:p>
        </w:tc>
        <w:tc>
          <w:tcPr>
            <w:tcW w:w="1548" w:type="dxa"/>
          </w:tcPr>
          <w:p w:rsidR="00772818" w:rsidRPr="00345300" w:rsidRDefault="00772818" w:rsidP="00C4503C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&lt;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小于</w:t>
            </w:r>
          </w:p>
        </w:tc>
      </w:tr>
      <w:tr w:rsidR="00772818" w:rsidTr="00C4503C">
        <w:tc>
          <w:tcPr>
            <w:tcW w:w="1548" w:type="dxa"/>
          </w:tcPr>
          <w:p w:rsidR="00772818" w:rsidRPr="00345300" w:rsidRDefault="00772818" w:rsidP="00C4503C">
            <w:pPr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-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减法</w:t>
            </w:r>
          </w:p>
        </w:tc>
        <w:tc>
          <w:tcPr>
            <w:tcW w:w="1548" w:type="dxa"/>
          </w:tcPr>
          <w:p w:rsidR="00772818" w:rsidRPr="00345300" w:rsidRDefault="00772818" w:rsidP="00C4503C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b/>
                <w:color w:val="FF0000"/>
                <w:sz w:val="32"/>
              </w:rPr>
              <w:t>o</w:t>
            </w:r>
            <w:r w:rsidRPr="00345300">
              <w:rPr>
                <w:rFonts w:hint="eastAsia"/>
                <w:b/>
                <w:color w:val="FF0000"/>
                <w:sz w:val="32"/>
              </w:rPr>
              <w:t>r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或</w:t>
            </w:r>
          </w:p>
        </w:tc>
        <w:tc>
          <w:tcPr>
            <w:tcW w:w="1548" w:type="dxa"/>
          </w:tcPr>
          <w:p w:rsidR="00772818" w:rsidRPr="00345300" w:rsidRDefault="00772818" w:rsidP="00C4503C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&lt;=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小于等于</w:t>
            </w:r>
          </w:p>
        </w:tc>
      </w:tr>
      <w:tr w:rsidR="00772818" w:rsidTr="00C4503C">
        <w:tc>
          <w:tcPr>
            <w:tcW w:w="1548" w:type="dxa"/>
          </w:tcPr>
          <w:p w:rsidR="00772818" w:rsidRPr="00345300" w:rsidRDefault="00772818" w:rsidP="00C4503C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*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乘法</w:t>
            </w:r>
          </w:p>
        </w:tc>
        <w:tc>
          <w:tcPr>
            <w:tcW w:w="1548" w:type="dxa"/>
          </w:tcPr>
          <w:p w:rsidR="00772818" w:rsidRPr="00345300" w:rsidRDefault="00772818" w:rsidP="00C4503C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not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非</w:t>
            </w:r>
          </w:p>
        </w:tc>
        <w:tc>
          <w:tcPr>
            <w:tcW w:w="1548" w:type="dxa"/>
          </w:tcPr>
          <w:p w:rsidR="00772818" w:rsidRPr="00345300" w:rsidRDefault="00772818" w:rsidP="00C4503C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&gt;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大于</w:t>
            </w:r>
          </w:p>
        </w:tc>
      </w:tr>
      <w:tr w:rsidR="00772818" w:rsidTr="00C4503C">
        <w:tc>
          <w:tcPr>
            <w:tcW w:w="1548" w:type="dxa"/>
          </w:tcPr>
          <w:p w:rsidR="00772818" w:rsidRPr="00345300" w:rsidRDefault="00772818" w:rsidP="00C4503C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/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除法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772818" w:rsidRPr="00345300" w:rsidRDefault="00772818" w:rsidP="00C4503C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&gt;=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大于等于</w:t>
            </w:r>
          </w:p>
        </w:tc>
      </w:tr>
      <w:tr w:rsidR="00772818" w:rsidTr="00C4503C">
        <w:tc>
          <w:tcPr>
            <w:tcW w:w="1548" w:type="dxa"/>
          </w:tcPr>
          <w:p w:rsidR="00772818" w:rsidRPr="00345300" w:rsidRDefault="00772818" w:rsidP="00C4503C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//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浮点除法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772818" w:rsidRPr="00345300" w:rsidRDefault="00772818" w:rsidP="00C4503C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==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等于</w:t>
            </w:r>
          </w:p>
        </w:tc>
      </w:tr>
      <w:tr w:rsidR="00772818" w:rsidTr="00C4503C">
        <w:tc>
          <w:tcPr>
            <w:tcW w:w="1548" w:type="dxa"/>
          </w:tcPr>
          <w:p w:rsidR="00772818" w:rsidRPr="00345300" w:rsidRDefault="00772818" w:rsidP="00C4503C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%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取模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772818" w:rsidRPr="00345300" w:rsidRDefault="00772818" w:rsidP="00C4503C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!=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不等于</w:t>
            </w:r>
          </w:p>
        </w:tc>
      </w:tr>
      <w:tr w:rsidR="00772818" w:rsidTr="00C4503C">
        <w:tc>
          <w:tcPr>
            <w:tcW w:w="1548" w:type="dxa"/>
          </w:tcPr>
          <w:p w:rsidR="00772818" w:rsidRPr="00345300" w:rsidRDefault="00772818" w:rsidP="00C4503C">
            <w:pPr>
              <w:pStyle w:val="afff1"/>
              <w:ind w:firstLineChars="0" w:firstLine="0"/>
              <w:jc w:val="center"/>
              <w:rPr>
                <w:b/>
                <w:color w:val="FF0000"/>
                <w:sz w:val="32"/>
              </w:rPr>
            </w:pPr>
            <w:r w:rsidRPr="00345300">
              <w:rPr>
                <w:rFonts w:hint="eastAsia"/>
                <w:b/>
                <w:color w:val="FF0000"/>
                <w:sz w:val="32"/>
              </w:rPr>
              <w:t>**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取幂</w:t>
            </w: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</w:p>
        </w:tc>
        <w:tc>
          <w:tcPr>
            <w:tcW w:w="1548" w:type="dxa"/>
          </w:tcPr>
          <w:p w:rsidR="00772818" w:rsidRDefault="00772818" w:rsidP="00C4503C">
            <w:pPr>
              <w:pStyle w:val="afff1"/>
              <w:ind w:firstLineChars="0" w:firstLine="0"/>
            </w:pPr>
          </w:p>
        </w:tc>
      </w:tr>
    </w:tbl>
    <w:p w:rsidR="00772818" w:rsidRPr="00772818" w:rsidRDefault="00772818" w:rsidP="00772818"/>
    <w:p w:rsidR="00A216DE" w:rsidRDefault="00A216DE" w:rsidP="00A216DE">
      <w:pPr>
        <w:pStyle w:val="4"/>
      </w:pPr>
      <w:r>
        <w:rPr>
          <w:rFonts w:hint="eastAsia"/>
        </w:rPr>
        <w:t>2.2</w:t>
      </w:r>
      <w:r>
        <w:t xml:space="preserve"> 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控制结构</w:t>
      </w:r>
    </w:p>
    <w:p w:rsidR="009D1EA8" w:rsidRDefault="009D1EA8" w:rsidP="009D1EA8">
      <w:pPr>
        <w:pStyle w:val="5"/>
      </w:pPr>
      <w:r>
        <w:rPr>
          <w:rFonts w:hint="eastAsia"/>
        </w:rPr>
        <w:t>2.2.1</w:t>
      </w:r>
      <w:r>
        <w:t xml:space="preserve">  </w:t>
      </w:r>
      <w:r>
        <w:rPr>
          <w:rFonts w:hint="eastAsia"/>
        </w:rPr>
        <w:t>条件结构</w:t>
      </w:r>
    </w:p>
    <w:p w:rsidR="009C054E" w:rsidRDefault="009C054E" w:rsidP="009C054E">
      <w:pPr>
        <w:pStyle w:val="code"/>
        <w:ind w:left="480" w:right="480"/>
      </w:pPr>
      <w:r>
        <w:t>'''</w:t>
      </w:r>
    </w:p>
    <w:p w:rsidR="009C054E" w:rsidRPr="009B05AA" w:rsidRDefault="009C054E" w:rsidP="009C054E">
      <w:pPr>
        <w:pStyle w:val="code"/>
        <w:ind w:left="480" w:right="480"/>
        <w:rPr>
          <w:b/>
          <w:color w:val="FF0000"/>
        </w:rPr>
      </w:pPr>
      <w:r w:rsidRPr="009B05AA">
        <w:rPr>
          <w:rFonts w:hint="eastAsia"/>
          <w:b/>
          <w:color w:val="FF0000"/>
        </w:rPr>
        <w:tab/>
        <w:t xml:space="preserve">python </w:t>
      </w:r>
      <w:r w:rsidRPr="009B05AA">
        <w:rPr>
          <w:rFonts w:hint="eastAsia"/>
          <w:b/>
          <w:color w:val="FF0000"/>
        </w:rPr>
        <w:t>条件语句三种</w:t>
      </w:r>
    </w:p>
    <w:p w:rsidR="009C054E" w:rsidRPr="009B05AA" w:rsidRDefault="009C054E" w:rsidP="009C054E">
      <w:pPr>
        <w:pStyle w:val="code"/>
        <w:ind w:left="480" w:right="480"/>
        <w:rPr>
          <w:b/>
          <w:color w:val="FF0000"/>
        </w:rPr>
      </w:pPr>
      <w:r w:rsidRPr="009B05AA">
        <w:rPr>
          <w:rFonts w:hint="eastAsia"/>
          <w:b/>
          <w:color w:val="FF0000"/>
        </w:rPr>
        <w:tab/>
      </w:r>
      <w:r w:rsidRPr="009B05AA">
        <w:rPr>
          <w:rFonts w:hint="eastAsia"/>
          <w:b/>
          <w:color w:val="FF0000"/>
        </w:rPr>
        <w:tab/>
      </w:r>
      <w:r w:rsidRPr="009B05AA">
        <w:rPr>
          <w:rFonts w:hint="eastAsia"/>
          <w:b/>
          <w:color w:val="FF0000"/>
        </w:rPr>
        <w:t>①</w:t>
      </w:r>
      <w:r w:rsidRPr="009B05AA">
        <w:rPr>
          <w:rFonts w:hint="eastAsia"/>
          <w:b/>
          <w:color w:val="FF0000"/>
        </w:rPr>
        <w:t xml:space="preserve"> if</w:t>
      </w:r>
      <w:r w:rsidRPr="009B05AA">
        <w:rPr>
          <w:rFonts w:hint="eastAsia"/>
          <w:b/>
          <w:color w:val="FF0000"/>
        </w:rPr>
        <w:t>语句</w:t>
      </w:r>
    </w:p>
    <w:p w:rsidR="009C054E" w:rsidRPr="009B05AA" w:rsidRDefault="009C054E" w:rsidP="009C054E">
      <w:pPr>
        <w:pStyle w:val="code"/>
        <w:ind w:left="480" w:right="480"/>
        <w:rPr>
          <w:b/>
          <w:color w:val="FF0000"/>
        </w:rPr>
      </w:pPr>
      <w:r w:rsidRPr="009B05AA">
        <w:rPr>
          <w:rFonts w:hint="eastAsia"/>
          <w:b/>
          <w:color w:val="FF0000"/>
        </w:rPr>
        <w:tab/>
      </w:r>
      <w:r w:rsidRPr="009B05AA">
        <w:rPr>
          <w:rFonts w:hint="eastAsia"/>
          <w:b/>
          <w:color w:val="FF0000"/>
        </w:rPr>
        <w:tab/>
      </w:r>
      <w:r w:rsidRPr="009B05AA">
        <w:rPr>
          <w:rFonts w:hint="eastAsia"/>
          <w:b/>
          <w:color w:val="FF0000"/>
        </w:rPr>
        <w:t>②</w:t>
      </w:r>
      <w:r w:rsidRPr="009B05AA">
        <w:rPr>
          <w:rFonts w:hint="eastAsia"/>
          <w:b/>
          <w:color w:val="FF0000"/>
        </w:rPr>
        <w:t xml:space="preserve"> if</w:t>
      </w:r>
      <w:r w:rsidRPr="009B05AA">
        <w:rPr>
          <w:rFonts w:hint="eastAsia"/>
          <w:b/>
          <w:color w:val="FF0000"/>
        </w:rPr>
        <w:t>——</w:t>
      </w:r>
      <w:r w:rsidRPr="009B05AA">
        <w:rPr>
          <w:rFonts w:hint="eastAsia"/>
          <w:b/>
          <w:color w:val="FF0000"/>
        </w:rPr>
        <w:t>else</w:t>
      </w:r>
      <w:r w:rsidRPr="009B05AA">
        <w:rPr>
          <w:rFonts w:hint="eastAsia"/>
          <w:b/>
          <w:color w:val="FF0000"/>
        </w:rPr>
        <w:t>语句</w:t>
      </w:r>
    </w:p>
    <w:p w:rsidR="009C054E" w:rsidRPr="009B05AA" w:rsidRDefault="009C054E" w:rsidP="009C054E">
      <w:pPr>
        <w:pStyle w:val="code"/>
        <w:ind w:left="480" w:right="480"/>
        <w:rPr>
          <w:b/>
          <w:color w:val="FF0000"/>
        </w:rPr>
      </w:pPr>
      <w:r w:rsidRPr="009B05AA">
        <w:rPr>
          <w:rFonts w:hint="eastAsia"/>
          <w:b/>
          <w:color w:val="FF0000"/>
        </w:rPr>
        <w:tab/>
      </w:r>
      <w:r w:rsidRPr="009B05AA">
        <w:rPr>
          <w:rFonts w:hint="eastAsia"/>
          <w:b/>
          <w:color w:val="FF0000"/>
        </w:rPr>
        <w:tab/>
      </w:r>
      <w:r w:rsidRPr="009B05AA">
        <w:rPr>
          <w:rFonts w:hint="eastAsia"/>
          <w:b/>
          <w:color w:val="FF0000"/>
        </w:rPr>
        <w:t>③</w:t>
      </w:r>
      <w:r w:rsidRPr="009B05AA">
        <w:rPr>
          <w:rFonts w:hint="eastAsia"/>
          <w:b/>
          <w:color w:val="FF0000"/>
        </w:rPr>
        <w:t xml:space="preserve"> if</w:t>
      </w:r>
      <w:r w:rsidRPr="009B05AA">
        <w:rPr>
          <w:rFonts w:hint="eastAsia"/>
          <w:b/>
          <w:color w:val="FF0000"/>
        </w:rPr>
        <w:t>——</w:t>
      </w:r>
      <w:r w:rsidRPr="009B05AA">
        <w:rPr>
          <w:rFonts w:hint="eastAsia"/>
          <w:b/>
          <w:color w:val="FF0000"/>
        </w:rPr>
        <w:t>elif</w:t>
      </w:r>
      <w:r w:rsidRPr="009B05AA">
        <w:rPr>
          <w:rFonts w:hint="eastAsia"/>
          <w:b/>
          <w:color w:val="FF0000"/>
        </w:rPr>
        <w:t>——</w:t>
      </w:r>
      <w:r w:rsidRPr="009B05AA">
        <w:rPr>
          <w:rFonts w:hint="eastAsia"/>
          <w:b/>
          <w:color w:val="FF0000"/>
        </w:rPr>
        <w:t>else</w:t>
      </w:r>
      <w:r w:rsidRPr="009B05AA">
        <w:rPr>
          <w:rFonts w:hint="eastAsia"/>
          <w:b/>
          <w:color w:val="FF0000"/>
        </w:rPr>
        <w:t>语句</w:t>
      </w:r>
    </w:p>
    <w:p w:rsidR="009C054E" w:rsidRDefault="009C054E" w:rsidP="009C054E">
      <w:pPr>
        <w:pStyle w:val="code"/>
        <w:ind w:left="480" w:right="480"/>
      </w:pPr>
      <w:r>
        <w:t>'''</w:t>
      </w:r>
    </w:p>
    <w:p w:rsidR="009C054E" w:rsidRDefault="009C054E" w:rsidP="009C054E">
      <w:pPr>
        <w:pStyle w:val="code"/>
        <w:ind w:left="480" w:right="480"/>
      </w:pPr>
      <w:r>
        <w:t>admin = "admin"</w:t>
      </w:r>
    </w:p>
    <w:p w:rsidR="009C054E" w:rsidRDefault="009C054E" w:rsidP="009C054E">
      <w:pPr>
        <w:pStyle w:val="code"/>
        <w:ind w:left="480" w:right="480"/>
      </w:pPr>
      <w:r>
        <w:t>pswd = "12345"</w:t>
      </w:r>
    </w:p>
    <w:p w:rsidR="009C054E" w:rsidRDefault="009C054E" w:rsidP="009C054E">
      <w:pPr>
        <w:pStyle w:val="code"/>
        <w:ind w:left="480" w:right="480"/>
      </w:pPr>
      <w:r>
        <w:t>if admin == "admin" and pswd =="12345":</w:t>
      </w:r>
    </w:p>
    <w:p w:rsidR="009C054E" w:rsidRDefault="009C054E" w:rsidP="009C054E">
      <w:pPr>
        <w:pStyle w:val="code"/>
        <w:ind w:left="480" w:right="480"/>
      </w:pPr>
      <w:r>
        <w:rPr>
          <w:rFonts w:hint="eastAsia"/>
        </w:rPr>
        <w:tab/>
        <w:t>print("</w:t>
      </w:r>
      <w:r>
        <w:rPr>
          <w:rFonts w:hint="eastAsia"/>
        </w:rPr>
        <w:t>登陆成功</w:t>
      </w:r>
      <w:r>
        <w:rPr>
          <w:rFonts w:hint="eastAsia"/>
        </w:rPr>
        <w:t>!")</w:t>
      </w:r>
    </w:p>
    <w:p w:rsidR="009C054E" w:rsidRDefault="009C054E" w:rsidP="009C054E">
      <w:pPr>
        <w:pStyle w:val="code"/>
        <w:ind w:left="480" w:right="480"/>
      </w:pPr>
    </w:p>
    <w:p w:rsidR="009C054E" w:rsidRDefault="009C054E" w:rsidP="009C054E">
      <w:pPr>
        <w:pStyle w:val="code"/>
        <w:ind w:left="480" w:right="480"/>
      </w:pPr>
      <w:r>
        <w:t>if admin == "admn" and pswd =="12345":</w:t>
      </w:r>
    </w:p>
    <w:p w:rsidR="009C054E" w:rsidRDefault="009C054E" w:rsidP="009C054E">
      <w:pPr>
        <w:pStyle w:val="code"/>
        <w:ind w:left="480" w:right="480"/>
      </w:pPr>
      <w:r>
        <w:rPr>
          <w:rFonts w:hint="eastAsia"/>
        </w:rPr>
        <w:tab/>
        <w:t>print("</w:t>
      </w:r>
      <w:r>
        <w:rPr>
          <w:rFonts w:hint="eastAsia"/>
        </w:rPr>
        <w:t>登陆成功</w:t>
      </w:r>
      <w:r>
        <w:rPr>
          <w:rFonts w:hint="eastAsia"/>
        </w:rPr>
        <w:t>!")</w:t>
      </w:r>
    </w:p>
    <w:p w:rsidR="009C054E" w:rsidRDefault="009C054E" w:rsidP="009C054E">
      <w:pPr>
        <w:pStyle w:val="code"/>
        <w:ind w:left="480" w:right="480"/>
      </w:pPr>
      <w:r>
        <w:t>else:</w:t>
      </w:r>
    </w:p>
    <w:p w:rsidR="009C054E" w:rsidRDefault="009C054E" w:rsidP="009C054E">
      <w:pPr>
        <w:pStyle w:val="code"/>
        <w:ind w:left="480" w:right="480"/>
      </w:pPr>
      <w:r>
        <w:rPr>
          <w:rFonts w:hint="eastAsia"/>
        </w:rPr>
        <w:tab/>
        <w:t>print("</w:t>
      </w:r>
      <w:r>
        <w:rPr>
          <w:rFonts w:hint="eastAsia"/>
        </w:rPr>
        <w:t>登陆失败！</w:t>
      </w:r>
      <w:r>
        <w:rPr>
          <w:rFonts w:hint="eastAsia"/>
        </w:rPr>
        <w:t>")</w:t>
      </w:r>
    </w:p>
    <w:p w:rsidR="009C054E" w:rsidRDefault="009C054E" w:rsidP="009C054E">
      <w:pPr>
        <w:pStyle w:val="code"/>
        <w:ind w:left="480" w:right="480"/>
      </w:pPr>
    </w:p>
    <w:p w:rsidR="009C054E" w:rsidRDefault="009C054E" w:rsidP="009C054E">
      <w:pPr>
        <w:pStyle w:val="code"/>
        <w:ind w:left="480" w:right="480"/>
      </w:pPr>
      <w:r>
        <w:t>usercmd = "delete"</w:t>
      </w:r>
    </w:p>
    <w:p w:rsidR="009C054E" w:rsidRDefault="009C054E" w:rsidP="009C054E">
      <w:pPr>
        <w:pStyle w:val="code"/>
        <w:ind w:left="480" w:right="480"/>
      </w:pPr>
      <w:r>
        <w:t>if usercmd == "create":</w:t>
      </w:r>
    </w:p>
    <w:p w:rsidR="009C054E" w:rsidRDefault="009C054E" w:rsidP="009C054E">
      <w:pPr>
        <w:pStyle w:val="code"/>
        <w:ind w:left="480" w:right="480"/>
      </w:pPr>
      <w:r>
        <w:rPr>
          <w:rFonts w:hint="eastAsia"/>
        </w:rPr>
        <w:tab/>
        <w:t>print("</w:t>
      </w:r>
      <w:r>
        <w:rPr>
          <w:rFonts w:hint="eastAsia"/>
        </w:rPr>
        <w:t>创建项目</w:t>
      </w:r>
      <w:r>
        <w:rPr>
          <w:rFonts w:hint="eastAsia"/>
        </w:rPr>
        <w:t>")</w:t>
      </w:r>
    </w:p>
    <w:p w:rsidR="009C054E" w:rsidRDefault="009C054E" w:rsidP="009C054E">
      <w:pPr>
        <w:pStyle w:val="code"/>
        <w:ind w:left="480" w:right="480"/>
      </w:pPr>
      <w:r>
        <w:t>elif usercmd == "delete":</w:t>
      </w:r>
    </w:p>
    <w:p w:rsidR="009C054E" w:rsidRDefault="009C054E" w:rsidP="009C054E">
      <w:pPr>
        <w:pStyle w:val="code"/>
        <w:ind w:left="480" w:right="480"/>
      </w:pPr>
      <w:r>
        <w:rPr>
          <w:rFonts w:hint="eastAsia"/>
        </w:rPr>
        <w:tab/>
        <w:t>print("</w:t>
      </w:r>
      <w:r>
        <w:rPr>
          <w:rFonts w:hint="eastAsia"/>
        </w:rPr>
        <w:t>删除项目</w:t>
      </w:r>
      <w:r>
        <w:rPr>
          <w:rFonts w:hint="eastAsia"/>
        </w:rPr>
        <w:t>")</w:t>
      </w:r>
    </w:p>
    <w:p w:rsidR="009C054E" w:rsidRDefault="009C054E" w:rsidP="009C054E">
      <w:pPr>
        <w:pStyle w:val="code"/>
        <w:ind w:left="480" w:right="480"/>
      </w:pPr>
      <w:r>
        <w:t>elif usercmd == "update":</w:t>
      </w:r>
    </w:p>
    <w:p w:rsidR="009C054E" w:rsidRDefault="009C054E" w:rsidP="009C054E">
      <w:pPr>
        <w:pStyle w:val="code"/>
        <w:ind w:left="480" w:right="480"/>
      </w:pPr>
      <w:r>
        <w:rPr>
          <w:rFonts w:hint="eastAsia"/>
        </w:rPr>
        <w:tab/>
        <w:t>print("</w:t>
      </w:r>
      <w:r>
        <w:rPr>
          <w:rFonts w:hint="eastAsia"/>
        </w:rPr>
        <w:t>更新项目</w:t>
      </w:r>
      <w:r>
        <w:rPr>
          <w:rFonts w:hint="eastAsia"/>
        </w:rPr>
        <w:t>")</w:t>
      </w:r>
    </w:p>
    <w:p w:rsidR="009C054E" w:rsidRDefault="009C054E" w:rsidP="009C054E">
      <w:pPr>
        <w:pStyle w:val="code"/>
        <w:ind w:left="480" w:right="480"/>
      </w:pPr>
      <w:r>
        <w:t>else:</w:t>
      </w:r>
    </w:p>
    <w:p w:rsidR="009C054E" w:rsidRDefault="009C054E" w:rsidP="009C054E">
      <w:pPr>
        <w:pStyle w:val="code"/>
        <w:ind w:left="480" w:right="480"/>
      </w:pPr>
      <w:r>
        <w:tab/>
        <w:t>print("#####")</w:t>
      </w:r>
    </w:p>
    <w:p w:rsidR="0071156C" w:rsidRDefault="0071156C" w:rsidP="009C054E">
      <w:pPr>
        <w:pStyle w:val="code"/>
        <w:ind w:left="480" w:right="480"/>
      </w:pPr>
    </w:p>
    <w:p w:rsidR="0071156C" w:rsidRDefault="0071156C" w:rsidP="0071156C">
      <w:pPr>
        <w:pStyle w:val="code"/>
        <w:ind w:left="480" w:right="480"/>
      </w:pPr>
      <w:r>
        <w:rPr>
          <w:rFonts w:hint="eastAsia"/>
        </w:rPr>
        <w:lastRenderedPageBreak/>
        <w:t>#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中，不存在三元运算符</w:t>
      </w:r>
    </w:p>
    <w:p w:rsidR="0071156C" w:rsidRDefault="0071156C" w:rsidP="0071156C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但是可以这样得到相同的效果</w:t>
      </w:r>
    </w:p>
    <w:p w:rsidR="0071156C" w:rsidRDefault="0071156C" w:rsidP="0071156C">
      <w:pPr>
        <w:pStyle w:val="code"/>
        <w:ind w:left="480" w:right="480"/>
      </w:pPr>
      <w:r>
        <w:t>x = 10</w:t>
      </w:r>
    </w:p>
    <w:p w:rsidR="0071156C" w:rsidRDefault="0071156C" w:rsidP="0071156C">
      <w:pPr>
        <w:pStyle w:val="code"/>
        <w:ind w:left="480" w:right="480"/>
      </w:pPr>
      <w:r>
        <w:t>y = 45</w:t>
      </w:r>
    </w:p>
    <w:p w:rsidR="0071156C" w:rsidRDefault="0071156C" w:rsidP="0071156C">
      <w:pPr>
        <w:pStyle w:val="code"/>
        <w:ind w:left="480" w:right="480"/>
      </w:pPr>
      <w:r>
        <w:t>smaller = x if x&lt;y else y</w:t>
      </w:r>
    </w:p>
    <w:p w:rsidR="0071156C" w:rsidRPr="009C054E" w:rsidRDefault="0071156C" w:rsidP="0071156C">
      <w:pPr>
        <w:pStyle w:val="code"/>
        <w:ind w:left="480" w:right="480"/>
      </w:pPr>
      <w:r>
        <w:t>print(smaller)</w:t>
      </w:r>
    </w:p>
    <w:p w:rsidR="009D1EA8" w:rsidRDefault="009D1EA8" w:rsidP="009D1EA8">
      <w:pPr>
        <w:pStyle w:val="5"/>
      </w:pPr>
      <w:r>
        <w:rPr>
          <w:rFonts w:hint="eastAsia"/>
        </w:rPr>
        <w:t>2.2.2</w:t>
      </w:r>
      <w:r>
        <w:t xml:space="preserve">  </w:t>
      </w:r>
      <w:r>
        <w:rPr>
          <w:rFonts w:hint="eastAsia"/>
        </w:rPr>
        <w:t>循环结构</w:t>
      </w:r>
    </w:p>
    <w:p w:rsidR="009B05AA" w:rsidRDefault="009B05AA" w:rsidP="009B05AA">
      <w:pPr>
        <w:pStyle w:val="code"/>
        <w:ind w:left="480" w:right="480"/>
      </w:pPr>
      <w:r>
        <w:t>''''</w:t>
      </w:r>
    </w:p>
    <w:p w:rsidR="009B05AA" w:rsidRPr="009B05AA" w:rsidRDefault="009B05AA" w:rsidP="009B05AA">
      <w:pPr>
        <w:pStyle w:val="code"/>
        <w:ind w:left="480" w:right="480"/>
        <w:rPr>
          <w:b/>
          <w:color w:val="FF0000"/>
        </w:rPr>
      </w:pPr>
      <w:r w:rsidRPr="009B05AA">
        <w:rPr>
          <w:rFonts w:hint="eastAsia"/>
          <w:b/>
          <w:color w:val="FF0000"/>
        </w:rPr>
        <w:tab/>
        <w:t>python</w:t>
      </w:r>
      <w:r w:rsidRPr="009B05AA">
        <w:rPr>
          <w:rFonts w:hint="eastAsia"/>
          <w:b/>
          <w:color w:val="FF0000"/>
        </w:rPr>
        <w:t>循环结构</w:t>
      </w:r>
    </w:p>
    <w:p w:rsidR="009B05AA" w:rsidRPr="009B05AA" w:rsidRDefault="009B05AA" w:rsidP="009B05AA">
      <w:pPr>
        <w:pStyle w:val="code"/>
        <w:ind w:left="480" w:right="480"/>
        <w:rPr>
          <w:b/>
          <w:color w:val="FF0000"/>
        </w:rPr>
      </w:pPr>
      <w:r w:rsidRPr="009B05AA">
        <w:rPr>
          <w:rFonts w:hint="eastAsia"/>
          <w:b/>
          <w:color w:val="FF0000"/>
        </w:rPr>
        <w:tab/>
      </w:r>
      <w:r w:rsidRPr="009B05AA">
        <w:rPr>
          <w:rFonts w:hint="eastAsia"/>
          <w:b/>
          <w:color w:val="FF0000"/>
        </w:rPr>
        <w:tab/>
      </w:r>
      <w:r w:rsidRPr="009B05AA">
        <w:rPr>
          <w:rFonts w:hint="eastAsia"/>
          <w:b/>
          <w:color w:val="FF0000"/>
        </w:rPr>
        <w:t>①</w:t>
      </w:r>
      <w:r w:rsidRPr="009B05AA">
        <w:rPr>
          <w:rFonts w:hint="eastAsia"/>
          <w:b/>
          <w:color w:val="FF0000"/>
        </w:rPr>
        <w:t xml:space="preserve">  while</w:t>
      </w:r>
      <w:r w:rsidRPr="009B05AA">
        <w:rPr>
          <w:rFonts w:hint="eastAsia"/>
          <w:b/>
          <w:color w:val="FF0000"/>
        </w:rPr>
        <w:t>循环</w:t>
      </w:r>
    </w:p>
    <w:p w:rsidR="009B05AA" w:rsidRPr="009B05AA" w:rsidRDefault="009B05AA" w:rsidP="009B05AA">
      <w:pPr>
        <w:pStyle w:val="code"/>
        <w:ind w:left="480" w:right="480"/>
        <w:rPr>
          <w:b/>
          <w:color w:val="FF0000"/>
        </w:rPr>
      </w:pPr>
      <w:r w:rsidRPr="009B05AA">
        <w:rPr>
          <w:b/>
          <w:color w:val="FF0000"/>
        </w:rPr>
        <w:tab/>
      </w:r>
      <w:r w:rsidRPr="009B05AA">
        <w:rPr>
          <w:b/>
          <w:color w:val="FF0000"/>
        </w:rPr>
        <w:tab/>
      </w:r>
      <w:r w:rsidRPr="009B05AA">
        <w:rPr>
          <w:b/>
          <w:color w:val="FF0000"/>
        </w:rPr>
        <w:tab/>
        <w:t>while expression:</w:t>
      </w:r>
    </w:p>
    <w:p w:rsidR="009B05AA" w:rsidRPr="009B05AA" w:rsidRDefault="009B05AA" w:rsidP="009B05AA">
      <w:pPr>
        <w:pStyle w:val="code"/>
        <w:ind w:left="480" w:right="480"/>
        <w:rPr>
          <w:b/>
          <w:color w:val="FF0000"/>
        </w:rPr>
      </w:pPr>
      <w:r w:rsidRPr="009B05AA">
        <w:rPr>
          <w:b/>
          <w:color w:val="FF0000"/>
        </w:rPr>
        <w:tab/>
      </w:r>
      <w:r w:rsidRPr="009B05AA">
        <w:rPr>
          <w:b/>
          <w:color w:val="FF0000"/>
        </w:rPr>
        <w:tab/>
      </w:r>
      <w:r w:rsidRPr="009B05AA">
        <w:rPr>
          <w:b/>
          <w:color w:val="FF0000"/>
        </w:rPr>
        <w:tab/>
      </w:r>
      <w:r w:rsidRPr="009B05AA">
        <w:rPr>
          <w:b/>
          <w:color w:val="FF0000"/>
        </w:rPr>
        <w:tab/>
        <w:t>code ...</w:t>
      </w:r>
    </w:p>
    <w:p w:rsidR="009B05AA" w:rsidRPr="009B05AA" w:rsidRDefault="009B05AA" w:rsidP="009B05AA">
      <w:pPr>
        <w:pStyle w:val="code"/>
        <w:ind w:left="480" w:right="480"/>
        <w:rPr>
          <w:b/>
          <w:color w:val="FF0000"/>
        </w:rPr>
      </w:pPr>
      <w:r w:rsidRPr="009B05AA">
        <w:rPr>
          <w:rFonts w:hint="eastAsia"/>
          <w:b/>
          <w:color w:val="FF0000"/>
        </w:rPr>
        <w:tab/>
      </w:r>
      <w:r w:rsidRPr="009B05AA">
        <w:rPr>
          <w:rFonts w:hint="eastAsia"/>
          <w:b/>
          <w:color w:val="FF0000"/>
        </w:rPr>
        <w:tab/>
      </w:r>
      <w:r w:rsidRPr="009B05AA">
        <w:rPr>
          <w:rFonts w:hint="eastAsia"/>
          <w:b/>
          <w:color w:val="FF0000"/>
        </w:rPr>
        <w:t>②</w:t>
      </w:r>
      <w:r w:rsidRPr="009B05AA">
        <w:rPr>
          <w:rFonts w:hint="eastAsia"/>
          <w:b/>
          <w:color w:val="FF0000"/>
        </w:rPr>
        <w:t xml:space="preserve">  for</w:t>
      </w:r>
      <w:r w:rsidRPr="009B05AA">
        <w:rPr>
          <w:rFonts w:hint="eastAsia"/>
          <w:b/>
          <w:color w:val="FF0000"/>
        </w:rPr>
        <w:t>循环</w:t>
      </w:r>
    </w:p>
    <w:p w:rsidR="009B05AA" w:rsidRPr="009B05AA" w:rsidRDefault="009B05AA" w:rsidP="009B05AA">
      <w:pPr>
        <w:pStyle w:val="code"/>
        <w:ind w:left="480" w:right="480"/>
        <w:rPr>
          <w:b/>
          <w:color w:val="FF0000"/>
        </w:rPr>
      </w:pPr>
      <w:r w:rsidRPr="009B05AA">
        <w:rPr>
          <w:b/>
          <w:color w:val="FF0000"/>
        </w:rPr>
        <w:tab/>
      </w:r>
      <w:r w:rsidRPr="009B05AA">
        <w:rPr>
          <w:b/>
          <w:color w:val="FF0000"/>
        </w:rPr>
        <w:tab/>
      </w:r>
      <w:r w:rsidRPr="009B05AA">
        <w:rPr>
          <w:b/>
          <w:color w:val="FF0000"/>
        </w:rPr>
        <w:tab/>
        <w:t>for iter in iterable:</w:t>
      </w:r>
    </w:p>
    <w:p w:rsidR="009B05AA" w:rsidRPr="009B05AA" w:rsidRDefault="009B05AA" w:rsidP="009B05AA">
      <w:pPr>
        <w:pStyle w:val="code"/>
        <w:ind w:left="480" w:right="480"/>
        <w:rPr>
          <w:b/>
          <w:color w:val="FF0000"/>
        </w:rPr>
      </w:pPr>
      <w:r w:rsidRPr="009B05AA">
        <w:rPr>
          <w:b/>
          <w:color w:val="FF0000"/>
        </w:rPr>
        <w:tab/>
      </w:r>
      <w:r w:rsidRPr="009B05AA">
        <w:rPr>
          <w:b/>
          <w:color w:val="FF0000"/>
        </w:rPr>
        <w:tab/>
      </w:r>
      <w:r w:rsidRPr="009B05AA">
        <w:rPr>
          <w:b/>
          <w:color w:val="FF0000"/>
        </w:rPr>
        <w:tab/>
      </w:r>
      <w:r w:rsidRPr="009B05AA">
        <w:rPr>
          <w:b/>
          <w:color w:val="FF0000"/>
        </w:rPr>
        <w:tab/>
        <w:t>code ...</w:t>
      </w:r>
    </w:p>
    <w:p w:rsidR="009B05AA" w:rsidRDefault="009B05AA" w:rsidP="009B05AA">
      <w:pPr>
        <w:pStyle w:val="code"/>
        <w:ind w:left="480" w:right="480"/>
      </w:pPr>
      <w:r>
        <w:t>'''</w:t>
      </w:r>
    </w:p>
    <w:p w:rsidR="009B05AA" w:rsidRDefault="009B05AA" w:rsidP="009B05AA">
      <w:pPr>
        <w:pStyle w:val="code"/>
        <w:ind w:left="480" w:right="480"/>
      </w:pPr>
      <w:r>
        <w:rPr>
          <w:rFonts w:hint="eastAsia"/>
        </w:rPr>
        <w:t>#while</w:t>
      </w:r>
      <w:r>
        <w:rPr>
          <w:rFonts w:hint="eastAsia"/>
        </w:rPr>
        <w:t>循环</w:t>
      </w:r>
    </w:p>
    <w:p w:rsidR="009B05AA" w:rsidRDefault="009B05AA" w:rsidP="009B05AA">
      <w:pPr>
        <w:pStyle w:val="code"/>
        <w:ind w:left="480" w:right="480"/>
      </w:pPr>
      <w:r>
        <w:t>count = 0</w:t>
      </w:r>
    </w:p>
    <w:p w:rsidR="009B05AA" w:rsidRDefault="009B05AA" w:rsidP="009B05AA">
      <w:pPr>
        <w:pStyle w:val="code"/>
        <w:ind w:left="480" w:right="480"/>
      </w:pPr>
      <w:r>
        <w:t>while count &lt; 10 :</w:t>
      </w:r>
    </w:p>
    <w:p w:rsidR="009B05AA" w:rsidRDefault="009B05AA" w:rsidP="009B05AA">
      <w:pPr>
        <w:pStyle w:val="code"/>
        <w:ind w:left="480" w:right="480"/>
      </w:pPr>
      <w:r>
        <w:tab/>
        <w:t>print(count,end=',')</w:t>
      </w:r>
    </w:p>
    <w:p w:rsidR="009B05AA" w:rsidRDefault="009B05AA" w:rsidP="009B05AA">
      <w:pPr>
        <w:pStyle w:val="code"/>
        <w:ind w:left="480" w:right="480"/>
      </w:pPr>
      <w:r>
        <w:rPr>
          <w:rFonts w:hint="eastAsia"/>
        </w:rPr>
        <w:tab/>
        <w:t>#python</w:t>
      </w:r>
      <w:r>
        <w:rPr>
          <w:rFonts w:hint="eastAsia"/>
        </w:rPr>
        <w:t>中没有自增</w:t>
      </w:r>
      <w:r>
        <w:rPr>
          <w:rFonts w:hint="eastAsia"/>
        </w:rPr>
        <w:t>/</w:t>
      </w:r>
      <w:r>
        <w:rPr>
          <w:rFonts w:hint="eastAsia"/>
        </w:rPr>
        <w:t>自减运算符</w:t>
      </w:r>
    </w:p>
    <w:p w:rsidR="009B05AA" w:rsidRDefault="009B05AA" w:rsidP="009B05AA">
      <w:pPr>
        <w:pStyle w:val="code"/>
        <w:ind w:left="480" w:right="480"/>
      </w:pPr>
      <w:r>
        <w:tab/>
        <w:t>count+=1</w:t>
      </w:r>
    </w:p>
    <w:p w:rsidR="009B05AA" w:rsidRDefault="009B05AA" w:rsidP="009B05AA">
      <w:pPr>
        <w:pStyle w:val="code"/>
        <w:ind w:left="480" w:right="480"/>
      </w:pPr>
    </w:p>
    <w:p w:rsidR="009B05AA" w:rsidRDefault="009B05AA" w:rsidP="009B05AA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换行</w:t>
      </w:r>
    </w:p>
    <w:p w:rsidR="009B05AA" w:rsidRDefault="009B05AA" w:rsidP="009B05AA">
      <w:pPr>
        <w:pStyle w:val="code"/>
        <w:ind w:left="480" w:right="480"/>
      </w:pPr>
      <w:r>
        <w:t>print()</w:t>
      </w:r>
    </w:p>
    <w:p w:rsidR="009B05AA" w:rsidRDefault="009B05AA" w:rsidP="009B05AA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无限循环</w:t>
      </w:r>
    </w:p>
    <w:p w:rsidR="009B05AA" w:rsidRDefault="009B05AA" w:rsidP="009B05AA">
      <w:pPr>
        <w:pStyle w:val="code"/>
        <w:ind w:left="480" w:right="480"/>
      </w:pPr>
      <w:r>
        <w:t>count = 0</w:t>
      </w:r>
    </w:p>
    <w:p w:rsidR="009B05AA" w:rsidRDefault="009B05AA" w:rsidP="009B05AA">
      <w:pPr>
        <w:pStyle w:val="code"/>
        <w:ind w:left="480" w:right="480"/>
      </w:pPr>
      <w:r>
        <w:t>while True:</w:t>
      </w:r>
    </w:p>
    <w:p w:rsidR="009B05AA" w:rsidRDefault="009B05AA" w:rsidP="009B05AA">
      <w:pPr>
        <w:pStyle w:val="code"/>
        <w:ind w:left="480" w:right="480"/>
      </w:pPr>
      <w:r>
        <w:tab/>
        <w:t>if(count&lt;10):</w:t>
      </w:r>
    </w:p>
    <w:p w:rsidR="009B05AA" w:rsidRDefault="009B05AA" w:rsidP="009B05AA">
      <w:pPr>
        <w:pStyle w:val="code"/>
        <w:ind w:left="480" w:right="480"/>
      </w:pPr>
      <w:r>
        <w:tab/>
      </w:r>
      <w:r>
        <w:tab/>
        <w:t>print(count,end=",")</w:t>
      </w:r>
    </w:p>
    <w:p w:rsidR="009B05AA" w:rsidRDefault="009B05AA" w:rsidP="009B05AA">
      <w:pPr>
        <w:pStyle w:val="code"/>
        <w:ind w:left="480" w:right="480"/>
      </w:pPr>
      <w:r>
        <w:tab/>
        <w:t>else:</w:t>
      </w:r>
    </w:p>
    <w:p w:rsidR="009B05AA" w:rsidRDefault="009B05AA" w:rsidP="009B05AA">
      <w:pPr>
        <w:pStyle w:val="code"/>
        <w:ind w:left="480" w:right="480"/>
      </w:pPr>
      <w:r>
        <w:tab/>
      </w:r>
      <w:r>
        <w:tab/>
        <w:t>break;</w:t>
      </w:r>
    </w:p>
    <w:p w:rsidR="009B05AA" w:rsidRDefault="009B05AA" w:rsidP="009B05AA">
      <w:pPr>
        <w:pStyle w:val="code"/>
        <w:ind w:left="480" w:right="480"/>
      </w:pPr>
      <w:r>
        <w:tab/>
        <w:t>count+=1</w:t>
      </w:r>
    </w:p>
    <w:p w:rsidR="009B05AA" w:rsidRDefault="009B05AA" w:rsidP="009B05AA">
      <w:pPr>
        <w:pStyle w:val="code"/>
        <w:ind w:left="480" w:right="480"/>
      </w:pPr>
    </w:p>
    <w:p w:rsidR="009B05AA" w:rsidRDefault="009B05AA" w:rsidP="009B05AA">
      <w:pPr>
        <w:pStyle w:val="code"/>
        <w:ind w:left="480" w:right="480"/>
      </w:pPr>
      <w:r>
        <w:t>print()</w:t>
      </w:r>
    </w:p>
    <w:p w:rsidR="009B05AA" w:rsidRDefault="009B05AA" w:rsidP="009B05AA">
      <w:pPr>
        <w:pStyle w:val="code"/>
        <w:ind w:left="480" w:right="480"/>
      </w:pPr>
      <w:r>
        <w:rPr>
          <w:rFonts w:hint="eastAsia"/>
        </w:rPr>
        <w:t>#for</w:t>
      </w:r>
      <w:r>
        <w:rPr>
          <w:rFonts w:hint="eastAsia"/>
        </w:rPr>
        <w:t>语句——用于序列类型</w:t>
      </w:r>
    </w:p>
    <w:p w:rsidR="009B05AA" w:rsidRDefault="009B05AA" w:rsidP="009B05AA">
      <w:pPr>
        <w:pStyle w:val="code"/>
        <w:ind w:left="480" w:right="480"/>
      </w:pPr>
    </w:p>
    <w:p w:rsidR="009B05AA" w:rsidRDefault="009B05AA" w:rsidP="009B05AA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通过序列项迭代</w:t>
      </w:r>
    </w:p>
    <w:p w:rsidR="009B05AA" w:rsidRDefault="009B05AA" w:rsidP="009B05AA">
      <w:pPr>
        <w:pStyle w:val="code"/>
        <w:ind w:left="480" w:right="480"/>
      </w:pPr>
      <w:r>
        <w:t>numList = [0,1,2,3,4,5,6,7,8,9]</w:t>
      </w:r>
    </w:p>
    <w:p w:rsidR="009B05AA" w:rsidRDefault="009B05AA" w:rsidP="009B05AA">
      <w:pPr>
        <w:pStyle w:val="code"/>
        <w:ind w:left="480" w:right="480"/>
      </w:pPr>
      <w:r>
        <w:t>for var in  numList:</w:t>
      </w:r>
    </w:p>
    <w:p w:rsidR="009B05AA" w:rsidRDefault="009B05AA" w:rsidP="009B05AA">
      <w:pPr>
        <w:pStyle w:val="code"/>
        <w:ind w:left="480" w:right="480"/>
      </w:pPr>
      <w:r>
        <w:tab/>
        <w:t>print(var,end=",")</w:t>
      </w:r>
    </w:p>
    <w:p w:rsidR="009B05AA" w:rsidRDefault="009B05AA" w:rsidP="009B05AA">
      <w:pPr>
        <w:pStyle w:val="code"/>
        <w:ind w:left="480" w:right="480"/>
      </w:pPr>
    </w:p>
    <w:p w:rsidR="009B05AA" w:rsidRDefault="009B05AA" w:rsidP="009B05AA">
      <w:pPr>
        <w:pStyle w:val="code"/>
        <w:ind w:left="480" w:right="480"/>
      </w:pPr>
      <w:r>
        <w:t>print()</w:t>
      </w:r>
    </w:p>
    <w:p w:rsidR="009B05AA" w:rsidRDefault="009B05AA" w:rsidP="009B05AA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通过索引</w:t>
      </w:r>
      <w:r>
        <w:rPr>
          <w:rFonts w:hint="eastAsia"/>
        </w:rPr>
        <w:t>index</w:t>
      </w:r>
      <w:r>
        <w:rPr>
          <w:rFonts w:hint="eastAsia"/>
        </w:rPr>
        <w:t>迭代</w:t>
      </w:r>
    </w:p>
    <w:p w:rsidR="009B05AA" w:rsidRDefault="009B05AA" w:rsidP="009B05AA">
      <w:pPr>
        <w:pStyle w:val="code"/>
        <w:ind w:left="480" w:right="480"/>
      </w:pPr>
      <w:r>
        <w:t>for index in range(len(numList)):</w:t>
      </w:r>
    </w:p>
    <w:p w:rsidR="009B05AA" w:rsidRDefault="009B05AA" w:rsidP="009B05AA">
      <w:pPr>
        <w:pStyle w:val="code"/>
        <w:ind w:left="480" w:right="480"/>
      </w:pPr>
      <w:r>
        <w:tab/>
        <w:t>print(numList[index],end=";")</w:t>
      </w:r>
    </w:p>
    <w:p w:rsidR="009B05AA" w:rsidRDefault="009B05AA" w:rsidP="009B05AA">
      <w:pPr>
        <w:pStyle w:val="code"/>
        <w:ind w:left="480" w:right="480"/>
      </w:pPr>
    </w:p>
    <w:p w:rsidR="009B05AA" w:rsidRDefault="009B05AA" w:rsidP="009B05AA">
      <w:pPr>
        <w:pStyle w:val="code"/>
        <w:ind w:left="480" w:right="480"/>
      </w:pPr>
      <w:r>
        <w:t>print()</w:t>
      </w:r>
    </w:p>
    <w:p w:rsidR="009B05AA" w:rsidRDefault="009B05AA" w:rsidP="009B05AA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使用项和索引进行迭代</w:t>
      </w:r>
    </w:p>
    <w:p w:rsidR="009B05AA" w:rsidRDefault="009B05AA" w:rsidP="009B05AA">
      <w:pPr>
        <w:pStyle w:val="code"/>
        <w:ind w:left="480" w:right="480"/>
      </w:pPr>
      <w:r>
        <w:t>alphList=['a','b','c','d','e']</w:t>
      </w:r>
    </w:p>
    <w:p w:rsidR="009B05AA" w:rsidRDefault="009B05AA" w:rsidP="009B05AA">
      <w:pPr>
        <w:pStyle w:val="code"/>
        <w:ind w:left="480" w:right="480"/>
      </w:pPr>
      <w:r>
        <w:t>for index,item in enumerate(alphList):</w:t>
      </w:r>
    </w:p>
    <w:p w:rsidR="009B05AA" w:rsidRDefault="009B05AA" w:rsidP="009B05AA">
      <w:pPr>
        <w:pStyle w:val="code"/>
        <w:ind w:left="480" w:right="480"/>
      </w:pPr>
      <w:r>
        <w:tab/>
        <w:t>print(index,"  ",item)</w:t>
      </w:r>
    </w:p>
    <w:p w:rsidR="00E008D9" w:rsidRDefault="00E008D9" w:rsidP="009B05AA">
      <w:pPr>
        <w:pStyle w:val="code"/>
        <w:ind w:left="480" w:right="480"/>
      </w:pPr>
    </w:p>
    <w:p w:rsidR="00E008D9" w:rsidRDefault="00E008D9" w:rsidP="009B05AA">
      <w:pPr>
        <w:pStyle w:val="code"/>
        <w:ind w:left="480" w:right="480"/>
        <w:rPr>
          <w:b/>
          <w:color w:val="FF0000"/>
          <w:sz w:val="21"/>
        </w:rPr>
      </w:pPr>
      <w:r w:rsidRPr="00E008D9">
        <w:rPr>
          <w:rFonts w:hint="eastAsia"/>
          <w:b/>
          <w:color w:val="FF0000"/>
          <w:sz w:val="21"/>
        </w:rPr>
        <w:t>结果：</w:t>
      </w:r>
    </w:p>
    <w:p w:rsidR="00E008D9" w:rsidRPr="00E008D9" w:rsidRDefault="00E008D9" w:rsidP="00E008D9">
      <w:pPr>
        <w:pStyle w:val="code"/>
        <w:ind w:left="480" w:right="480"/>
      </w:pPr>
      <w:r w:rsidRPr="00E008D9">
        <w:t>0,1,2,3,4,5,6,7,8,9,</w:t>
      </w:r>
    </w:p>
    <w:p w:rsidR="00E008D9" w:rsidRPr="00E008D9" w:rsidRDefault="00E008D9" w:rsidP="00E008D9">
      <w:pPr>
        <w:pStyle w:val="code"/>
        <w:ind w:left="480" w:right="480"/>
      </w:pPr>
      <w:r w:rsidRPr="00E008D9">
        <w:t>0,1,2,3,4,5,6,7,8,9,</w:t>
      </w:r>
    </w:p>
    <w:p w:rsidR="00E008D9" w:rsidRPr="00E008D9" w:rsidRDefault="00E008D9" w:rsidP="00E008D9">
      <w:pPr>
        <w:pStyle w:val="code"/>
        <w:ind w:left="480" w:right="480"/>
      </w:pPr>
      <w:r w:rsidRPr="00E008D9">
        <w:t>0,1,2,3,4,5,6,7,8,9,</w:t>
      </w:r>
    </w:p>
    <w:p w:rsidR="00E008D9" w:rsidRPr="00E008D9" w:rsidRDefault="00E008D9" w:rsidP="00E008D9">
      <w:pPr>
        <w:pStyle w:val="code"/>
        <w:ind w:left="480" w:right="480"/>
      </w:pPr>
      <w:r w:rsidRPr="00E008D9">
        <w:t>0;1;2;3;4;5;6;7;8;9;</w:t>
      </w:r>
    </w:p>
    <w:p w:rsidR="00E008D9" w:rsidRPr="00E008D9" w:rsidRDefault="00E008D9" w:rsidP="00E008D9">
      <w:pPr>
        <w:pStyle w:val="code"/>
        <w:ind w:left="480" w:right="480"/>
      </w:pPr>
      <w:r w:rsidRPr="00E008D9">
        <w:t>0    a</w:t>
      </w:r>
    </w:p>
    <w:p w:rsidR="00E008D9" w:rsidRPr="00E008D9" w:rsidRDefault="00E008D9" w:rsidP="00E008D9">
      <w:pPr>
        <w:pStyle w:val="code"/>
        <w:ind w:left="480" w:right="480"/>
      </w:pPr>
      <w:r w:rsidRPr="00E008D9">
        <w:t>1    b</w:t>
      </w:r>
    </w:p>
    <w:p w:rsidR="00E008D9" w:rsidRPr="00E008D9" w:rsidRDefault="00E008D9" w:rsidP="00E008D9">
      <w:pPr>
        <w:pStyle w:val="code"/>
        <w:ind w:left="480" w:right="480"/>
      </w:pPr>
      <w:r w:rsidRPr="00E008D9">
        <w:t>2    c</w:t>
      </w:r>
    </w:p>
    <w:p w:rsidR="00E008D9" w:rsidRPr="00E008D9" w:rsidRDefault="00E008D9" w:rsidP="00E008D9">
      <w:pPr>
        <w:pStyle w:val="code"/>
        <w:ind w:left="480" w:right="480"/>
      </w:pPr>
      <w:r w:rsidRPr="00E008D9">
        <w:lastRenderedPageBreak/>
        <w:t>3    d</w:t>
      </w:r>
    </w:p>
    <w:p w:rsidR="00E008D9" w:rsidRPr="00E008D9" w:rsidRDefault="00E008D9" w:rsidP="00E008D9">
      <w:pPr>
        <w:pStyle w:val="code"/>
        <w:ind w:left="480" w:right="480"/>
      </w:pPr>
      <w:r w:rsidRPr="00E008D9">
        <w:t>4    e</w:t>
      </w:r>
    </w:p>
    <w:p w:rsidR="009D1EA8" w:rsidRPr="009D1EA8" w:rsidRDefault="009D1EA8" w:rsidP="009D1EA8">
      <w:pPr>
        <w:pStyle w:val="5"/>
      </w:pPr>
      <w:r>
        <w:rPr>
          <w:rFonts w:hint="eastAsia"/>
        </w:rPr>
        <w:t>2.2.3</w:t>
      </w:r>
      <w:r>
        <w:t xml:space="preserve">  </w:t>
      </w:r>
      <w:r>
        <w:rPr>
          <w:rFonts w:hint="eastAsia"/>
        </w:rPr>
        <w:t>迭代器与生成器</w:t>
      </w:r>
    </w:p>
    <w:p w:rsidR="00A216DE" w:rsidRDefault="00A216DE" w:rsidP="00E008D9">
      <w:pPr>
        <w:pStyle w:val="4"/>
        <w:numPr>
          <w:ilvl w:val="1"/>
          <w:numId w:val="41"/>
        </w:numPr>
      </w:pPr>
      <w:r>
        <w:t xml:space="preserve"> </w:t>
      </w:r>
      <w:r>
        <w:rPr>
          <w:rFonts w:hint="eastAsia"/>
        </w:rPr>
        <w:t>Python</w:t>
      </w:r>
      <w:r>
        <w:t xml:space="preserve">  </w:t>
      </w:r>
      <w:r>
        <w:rPr>
          <w:rFonts w:hint="eastAsia"/>
        </w:rPr>
        <w:t>数据结构</w:t>
      </w:r>
    </w:p>
    <w:p w:rsidR="00E008D9" w:rsidRDefault="00E008D9" w:rsidP="00E008D9">
      <w:pPr>
        <w:pStyle w:val="5"/>
      </w:pPr>
      <w:r>
        <w:rPr>
          <w:rFonts w:hint="eastAsia"/>
        </w:rPr>
        <w:t>2.3.1</w:t>
      </w:r>
      <w:r>
        <w:t xml:space="preserve">  </w:t>
      </w:r>
      <w:r>
        <w:rPr>
          <w:rFonts w:hint="eastAsia"/>
        </w:rPr>
        <w:t>列表</w:t>
      </w:r>
    </w:p>
    <w:p w:rsidR="00E008D9" w:rsidRDefault="00E008D9" w:rsidP="00E008D9">
      <w:pPr>
        <w:pStyle w:val="afff1"/>
        <w:ind w:left="720" w:firstLineChars="0" w:firstLine="0"/>
      </w:pPr>
      <w:r>
        <w:rPr>
          <w:rFonts w:hint="eastAsia"/>
        </w:rPr>
        <w:t>列表，元组，字符串属于序列，序列类型都有</w:t>
      </w:r>
      <w:r w:rsidRPr="002F1334">
        <w:rPr>
          <w:rFonts w:hint="eastAsia"/>
          <w:b/>
          <w:highlight w:val="yellow"/>
          <w:u w:val="single"/>
        </w:rPr>
        <w:t>关系操作符（</w:t>
      </w:r>
      <w:r w:rsidRPr="002F1334">
        <w:rPr>
          <w:rFonts w:hint="eastAsia"/>
          <w:b/>
          <w:highlight w:val="yellow"/>
          <w:u w:val="single"/>
        </w:rPr>
        <w:t>in</w:t>
      </w:r>
      <w:r w:rsidRPr="002F1334">
        <w:rPr>
          <w:rFonts w:hint="eastAsia"/>
          <w:b/>
          <w:highlight w:val="yellow"/>
          <w:u w:val="single"/>
        </w:rPr>
        <w:t>），大小计算函数（</w:t>
      </w:r>
      <w:r w:rsidRPr="002F1334">
        <w:rPr>
          <w:rFonts w:hint="eastAsia"/>
          <w:b/>
          <w:highlight w:val="yellow"/>
          <w:u w:val="single"/>
        </w:rPr>
        <w:t>len</w:t>
      </w:r>
      <w:r w:rsidRPr="002F1334">
        <w:rPr>
          <w:b/>
          <w:highlight w:val="yellow"/>
          <w:u w:val="single"/>
        </w:rPr>
        <w:t>()</w:t>
      </w:r>
      <w:r w:rsidRPr="002F1334">
        <w:rPr>
          <w:rFonts w:hint="eastAsia"/>
          <w:b/>
          <w:highlight w:val="yellow"/>
          <w:u w:val="single"/>
        </w:rPr>
        <w:t>），分片（</w:t>
      </w:r>
      <w:r w:rsidRPr="002F1334">
        <w:rPr>
          <w:rFonts w:hint="eastAsia"/>
          <w:b/>
          <w:highlight w:val="yellow"/>
          <w:u w:val="single"/>
        </w:rPr>
        <w:t>[</w:t>
      </w:r>
      <w:r w:rsidRPr="002F1334">
        <w:rPr>
          <w:b/>
          <w:highlight w:val="yellow"/>
          <w:u w:val="single"/>
        </w:rPr>
        <w:t>]</w:t>
      </w:r>
      <w:r w:rsidRPr="002F1334">
        <w:rPr>
          <w:rFonts w:hint="eastAsia"/>
          <w:b/>
          <w:highlight w:val="yellow"/>
          <w:u w:val="single"/>
        </w:rPr>
        <w:t>），以及迭代操作</w:t>
      </w:r>
      <w:r>
        <w:rPr>
          <w:rFonts w:hint="eastAsia"/>
        </w:rPr>
        <w:t>，序列基本包括：</w:t>
      </w:r>
      <w:r w:rsidRPr="00BA27D6">
        <w:rPr>
          <w:rFonts w:hint="eastAsia"/>
          <w:b/>
          <w:i/>
          <w:color w:val="FF0000"/>
          <w:u w:val="single"/>
        </w:rPr>
        <w:t>创建，索引，切片，加，乘，检查成员</w:t>
      </w:r>
      <w:r>
        <w:rPr>
          <w:rFonts w:hint="eastAsia"/>
        </w:rPr>
        <w:t>6</w:t>
      </w:r>
      <w:r>
        <w:rPr>
          <w:rFonts w:hint="eastAsia"/>
        </w:rPr>
        <w:t>种操作。</w:t>
      </w:r>
    </w:p>
    <w:tbl>
      <w:tblPr>
        <w:tblStyle w:val="afff2"/>
        <w:tblW w:w="0" w:type="auto"/>
        <w:tblInd w:w="720" w:type="dxa"/>
        <w:tblLook w:val="04A0" w:firstRow="1" w:lastRow="0" w:firstColumn="1" w:lastColumn="0" w:noHBand="0" w:noVBand="1"/>
      </w:tblPr>
      <w:tblGrid>
        <w:gridCol w:w="2956"/>
        <w:gridCol w:w="2790"/>
        <w:gridCol w:w="2802"/>
      </w:tblGrid>
      <w:tr w:rsidR="00E008D9" w:rsidTr="00C4503C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表达式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结果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008D9" w:rsidTr="00C4503C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008D9" w:rsidRPr="00582FAD" w:rsidRDefault="00E008D9" w:rsidP="00C4503C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mylist = [0,1,2,3,4]</w:t>
            </w:r>
          </w:p>
          <w:p w:rsidR="00E008D9" w:rsidRPr="00582FAD" w:rsidRDefault="00E008D9" w:rsidP="00C4503C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 xml:space="preserve">mylist1 = </w:t>
            </w:r>
            <w:r w:rsidRPr="00582FAD">
              <w:rPr>
                <w:rFonts w:hint="eastAsia"/>
                <w:b/>
                <w:color w:val="FF0000"/>
                <w:sz w:val="22"/>
              </w:rPr>
              <w:t>list</w:t>
            </w:r>
            <w:r w:rsidRPr="00582FAD">
              <w:rPr>
                <w:b/>
                <w:color w:val="FF0000"/>
                <w:sz w:val="22"/>
              </w:rPr>
              <w:t>(“abcd”)</w:t>
            </w: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mylist2 = list</w:t>
            </w:r>
            <w:r w:rsidRPr="00582FAD">
              <w:rPr>
                <w:rFonts w:hint="eastAsia"/>
                <w:b/>
                <w:color w:val="FF0000"/>
                <w:sz w:val="22"/>
              </w:rPr>
              <w:t>(</w:t>
            </w:r>
            <w:r w:rsidRPr="00582FAD">
              <w:rPr>
                <w:b/>
                <w:color w:val="FF0000"/>
                <w:sz w:val="22"/>
              </w:rPr>
              <w:t xml:space="preserve"> i  for i in range(6))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创建列表</w:t>
            </w:r>
          </w:p>
        </w:tc>
      </w:tr>
      <w:tr w:rsidR="00E008D9" w:rsidTr="00C4503C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008D9" w:rsidRPr="00582FAD" w:rsidRDefault="00E008D9" w:rsidP="00C4503C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print(mylist[0])</w:t>
            </w:r>
          </w:p>
          <w:p w:rsidR="00E008D9" w:rsidRPr="00582FAD" w:rsidRDefault="00E008D9" w:rsidP="00C4503C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print(mylist1[2])</w:t>
            </w: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print(mylist2[3])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0</w:t>
            </w: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c</w:t>
            </w: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3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列表索引操作</w:t>
            </w:r>
          </w:p>
        </w:tc>
      </w:tr>
      <w:tr w:rsidR="00E008D9" w:rsidTr="00C4503C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008D9" w:rsidRPr="00582FAD" w:rsidRDefault="00E008D9" w:rsidP="00C4503C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print(1 in mylist)</w:t>
            </w:r>
          </w:p>
          <w:p w:rsidR="00E008D9" w:rsidRPr="00582FAD" w:rsidRDefault="00E008D9" w:rsidP="00C4503C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print('e' not in mylist1)</w:t>
            </w: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print(3 not in mylist2)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True</w:t>
            </w: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True</w:t>
            </w: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False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列表检查成员操作</w:t>
            </w:r>
          </w:p>
        </w:tc>
      </w:tr>
      <w:tr w:rsidR="00E008D9" w:rsidTr="00C4503C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mylist+mylist</w:t>
            </w:r>
            <w:r w:rsidRPr="00582FAD">
              <w:rPr>
                <w:rFonts w:hint="eastAsia"/>
                <w:b/>
                <w:color w:val="FF0000"/>
                <w:sz w:val="22"/>
              </w:rPr>
              <w:t>1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[</w:t>
            </w:r>
            <w:r w:rsidRPr="00582FAD">
              <w:rPr>
                <w:b/>
                <w:sz w:val="22"/>
              </w:rPr>
              <w:t>0,1,2,3,4,’a’,’b’,’c’,’d’]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08D9" w:rsidRPr="00D256C6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列表加操作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连接操作</w:t>
            </w:r>
          </w:p>
        </w:tc>
      </w:tr>
      <w:tr w:rsidR="00E008D9" w:rsidTr="00C4503C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color w:val="FF0000"/>
                <w:sz w:val="22"/>
              </w:rPr>
            </w:pPr>
            <w:r w:rsidRPr="00582FAD">
              <w:rPr>
                <w:rFonts w:hint="eastAsia"/>
                <w:b/>
                <w:color w:val="FF0000"/>
                <w:sz w:val="22"/>
              </w:rPr>
              <w:t>mylist*2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[</w:t>
            </w:r>
            <w:r w:rsidRPr="00582FAD">
              <w:rPr>
                <w:b/>
                <w:sz w:val="22"/>
              </w:rPr>
              <w:t>0,1,2,3,4,0,1,2,3,4]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列表乘操作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重复操作</w:t>
            </w:r>
          </w:p>
        </w:tc>
      </w:tr>
      <w:tr w:rsidR="00E008D9" w:rsidTr="00C4503C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008D9" w:rsidRPr="00582FAD" w:rsidRDefault="00E008D9" w:rsidP="00C4503C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print(mylist)</w:t>
            </w:r>
          </w:p>
          <w:p w:rsidR="00E008D9" w:rsidRPr="00582FAD" w:rsidRDefault="00E008D9" w:rsidP="00C4503C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print(mylist[:])</w:t>
            </w:r>
          </w:p>
          <w:p w:rsidR="00E008D9" w:rsidRPr="00582FAD" w:rsidRDefault="00E008D9" w:rsidP="00C4503C">
            <w:pPr>
              <w:pStyle w:val="afff1"/>
              <w:ind w:firstLine="440"/>
              <w:rPr>
                <w:b/>
                <w:color w:val="FF0000"/>
                <w:sz w:val="22"/>
              </w:rPr>
            </w:pPr>
          </w:p>
          <w:p w:rsidR="00E008D9" w:rsidRPr="00582FAD" w:rsidRDefault="00E008D9" w:rsidP="00C4503C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print(mylist[0:3])</w:t>
            </w:r>
          </w:p>
          <w:p w:rsidR="00E008D9" w:rsidRPr="00582FAD" w:rsidRDefault="00E008D9" w:rsidP="00C4503C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print(mylist[:3])</w:t>
            </w:r>
          </w:p>
          <w:p w:rsidR="00E008D9" w:rsidRPr="00582FAD" w:rsidRDefault="00E008D9" w:rsidP="00C4503C">
            <w:pPr>
              <w:pStyle w:val="afff1"/>
              <w:ind w:firstLine="440"/>
              <w:rPr>
                <w:b/>
                <w:color w:val="FF0000"/>
                <w:sz w:val="22"/>
              </w:rPr>
            </w:pPr>
          </w:p>
          <w:p w:rsidR="00E008D9" w:rsidRPr="00582FAD" w:rsidRDefault="00E008D9" w:rsidP="00C4503C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print(mylist[2:5])</w:t>
            </w:r>
          </w:p>
          <w:p w:rsidR="00E008D9" w:rsidRPr="00582FAD" w:rsidRDefault="00E008D9" w:rsidP="00C4503C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print(mylist[2:])</w:t>
            </w:r>
          </w:p>
          <w:p w:rsidR="00E008D9" w:rsidRPr="00582FAD" w:rsidRDefault="00E008D9" w:rsidP="00C4503C">
            <w:pPr>
              <w:pStyle w:val="afff1"/>
              <w:ind w:firstLine="440"/>
              <w:rPr>
                <w:b/>
                <w:color w:val="FF0000"/>
                <w:sz w:val="22"/>
              </w:rPr>
            </w:pPr>
          </w:p>
          <w:p w:rsidR="00E008D9" w:rsidRPr="00582FAD" w:rsidRDefault="00E008D9" w:rsidP="00C4503C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print(mylist[1:3])</w:t>
            </w:r>
          </w:p>
          <w:p w:rsidR="00E008D9" w:rsidRPr="00582FAD" w:rsidRDefault="00E008D9" w:rsidP="00C4503C">
            <w:pPr>
              <w:pStyle w:val="afff1"/>
              <w:ind w:firstLine="440"/>
              <w:rPr>
                <w:b/>
                <w:color w:val="FF0000"/>
                <w:sz w:val="22"/>
              </w:rPr>
            </w:pPr>
          </w:p>
          <w:p w:rsidR="00E008D9" w:rsidRPr="00582FAD" w:rsidRDefault="00E008D9" w:rsidP="00C4503C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print(mylist[2])</w:t>
            </w:r>
          </w:p>
          <w:p w:rsidR="00E008D9" w:rsidRPr="00582FAD" w:rsidRDefault="00E008D9" w:rsidP="00C4503C">
            <w:pPr>
              <w:pStyle w:val="afff1"/>
              <w:ind w:firstLine="440"/>
              <w:rPr>
                <w:b/>
                <w:color w:val="FF0000"/>
                <w:sz w:val="22"/>
              </w:rPr>
            </w:pPr>
          </w:p>
          <w:p w:rsidR="00E008D9" w:rsidRPr="00582FAD" w:rsidRDefault="00E008D9" w:rsidP="00C4503C">
            <w:pPr>
              <w:rPr>
                <w:b/>
                <w:color w:val="FF0000"/>
                <w:sz w:val="22"/>
              </w:rPr>
            </w:pPr>
            <w:r w:rsidRPr="00582FAD">
              <w:rPr>
                <w:rFonts w:hint="eastAsia"/>
                <w:b/>
                <w:color w:val="FF0000"/>
                <w:sz w:val="22"/>
              </w:rPr>
              <w:t>#</w:t>
            </w:r>
            <w:r w:rsidRPr="00582FAD">
              <w:rPr>
                <w:rFonts w:hint="eastAsia"/>
                <w:b/>
                <w:color w:val="FF0000"/>
                <w:sz w:val="22"/>
              </w:rPr>
              <w:t>步长控制切片</w:t>
            </w:r>
          </w:p>
          <w:p w:rsidR="00E008D9" w:rsidRPr="00582FAD" w:rsidRDefault="00E008D9" w:rsidP="00C4503C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 xml:space="preserve">print(mylist[::-1]) </w:t>
            </w: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print(mylist[::2])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[</w:t>
            </w:r>
            <w:r w:rsidRPr="00582FAD">
              <w:rPr>
                <w:b/>
                <w:sz w:val="22"/>
              </w:rPr>
              <w:t>0,1,2,3,4]</w:t>
            </w: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[</w:t>
            </w:r>
            <w:r w:rsidRPr="00582FAD">
              <w:rPr>
                <w:b/>
                <w:sz w:val="22"/>
              </w:rPr>
              <w:t>0,1,2,3,4]</w:t>
            </w: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[0,1,2]</w:t>
            </w: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[0,1,2]</w:t>
            </w: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[2,3,4]</w:t>
            </w: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[2,3,4]</w:t>
            </w: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rFonts w:hint="eastAsia"/>
                <w:b/>
                <w:sz w:val="22"/>
              </w:rPr>
              <w:t>[</w:t>
            </w:r>
            <w:r w:rsidRPr="00582FAD">
              <w:rPr>
                <w:b/>
                <w:sz w:val="22"/>
              </w:rPr>
              <w:t>1,2]</w:t>
            </w: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[2]</w:t>
            </w: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[4,3,2,1,0]</w:t>
            </w:r>
          </w:p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  <w:r w:rsidRPr="00582FAD">
              <w:rPr>
                <w:b/>
                <w:sz w:val="22"/>
              </w:rPr>
              <w:t>[0,2,4]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列表切片操作</w:t>
            </w:r>
          </w:p>
        </w:tc>
      </w:tr>
      <w:tr w:rsidR="00E008D9" w:rsidTr="00C4503C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008D9" w:rsidRPr="00582FAD" w:rsidRDefault="00E008D9" w:rsidP="00C4503C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del mylist1[2]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08D9" w:rsidRPr="00582FAD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[</w:t>
            </w:r>
            <w:r>
              <w:rPr>
                <w:b/>
                <w:sz w:val="22"/>
              </w:rPr>
              <w:t>‘a’,’b’,’d’]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列表删除元素</w:t>
            </w:r>
          </w:p>
        </w:tc>
      </w:tr>
      <w:tr w:rsidR="00E008D9" w:rsidTr="00C4503C">
        <w:tc>
          <w:tcPr>
            <w:tcW w:w="2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008D9" w:rsidRPr="00582FAD" w:rsidRDefault="00E008D9" w:rsidP="00C4503C">
            <w:pPr>
              <w:rPr>
                <w:b/>
                <w:color w:val="FF0000"/>
                <w:sz w:val="22"/>
              </w:rPr>
            </w:pPr>
            <w:r w:rsidRPr="00582FAD">
              <w:rPr>
                <w:b/>
                <w:color w:val="FF0000"/>
                <w:sz w:val="22"/>
              </w:rPr>
              <w:t>mylist1[1] = 'f'</w:t>
            </w:r>
          </w:p>
        </w:tc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08D9" w:rsidRDefault="00E008D9" w:rsidP="00C4503C">
            <w:pPr>
              <w:pStyle w:val="afff1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[</w:t>
            </w:r>
            <w:r>
              <w:rPr>
                <w:b/>
                <w:sz w:val="22"/>
              </w:rPr>
              <w:t>‘a’,’f’,’d’]</w:t>
            </w:r>
          </w:p>
        </w:tc>
        <w:tc>
          <w:tcPr>
            <w:tcW w:w="2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列表更新元素</w:t>
            </w:r>
          </w:p>
        </w:tc>
      </w:tr>
    </w:tbl>
    <w:p w:rsidR="00E008D9" w:rsidRDefault="00E008D9" w:rsidP="00E008D9"/>
    <w:p w:rsidR="00E008D9" w:rsidRDefault="00E008D9" w:rsidP="00E008D9">
      <w:pPr>
        <w:pStyle w:val="5"/>
      </w:pPr>
      <w:r>
        <w:rPr>
          <w:rFonts w:hint="eastAsia"/>
        </w:rPr>
        <w:t>2.3.2</w:t>
      </w:r>
      <w:r>
        <w:t xml:space="preserve">  </w:t>
      </w:r>
      <w:r>
        <w:rPr>
          <w:rFonts w:hint="eastAsia"/>
        </w:rPr>
        <w:t>元组</w:t>
      </w:r>
    </w:p>
    <w:p w:rsidR="00E008D9" w:rsidRPr="00582FAD" w:rsidRDefault="00E008D9" w:rsidP="00E008D9">
      <w:pPr>
        <w:pStyle w:val="afff1"/>
        <w:ind w:left="720" w:firstLineChars="0" w:firstLine="0"/>
      </w:pPr>
      <w:r>
        <w:rPr>
          <w:rFonts w:hint="eastAsia"/>
        </w:rPr>
        <w:t>元组操作和列表操作相同，但是元组是</w:t>
      </w:r>
      <w:r w:rsidRPr="00582FAD">
        <w:rPr>
          <w:rFonts w:hint="eastAsia"/>
          <w:b/>
          <w:color w:val="FF0000"/>
        </w:rPr>
        <w:t>不允许修改元组值</w:t>
      </w:r>
      <w:r>
        <w:rPr>
          <w:rFonts w:hint="eastAsia"/>
        </w:rPr>
        <w:t>的。也就是说除了更新操作元组没有之外，其他操作和列表操作相同。</w:t>
      </w:r>
    </w:p>
    <w:p w:rsidR="00E008D9" w:rsidRDefault="00E008D9" w:rsidP="00E008D9">
      <w:pPr>
        <w:pStyle w:val="5"/>
      </w:pPr>
      <w:r>
        <w:rPr>
          <w:rFonts w:hint="eastAsia"/>
        </w:rPr>
        <w:t>2.3.3</w:t>
      </w:r>
      <w:r>
        <w:t xml:space="preserve">  </w:t>
      </w:r>
      <w:r>
        <w:rPr>
          <w:rFonts w:hint="eastAsia"/>
        </w:rPr>
        <w:t>字典</w:t>
      </w:r>
    </w:p>
    <w:p w:rsidR="00E008D9" w:rsidRDefault="00E008D9" w:rsidP="00E008D9">
      <w:pPr>
        <w:ind w:left="720"/>
      </w:pPr>
      <w:r>
        <w:rPr>
          <w:rFonts w:hint="eastAsia"/>
        </w:rPr>
        <w:t>字典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语言中唯一的映射类型。形式如：</w:t>
      </w:r>
      <w:r>
        <w:rPr>
          <w:rFonts w:hint="eastAsia"/>
        </w:rPr>
        <w:t>{key</w:t>
      </w:r>
      <w:r>
        <w:t>:value,key:value</w:t>
      </w:r>
      <w:r>
        <w:rPr>
          <w:rFonts w:hint="eastAsia"/>
        </w:rPr>
        <w:t>}</w:t>
      </w:r>
    </w:p>
    <w:p w:rsidR="00E008D9" w:rsidRPr="00645A5C" w:rsidRDefault="00E008D9" w:rsidP="00E008D9">
      <w:pPr>
        <w:ind w:left="720"/>
      </w:pPr>
    </w:p>
    <w:tbl>
      <w:tblPr>
        <w:tblStyle w:val="afff2"/>
        <w:tblW w:w="0" w:type="auto"/>
        <w:tblInd w:w="720" w:type="dxa"/>
        <w:tblLook w:val="04A0" w:firstRow="1" w:lastRow="0" w:firstColumn="1" w:lastColumn="0" w:noHBand="0" w:noVBand="1"/>
      </w:tblPr>
      <w:tblGrid>
        <w:gridCol w:w="2929"/>
        <w:gridCol w:w="2908"/>
        <w:gridCol w:w="2731"/>
      </w:tblGrid>
      <w:tr w:rsidR="00E008D9" w:rsidTr="00C4503C">
        <w:tc>
          <w:tcPr>
            <w:tcW w:w="2929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代码示例</w:t>
            </w:r>
          </w:p>
        </w:tc>
        <w:tc>
          <w:tcPr>
            <w:tcW w:w="2908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结果</w:t>
            </w:r>
          </w:p>
        </w:tc>
        <w:tc>
          <w:tcPr>
            <w:tcW w:w="2731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008D9" w:rsidTr="00C4503C">
        <w:tc>
          <w:tcPr>
            <w:tcW w:w="2929" w:type="dxa"/>
          </w:tcPr>
          <w:p w:rsidR="00E008D9" w:rsidRDefault="00E008D9" w:rsidP="00C4503C">
            <w:pPr>
              <w:pStyle w:val="afff1"/>
              <w:ind w:firstLineChars="0" w:firstLine="0"/>
            </w:pPr>
            <w:r w:rsidRPr="00645A5C">
              <w:t>adict = dict(([1,'a'],[2,'b']))</w:t>
            </w:r>
          </w:p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dick = </w:t>
            </w:r>
            <w:r w:rsidRPr="00645A5C">
              <w:t>{1: 'a', 2: 'b'}</w:t>
            </w:r>
          </w:p>
          <w:p w:rsidR="00E008D9" w:rsidRDefault="00E008D9" w:rsidP="00C4503C">
            <w:pPr>
              <w:pStyle w:val="afff1"/>
              <w:ind w:firstLineChars="0" w:firstLine="0"/>
            </w:pPr>
            <w:r w:rsidRPr="00645A5C">
              <w:t>ddict = {}.fromkeys(('x','y'),-1)</w:t>
            </w:r>
          </w:p>
        </w:tc>
        <w:tc>
          <w:tcPr>
            <w:tcW w:w="2908" w:type="dxa"/>
          </w:tcPr>
          <w:p w:rsidR="00E008D9" w:rsidRDefault="00E008D9" w:rsidP="00C4503C">
            <w:pPr>
              <w:pStyle w:val="afff1"/>
              <w:ind w:firstLineChars="0" w:firstLine="0"/>
            </w:pPr>
            <w:r w:rsidRPr="00645A5C">
              <w:t>{1: 'a', 2: 'b'}</w:t>
            </w:r>
          </w:p>
          <w:p w:rsidR="00E008D9" w:rsidRDefault="00E008D9" w:rsidP="00C4503C">
            <w:pPr>
              <w:pStyle w:val="afff1"/>
              <w:ind w:firstLineChars="0" w:firstLine="0"/>
            </w:pPr>
            <w:r w:rsidRPr="00645A5C">
              <w:t>{1: 'a', 2: 'b'}</w:t>
            </w:r>
          </w:p>
          <w:p w:rsidR="00E008D9" w:rsidRDefault="00E008D9" w:rsidP="00C4503C">
            <w:pPr>
              <w:pStyle w:val="afff1"/>
              <w:ind w:firstLineChars="0" w:firstLine="0"/>
            </w:pPr>
            <w:r w:rsidRPr="00645A5C">
              <w:t>{'x': -1, 'y': -1}</w:t>
            </w:r>
          </w:p>
        </w:tc>
        <w:tc>
          <w:tcPr>
            <w:tcW w:w="2731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创建字典</w:t>
            </w:r>
          </w:p>
        </w:tc>
      </w:tr>
      <w:tr w:rsidR="00E008D9" w:rsidTr="00C4503C">
        <w:tc>
          <w:tcPr>
            <w:tcW w:w="2929" w:type="dxa"/>
          </w:tcPr>
          <w:p w:rsidR="00E008D9" w:rsidRDefault="00E008D9" w:rsidP="00C4503C">
            <w:r>
              <w:t>for k in adict.keys():</w:t>
            </w:r>
          </w:p>
          <w:p w:rsidR="00E008D9" w:rsidRDefault="00E008D9" w:rsidP="00C4503C">
            <w:pPr>
              <w:pStyle w:val="afff1"/>
              <w:ind w:firstLine="480"/>
            </w:pPr>
            <w:r>
              <w:t>print(k,adict[k])</w:t>
            </w:r>
          </w:p>
          <w:p w:rsidR="00E008D9" w:rsidRDefault="00E008D9" w:rsidP="00C4503C">
            <w:r>
              <w:t>for k in adict:</w:t>
            </w:r>
          </w:p>
          <w:p w:rsidR="00E008D9" w:rsidRDefault="00E008D9" w:rsidP="00C4503C">
            <w:pPr>
              <w:ind w:firstLineChars="200" w:firstLine="480"/>
            </w:pPr>
            <w:r>
              <w:t>print(k,adict[k])</w:t>
            </w:r>
          </w:p>
        </w:tc>
        <w:tc>
          <w:tcPr>
            <w:tcW w:w="2908" w:type="dxa"/>
          </w:tcPr>
          <w:p w:rsidR="00E008D9" w:rsidRDefault="00E008D9" w:rsidP="00E008D9">
            <w:pPr>
              <w:pStyle w:val="afff1"/>
              <w:numPr>
                <w:ilvl w:val="1"/>
                <w:numId w:val="40"/>
              </w:numPr>
              <w:ind w:firstLineChars="0"/>
            </w:pPr>
            <w:r>
              <w:rPr>
                <w:rFonts w:hint="eastAsia"/>
              </w:rPr>
              <w:t>a</w:t>
            </w:r>
          </w:p>
          <w:p w:rsidR="00E008D9" w:rsidRDefault="00E008D9" w:rsidP="00E008D9">
            <w:pPr>
              <w:pStyle w:val="afff1"/>
              <w:numPr>
                <w:ilvl w:val="1"/>
                <w:numId w:val="40"/>
              </w:numPr>
              <w:ind w:firstLineChars="0"/>
            </w:pPr>
            <w:r>
              <w:rPr>
                <w:rFonts w:hint="eastAsia"/>
              </w:rPr>
              <w:t>b</w:t>
            </w:r>
          </w:p>
          <w:p w:rsidR="00E008D9" w:rsidRDefault="00E008D9" w:rsidP="00C4503C">
            <w:r>
              <w:rPr>
                <w:rFonts w:hint="eastAsia"/>
              </w:rPr>
              <w:t>1</w:t>
            </w:r>
            <w:r>
              <w:t xml:space="preserve"> a</w:t>
            </w:r>
          </w:p>
          <w:p w:rsidR="00E008D9" w:rsidRDefault="00E008D9" w:rsidP="00C4503C">
            <w:r>
              <w:t>2 b</w:t>
            </w:r>
          </w:p>
        </w:tc>
        <w:tc>
          <w:tcPr>
            <w:tcW w:w="2731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访问字典中的值</w:t>
            </w:r>
          </w:p>
        </w:tc>
      </w:tr>
      <w:tr w:rsidR="00E008D9" w:rsidTr="00C4503C">
        <w:tc>
          <w:tcPr>
            <w:tcW w:w="2929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a</w:t>
            </w:r>
            <w:r>
              <w:t>ddict[1] = ‘c’</w:t>
            </w:r>
          </w:p>
          <w:p w:rsidR="00E008D9" w:rsidRDefault="00E008D9" w:rsidP="00C4503C">
            <w:pPr>
              <w:pStyle w:val="afff1"/>
              <w:ind w:firstLineChars="0" w:firstLine="0"/>
            </w:pPr>
            <w:r>
              <w:t>a</w:t>
            </w:r>
            <w:r>
              <w:rPr>
                <w:rFonts w:hint="eastAsia"/>
              </w:rPr>
              <w:t>d</w:t>
            </w:r>
            <w:r>
              <w:t>dict[3]=’e’</w:t>
            </w:r>
          </w:p>
        </w:tc>
        <w:tc>
          <w:tcPr>
            <w:tcW w:w="2908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t>{1: 'c</w:t>
            </w:r>
            <w:r w:rsidRPr="00645A5C">
              <w:t>', 2: 'b'}</w:t>
            </w:r>
          </w:p>
          <w:p w:rsidR="00E008D9" w:rsidRPr="00296214" w:rsidRDefault="00E008D9" w:rsidP="00C4503C">
            <w:pPr>
              <w:pStyle w:val="afff1"/>
              <w:ind w:firstLineChars="0" w:firstLine="0"/>
            </w:pPr>
            <w:r>
              <w:t>{1: 'c</w:t>
            </w:r>
            <w:r w:rsidRPr="00645A5C">
              <w:t>', 2: 'b'</w:t>
            </w:r>
            <w:r>
              <w:t>,3:’e’</w:t>
            </w:r>
            <w:r w:rsidRPr="00645A5C">
              <w:t>}</w:t>
            </w:r>
          </w:p>
        </w:tc>
        <w:tc>
          <w:tcPr>
            <w:tcW w:w="2731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更新操作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如果没有该键，则进行增加操作</w:t>
            </w:r>
          </w:p>
        </w:tc>
      </w:tr>
      <w:tr w:rsidR="00E008D9" w:rsidTr="00C4503C">
        <w:tc>
          <w:tcPr>
            <w:tcW w:w="2929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del</w:t>
            </w:r>
            <w:r>
              <w:t xml:space="preserve">  adct[1]</w:t>
            </w:r>
          </w:p>
          <w:p w:rsidR="00E008D9" w:rsidRDefault="00E008D9" w:rsidP="00C4503C">
            <w:pPr>
              <w:pStyle w:val="afff1"/>
              <w:ind w:firstLineChars="0" w:firstLine="0"/>
            </w:pPr>
            <w:r>
              <w:t>a</w:t>
            </w:r>
            <w:r>
              <w:rPr>
                <w:rFonts w:hint="eastAsia"/>
              </w:rPr>
              <w:t>dict</w:t>
            </w:r>
            <w:r>
              <w:t>.clear()</w:t>
            </w:r>
          </w:p>
          <w:p w:rsidR="00E008D9" w:rsidRDefault="00E008D9" w:rsidP="00C4503C">
            <w:pPr>
              <w:pStyle w:val="afff1"/>
              <w:ind w:firstLineChars="0" w:firstLine="0"/>
            </w:pPr>
            <w:r>
              <w:t>del addict</w:t>
            </w:r>
          </w:p>
        </w:tc>
        <w:tc>
          <w:tcPr>
            <w:tcW w:w="2908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t>{</w:t>
            </w:r>
            <w:r w:rsidRPr="00645A5C">
              <w:t xml:space="preserve"> 2: 'b'</w:t>
            </w:r>
            <w:r>
              <w:t>,3:’e’}</w:t>
            </w:r>
          </w:p>
          <w:p w:rsidR="00E008D9" w:rsidRDefault="00E008D9" w:rsidP="00C4503C">
            <w:pPr>
              <w:pStyle w:val="afff1"/>
              <w:ind w:firstLineChars="0" w:firstLine="0"/>
            </w:pPr>
            <w:r>
              <w:t>{}</w:t>
            </w:r>
          </w:p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2731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删除操作</w:t>
            </w:r>
          </w:p>
        </w:tc>
      </w:tr>
      <w:tr w:rsidR="00E008D9" w:rsidTr="00C4503C">
        <w:tc>
          <w:tcPr>
            <w:tcW w:w="2929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t>1 in adict</w:t>
            </w:r>
          </w:p>
          <w:p w:rsidR="00E008D9" w:rsidRDefault="00E008D9" w:rsidP="00C4503C">
            <w:pPr>
              <w:pStyle w:val="afff1"/>
              <w:ind w:firstLineChars="0" w:firstLine="0"/>
            </w:pPr>
            <w:r>
              <w:t>1 not in adict</w:t>
            </w:r>
          </w:p>
        </w:tc>
        <w:tc>
          <w:tcPr>
            <w:tcW w:w="2908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T</w:t>
            </w:r>
            <w:r>
              <w:t>rue</w:t>
            </w:r>
          </w:p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731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判断键是否存在</w:t>
            </w:r>
          </w:p>
        </w:tc>
      </w:tr>
    </w:tbl>
    <w:p w:rsidR="00E008D9" w:rsidRDefault="00E008D9" w:rsidP="00E008D9">
      <w:pPr>
        <w:pStyle w:val="afff1"/>
        <w:ind w:left="720" w:firstLineChars="0" w:firstLine="0"/>
      </w:pPr>
    </w:p>
    <w:p w:rsidR="00E008D9" w:rsidRDefault="00E008D9" w:rsidP="00E008D9">
      <w:pPr>
        <w:pStyle w:val="afff1"/>
        <w:ind w:left="720" w:firstLineChars="0" w:firstLine="0"/>
      </w:pPr>
      <w:r>
        <w:rPr>
          <w:rFonts w:hint="eastAsia"/>
        </w:rPr>
        <w:t>字典的比较算法</w:t>
      </w:r>
      <w:r>
        <w:rPr>
          <w:rFonts w:hint="eastAsia"/>
        </w:rPr>
        <w:t xml:space="preserve"> cmp(</w:t>
      </w:r>
      <w:r>
        <w:t>dict1,dict2):</w:t>
      </w:r>
    </w:p>
    <w:p w:rsidR="00E008D9" w:rsidRDefault="00E008D9" w:rsidP="00E008D9">
      <w:pPr>
        <w:pStyle w:val="afff1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3D22A46F" wp14:editId="750B031F">
            <wp:extent cx="3848100" cy="2981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D9" w:rsidRDefault="00E008D9" w:rsidP="00E008D9">
      <w:pPr>
        <w:pStyle w:val="afff1"/>
        <w:ind w:left="720" w:firstLineChars="0" w:firstLine="0"/>
      </w:pPr>
    </w:p>
    <w:p w:rsidR="00E008D9" w:rsidRDefault="00E008D9" w:rsidP="00E008D9">
      <w:pPr>
        <w:pStyle w:val="afff1"/>
        <w:ind w:left="720" w:firstLineChars="0" w:firstLine="0"/>
      </w:pPr>
      <w:r>
        <w:rPr>
          <w:rFonts w:hint="eastAsia"/>
        </w:rPr>
        <w:t>注意：字典中的键只允许对应一个值</w:t>
      </w:r>
    </w:p>
    <w:p w:rsidR="00E008D9" w:rsidRDefault="00E008D9" w:rsidP="00E008D9">
      <w:pPr>
        <w:pStyle w:val="afff1"/>
        <w:ind w:left="720" w:firstLineChars="0" w:firstLine="0"/>
      </w:pPr>
      <w:r>
        <w:tab/>
      </w:r>
      <w:r>
        <w:rPr>
          <w:rFonts w:hint="eastAsia"/>
        </w:rPr>
        <w:t>字典中的键必须是可哈希的，即键是不变的，因此列表和字典是不能作为键的。</w:t>
      </w:r>
    </w:p>
    <w:p w:rsidR="00E008D9" w:rsidRDefault="00E008D9" w:rsidP="00E008D9">
      <w:pPr>
        <w:pStyle w:val="5"/>
      </w:pPr>
      <w:r>
        <w:rPr>
          <w:rFonts w:hint="eastAsia"/>
        </w:rPr>
        <w:t>2.3.4</w:t>
      </w:r>
      <w:r>
        <w:t xml:space="preserve">  </w:t>
      </w:r>
      <w:r>
        <w:rPr>
          <w:rFonts w:hint="eastAsia"/>
        </w:rPr>
        <w:t>集合</w:t>
      </w:r>
    </w:p>
    <w:p w:rsidR="00E008D9" w:rsidRDefault="00E008D9" w:rsidP="00E008D9">
      <w:pPr>
        <w:pStyle w:val="afff1"/>
        <w:ind w:left="720" w:firstLineChars="0" w:firstLine="0"/>
      </w:pPr>
      <w:r>
        <w:rPr>
          <w:rFonts w:hint="eastAsia"/>
        </w:rPr>
        <w:t>集合</w:t>
      </w:r>
      <w:r>
        <w:rPr>
          <w:rFonts w:hint="eastAsia"/>
        </w:rPr>
        <w:t>set</w:t>
      </w:r>
      <w:r>
        <w:rPr>
          <w:rFonts w:hint="eastAsia"/>
        </w:rPr>
        <w:t>，和数学中的集合概念是相对应的，因此在集合中，重复的只会显示一个。并且是无序排列。具体操作如下：</w:t>
      </w:r>
    </w:p>
    <w:tbl>
      <w:tblPr>
        <w:tblStyle w:val="afff2"/>
        <w:tblW w:w="0" w:type="auto"/>
        <w:tblInd w:w="720" w:type="dxa"/>
        <w:tblLook w:val="04A0" w:firstRow="1" w:lastRow="0" w:firstColumn="1" w:lastColumn="0" w:noHBand="0" w:noVBand="1"/>
      </w:tblPr>
      <w:tblGrid>
        <w:gridCol w:w="2911"/>
        <w:gridCol w:w="3735"/>
        <w:gridCol w:w="1922"/>
      </w:tblGrid>
      <w:tr w:rsidR="00E008D9" w:rsidTr="00C4503C">
        <w:tc>
          <w:tcPr>
            <w:tcW w:w="2911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代码</w:t>
            </w:r>
          </w:p>
        </w:tc>
        <w:tc>
          <w:tcPr>
            <w:tcW w:w="3735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结果</w:t>
            </w:r>
          </w:p>
        </w:tc>
        <w:tc>
          <w:tcPr>
            <w:tcW w:w="1922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008D9" w:rsidTr="00C4503C">
        <w:tc>
          <w:tcPr>
            <w:tcW w:w="2911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lastRenderedPageBreak/>
              <w:t>aset = set(“hello world)</w:t>
            </w:r>
          </w:p>
          <w:p w:rsidR="00E008D9" w:rsidRDefault="00E008D9" w:rsidP="00C4503C">
            <w:pPr>
              <w:pStyle w:val="afff1"/>
              <w:ind w:firstLineChars="0" w:firstLine="0"/>
            </w:pPr>
            <w:r w:rsidRPr="00E354D5">
              <w:t>cset = frozenset("hello world")</w:t>
            </w:r>
          </w:p>
        </w:tc>
        <w:tc>
          <w:tcPr>
            <w:tcW w:w="3735" w:type="dxa"/>
          </w:tcPr>
          <w:p w:rsidR="00E008D9" w:rsidRDefault="00E008D9" w:rsidP="00C4503C">
            <w:pPr>
              <w:pStyle w:val="afff1"/>
              <w:ind w:firstLineChars="0" w:firstLine="0"/>
            </w:pPr>
            <w:r w:rsidRPr="00E354D5">
              <w:t>{' ', 'h', 'e', 'd', 'r', 'o', 'w', 'l'}</w:t>
            </w:r>
          </w:p>
          <w:p w:rsidR="00E008D9" w:rsidRDefault="00E008D9" w:rsidP="00C4503C">
            <w:pPr>
              <w:pStyle w:val="afff1"/>
              <w:ind w:firstLineChars="0" w:firstLine="0"/>
            </w:pPr>
            <w:r w:rsidRPr="00E354D5">
              <w:t>frozenset({' ', 'h', 'e', 'd', 'r', 'o', 'w', 'l'})</w:t>
            </w:r>
          </w:p>
        </w:tc>
        <w:tc>
          <w:tcPr>
            <w:tcW w:w="1922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创建集合，去除重复的</w:t>
            </w:r>
            <w:r>
              <w:rPr>
                <w:rFonts w:hint="eastAsia"/>
              </w:rPr>
              <w:t>l</w:t>
            </w:r>
          </w:p>
          <w:p w:rsidR="00E008D9" w:rsidRDefault="00E008D9" w:rsidP="00C4503C">
            <w:pPr>
              <w:pStyle w:val="afff1"/>
              <w:ind w:firstLineChars="0" w:firstLine="0"/>
            </w:pPr>
            <w:r>
              <w:t>Frozenset</w:t>
            </w:r>
            <w:r>
              <w:rPr>
                <w:rFonts w:hint="eastAsia"/>
              </w:rPr>
              <w:t>创建的集合为不可变集合</w:t>
            </w:r>
          </w:p>
        </w:tc>
      </w:tr>
      <w:tr w:rsidR="00E008D9" w:rsidTr="00C4503C">
        <w:tc>
          <w:tcPr>
            <w:tcW w:w="2911" w:type="dxa"/>
          </w:tcPr>
          <w:p w:rsidR="00E008D9" w:rsidRDefault="00E008D9" w:rsidP="00C4503C">
            <w:pPr>
              <w:pStyle w:val="afff1"/>
              <w:ind w:firstLineChars="0" w:firstLine="0"/>
            </w:pPr>
            <w:r w:rsidRPr="00E354D5">
              <w:t xml:space="preserve">'h' in </w:t>
            </w:r>
            <w:r>
              <w:t>aset</w:t>
            </w:r>
          </w:p>
          <w:p w:rsidR="00E008D9" w:rsidRDefault="00E008D9" w:rsidP="00C4503C">
            <w:pPr>
              <w:pStyle w:val="afff1"/>
              <w:ind w:firstLineChars="0" w:firstLine="0"/>
            </w:pPr>
            <w:r w:rsidRPr="00E354D5">
              <w:t>'c' not in aset</w:t>
            </w:r>
          </w:p>
        </w:tc>
        <w:tc>
          <w:tcPr>
            <w:tcW w:w="3735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True</w:t>
            </w:r>
          </w:p>
          <w:p w:rsidR="00E008D9" w:rsidRPr="00E354D5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922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检查成员</w:t>
            </w:r>
          </w:p>
        </w:tc>
      </w:tr>
      <w:tr w:rsidR="00E008D9" w:rsidTr="00C4503C">
        <w:tc>
          <w:tcPr>
            <w:tcW w:w="2911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t>aset.add()</w:t>
            </w:r>
          </w:p>
          <w:p w:rsidR="00E008D9" w:rsidRPr="00E354D5" w:rsidRDefault="00E008D9" w:rsidP="00C4503C">
            <w:pPr>
              <w:pStyle w:val="afff1"/>
              <w:ind w:firstLineChars="0" w:firstLine="0"/>
            </w:pPr>
            <w:r>
              <w:t>aset.update()</w:t>
            </w:r>
          </w:p>
        </w:tc>
        <w:tc>
          <w:tcPr>
            <w:tcW w:w="3735" w:type="dxa"/>
          </w:tcPr>
          <w:p w:rsidR="00E008D9" w:rsidRDefault="00E008D9" w:rsidP="00C4503C">
            <w:pPr>
              <w:pStyle w:val="afff1"/>
              <w:ind w:firstLineChars="0" w:firstLine="0"/>
            </w:pPr>
          </w:p>
        </w:tc>
        <w:tc>
          <w:tcPr>
            <w:tcW w:w="1922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添加操作</w:t>
            </w:r>
          </w:p>
        </w:tc>
      </w:tr>
      <w:tr w:rsidR="00E008D9" w:rsidTr="00C4503C">
        <w:tc>
          <w:tcPr>
            <w:tcW w:w="2911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t>aset.remove()</w:t>
            </w:r>
          </w:p>
          <w:p w:rsidR="00E008D9" w:rsidRDefault="00E008D9" w:rsidP="00C4503C">
            <w:pPr>
              <w:pStyle w:val="afff1"/>
              <w:ind w:firstLineChars="0" w:firstLine="0"/>
            </w:pPr>
            <w:r>
              <w:t>aset -=set()</w:t>
            </w:r>
          </w:p>
        </w:tc>
        <w:tc>
          <w:tcPr>
            <w:tcW w:w="3735" w:type="dxa"/>
          </w:tcPr>
          <w:p w:rsidR="00E008D9" w:rsidRDefault="00E008D9" w:rsidP="00C4503C">
            <w:pPr>
              <w:pStyle w:val="afff1"/>
              <w:ind w:firstLineChars="0" w:firstLine="0"/>
            </w:pPr>
          </w:p>
        </w:tc>
        <w:tc>
          <w:tcPr>
            <w:tcW w:w="1922" w:type="dxa"/>
          </w:tcPr>
          <w:p w:rsidR="00E008D9" w:rsidRDefault="00E008D9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删除操作</w:t>
            </w:r>
          </w:p>
        </w:tc>
      </w:tr>
    </w:tbl>
    <w:p w:rsidR="00E008D9" w:rsidRDefault="00E008D9" w:rsidP="00E008D9">
      <w:pPr>
        <w:pStyle w:val="afff1"/>
        <w:ind w:left="720" w:firstLineChars="0" w:firstLine="0"/>
      </w:pPr>
    </w:p>
    <w:p w:rsidR="00E008D9" w:rsidRDefault="00E008D9" w:rsidP="00E008D9">
      <w:pPr>
        <w:pStyle w:val="afff1"/>
        <w:ind w:left="720" w:firstLineChars="0" w:firstLine="0"/>
      </w:pPr>
      <w:r>
        <w:rPr>
          <w:rFonts w:hint="eastAsia"/>
        </w:rPr>
        <w:t>集合操作符与关系符号对应：</w:t>
      </w:r>
    </w:p>
    <w:p w:rsidR="00E008D9" w:rsidRPr="00E354D5" w:rsidRDefault="00E008D9" w:rsidP="00E008D9">
      <w:pPr>
        <w:pStyle w:val="afff1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4283C36F" wp14:editId="53ED46E0">
            <wp:extent cx="3171825" cy="26670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D9" w:rsidRDefault="00E008D9" w:rsidP="00E008D9">
      <w:pPr>
        <w:pStyle w:val="5"/>
      </w:pPr>
      <w:r>
        <w:rPr>
          <w:rFonts w:hint="eastAsia"/>
        </w:rPr>
        <w:t>2.3.5</w:t>
      </w:r>
      <w:r>
        <w:t xml:space="preserve">  </w:t>
      </w:r>
      <w:r>
        <w:rPr>
          <w:rFonts w:hint="eastAsia"/>
        </w:rPr>
        <w:t>字符串</w:t>
      </w:r>
    </w:p>
    <w:p w:rsidR="00E008D9" w:rsidRDefault="00E008D9" w:rsidP="00E008D9">
      <w:pPr>
        <w:ind w:firstLine="720"/>
      </w:pPr>
      <w:r>
        <w:rPr>
          <w:rFonts w:hint="eastAsia"/>
        </w:rPr>
        <w:t>字符串的操作，基本和列表的操作相同，不同点如下：</w:t>
      </w:r>
    </w:p>
    <w:p w:rsidR="00E008D9" w:rsidRDefault="00E008D9" w:rsidP="00E008D9">
      <w:pPr>
        <w:ind w:firstLine="7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创建字符串是用</w:t>
      </w:r>
      <w:r w:rsidRPr="00BC77CA">
        <w:rPr>
          <w:rFonts w:hint="eastAsia"/>
          <w:b/>
          <w:color w:val="00B0F0"/>
        </w:rPr>
        <w:t>单双引号</w:t>
      </w:r>
      <w:r>
        <w:rPr>
          <w:rFonts w:hint="eastAsia"/>
        </w:rPr>
        <w:t>来表示，比如：</w:t>
      </w:r>
      <w:r>
        <w:t xml:space="preserve">aStr = </w:t>
      </w:r>
      <w:r>
        <w:rPr>
          <w:rFonts w:hint="eastAsia"/>
        </w:rPr>
        <w:t>‘</w:t>
      </w:r>
      <w:r>
        <w:rPr>
          <w:rFonts w:hint="eastAsia"/>
        </w:rPr>
        <w:t>hello</w:t>
      </w:r>
      <w:r>
        <w:t>’   bStr = “hello ”</w:t>
      </w:r>
    </w:p>
    <w:p w:rsidR="00E008D9" w:rsidRDefault="00E008D9" w:rsidP="00E008D9">
      <w:pPr>
        <w:ind w:firstLine="720"/>
      </w:pPr>
      <w:r>
        <w:rPr>
          <w:rFonts w:hint="eastAsia"/>
        </w:rPr>
        <w:t>2</w:t>
      </w:r>
      <w:r>
        <w:rPr>
          <w:rFonts w:hint="eastAsia"/>
        </w:rPr>
        <w:t>）字符串的删除除了使用</w:t>
      </w:r>
      <w:r w:rsidRPr="00BC77CA">
        <w:rPr>
          <w:rFonts w:hint="eastAsia"/>
          <w:b/>
          <w:color w:val="00B0F0"/>
        </w:rPr>
        <w:t>del</w:t>
      </w:r>
      <w:r w:rsidRPr="00BC77CA">
        <w:rPr>
          <w:rFonts w:hint="eastAsia"/>
          <w:b/>
          <w:color w:val="00B0F0"/>
        </w:rPr>
        <w:t>语句</w:t>
      </w:r>
      <w:r>
        <w:rPr>
          <w:rFonts w:hint="eastAsia"/>
        </w:rPr>
        <w:t>之外，还可以将</w:t>
      </w:r>
      <w:r w:rsidRPr="00BC77CA">
        <w:rPr>
          <w:rFonts w:hint="eastAsia"/>
          <w:b/>
          <w:color w:val="00B0F0"/>
        </w:rPr>
        <w:t>字符串赋值为空串</w:t>
      </w:r>
      <w:r>
        <w:rPr>
          <w:rFonts w:hint="eastAsia"/>
        </w:rPr>
        <w:t>。</w:t>
      </w:r>
    </w:p>
    <w:p w:rsidR="00E008D9" w:rsidRDefault="00E008D9" w:rsidP="00E008D9">
      <w:pPr>
        <w:ind w:firstLine="720"/>
      </w:pPr>
      <w:r>
        <w:rPr>
          <w:rFonts w:hint="eastAsia"/>
        </w:rPr>
        <w:t>3</w:t>
      </w:r>
      <w:r>
        <w:rPr>
          <w:rFonts w:hint="eastAsia"/>
        </w:rPr>
        <w:t>）字符串的比较是按照</w:t>
      </w:r>
      <w:r w:rsidRPr="00BC77CA">
        <w:rPr>
          <w:rFonts w:hint="eastAsia"/>
          <w:b/>
          <w:color w:val="00B0F0"/>
        </w:rPr>
        <w:t>ASCII</w:t>
      </w:r>
      <w:r w:rsidRPr="00BC77CA">
        <w:rPr>
          <w:rFonts w:hint="eastAsia"/>
          <w:b/>
          <w:color w:val="00B0F0"/>
        </w:rPr>
        <w:t>值的大小</w:t>
      </w:r>
      <w:r>
        <w:rPr>
          <w:rFonts w:hint="eastAsia"/>
        </w:rPr>
        <w:t>来比较的。</w:t>
      </w:r>
    </w:p>
    <w:p w:rsidR="00E008D9" w:rsidRDefault="00E008D9" w:rsidP="00E008D9">
      <w:pPr>
        <w:ind w:firstLine="720"/>
      </w:pPr>
      <w:r>
        <w:rPr>
          <w:rFonts w:hint="eastAsia"/>
        </w:rPr>
        <w:t>4</w:t>
      </w:r>
      <w:r>
        <w:rPr>
          <w:rFonts w:hint="eastAsia"/>
        </w:rPr>
        <w:t>）</w:t>
      </w:r>
      <w:r w:rsidRPr="00BC77CA">
        <w:rPr>
          <w:rFonts w:hint="eastAsia"/>
          <w:b/>
          <w:color w:val="00B0F0"/>
        </w:rPr>
        <w:t>格式化字符串</w:t>
      </w:r>
      <w:r w:rsidRPr="00BC77CA">
        <w:rPr>
          <w:rFonts w:hint="eastAsia"/>
          <w:b/>
          <w:color w:val="00B0F0"/>
        </w:rPr>
        <w:t>/</w:t>
      </w:r>
      <w:r w:rsidRPr="00BC77CA">
        <w:rPr>
          <w:rFonts w:hint="eastAsia"/>
          <w:b/>
          <w:color w:val="00B0F0"/>
        </w:rPr>
        <w:t>字符串模板</w:t>
      </w:r>
      <w:r w:rsidRPr="00BC77CA">
        <w:rPr>
          <w:rFonts w:hint="eastAsia"/>
          <w:b/>
          <w:color w:val="00B0F0"/>
        </w:rPr>
        <w:t>/</w:t>
      </w:r>
      <w:r w:rsidRPr="00BC77CA">
        <w:rPr>
          <w:rFonts w:hint="eastAsia"/>
          <w:b/>
          <w:color w:val="00B0F0"/>
        </w:rPr>
        <w:t>原始字符串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t>”hello”</w:t>
      </w:r>
      <w:r>
        <w:rPr>
          <w:rFonts w:hint="eastAsia"/>
        </w:rPr>
        <w:t>）等字符串特有操作。</w:t>
      </w:r>
    </w:p>
    <w:p w:rsidR="00E008D9" w:rsidRPr="00BC77CA" w:rsidRDefault="00E008D9" w:rsidP="00E008D9">
      <w:pPr>
        <w:ind w:firstLine="720"/>
        <w:rPr>
          <w:b/>
          <w:color w:val="FF0000"/>
        </w:rPr>
      </w:pPr>
      <w:r w:rsidRPr="00BC77CA">
        <w:rPr>
          <w:rFonts w:hint="eastAsia"/>
          <w:b/>
          <w:color w:val="00B0F0"/>
        </w:rPr>
        <w:t>注意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BC77CA">
        <w:rPr>
          <w:rFonts w:hint="eastAsia"/>
          <w:b/>
          <w:color w:val="FF0000"/>
        </w:rPr>
        <w:t>字符串可以使用三引号来创建跨行以及包含特殊字符的字符串。</w:t>
      </w:r>
    </w:p>
    <w:p w:rsidR="00E008D9" w:rsidRPr="00BC77CA" w:rsidRDefault="00E008D9" w:rsidP="00E008D9">
      <w:pPr>
        <w:ind w:firstLine="720"/>
        <w:rPr>
          <w:b/>
          <w:color w:val="FF0000"/>
        </w:rPr>
      </w:pPr>
      <w:r w:rsidRPr="00BC77CA">
        <w:rPr>
          <w:b/>
          <w:color w:val="FF0000"/>
        </w:rPr>
        <w:tab/>
      </w:r>
      <w:r w:rsidRPr="00BC77CA">
        <w:rPr>
          <w:rFonts w:hint="eastAsia"/>
          <w:b/>
          <w:color w:val="FF0000"/>
        </w:rPr>
        <w:t>字符串是一种不可变的数据类型，每次的改变都是分配新串。</w:t>
      </w:r>
    </w:p>
    <w:p w:rsidR="00E008D9" w:rsidRPr="00E008D9" w:rsidRDefault="00E008D9" w:rsidP="00E008D9"/>
    <w:p w:rsidR="00A216DE" w:rsidRDefault="00A216DE" w:rsidP="00A216DE">
      <w:pPr>
        <w:pStyle w:val="3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进阶</w:t>
      </w:r>
    </w:p>
    <w:p w:rsidR="00A216DE" w:rsidRDefault="00A216DE" w:rsidP="00A216DE">
      <w:pPr>
        <w:pStyle w:val="4"/>
      </w:pPr>
      <w:r>
        <w:rPr>
          <w:rFonts w:hint="eastAsia"/>
        </w:rPr>
        <w:t>3.1</w:t>
      </w:r>
      <w:r>
        <w:t xml:space="preserve"> 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方法</w:t>
      </w:r>
    </w:p>
    <w:p w:rsidR="004327A8" w:rsidRDefault="004327A8" w:rsidP="004327A8">
      <w:pPr>
        <w:pStyle w:val="5"/>
      </w:pPr>
      <w:r>
        <w:rPr>
          <w:rFonts w:hint="eastAsia"/>
        </w:rPr>
        <w:t>3.1.1</w:t>
      </w:r>
      <w:r>
        <w:t xml:space="preserve">  </w:t>
      </w:r>
      <w:r>
        <w:rPr>
          <w:rFonts w:hint="eastAsia"/>
        </w:rPr>
        <w:t>方法定义</w:t>
      </w:r>
    </w:p>
    <w:p w:rsidR="004327A8" w:rsidRPr="00C17DC3" w:rsidRDefault="004327A8" w:rsidP="004327A8">
      <w:pPr>
        <w:ind w:firstLine="720"/>
      </w:pPr>
      <w:r>
        <w:rPr>
          <w:noProof/>
        </w:rPr>
        <w:drawing>
          <wp:inline distT="0" distB="0" distL="0" distR="0" wp14:anchorId="7F21E009" wp14:editId="519CC310">
            <wp:extent cx="2628900" cy="1143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7A8" w:rsidRDefault="004327A8" w:rsidP="004327A8">
      <w:pPr>
        <w:pStyle w:val="5"/>
      </w:pPr>
      <w:r>
        <w:rPr>
          <w:rFonts w:hint="eastAsia"/>
        </w:rPr>
        <w:t>3.1.2</w:t>
      </w:r>
      <w:r>
        <w:t xml:space="preserve">  </w:t>
      </w:r>
      <w:r>
        <w:rPr>
          <w:rFonts w:hint="eastAsia"/>
        </w:rPr>
        <w:t>方法示例</w:t>
      </w:r>
      <w:r>
        <w:t>_</w:t>
      </w:r>
      <w:r>
        <w:rPr>
          <w:rFonts w:hint="eastAsia"/>
        </w:rPr>
        <w:t>无返回值</w:t>
      </w:r>
    </w:p>
    <w:p w:rsidR="004327A8" w:rsidRPr="00C17DC3" w:rsidRDefault="004327A8" w:rsidP="004327A8">
      <w:pPr>
        <w:ind w:firstLine="720"/>
      </w:pPr>
      <w:r>
        <w:rPr>
          <w:noProof/>
        </w:rPr>
        <w:drawing>
          <wp:inline distT="0" distB="0" distL="0" distR="0" wp14:anchorId="05F41827" wp14:editId="004F53C2">
            <wp:extent cx="2295525" cy="22860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7A8" w:rsidRDefault="004327A8" w:rsidP="004327A8">
      <w:pPr>
        <w:pStyle w:val="5"/>
      </w:pPr>
      <w:r>
        <w:t>3</w:t>
      </w:r>
      <w:r>
        <w:rPr>
          <w:rFonts w:hint="eastAsia"/>
        </w:rPr>
        <w:t>.1.3</w:t>
      </w:r>
      <w:r>
        <w:t xml:space="preserve">  </w:t>
      </w:r>
      <w:r>
        <w:rPr>
          <w:rFonts w:hint="eastAsia"/>
        </w:rPr>
        <w:t>方法示例</w:t>
      </w:r>
      <w:r>
        <w:rPr>
          <w:rFonts w:hint="eastAsia"/>
        </w:rPr>
        <w:t>_</w:t>
      </w:r>
      <w:r>
        <w:rPr>
          <w:rFonts w:hint="eastAsia"/>
        </w:rPr>
        <w:t>有返回值</w:t>
      </w:r>
    </w:p>
    <w:p w:rsidR="004327A8" w:rsidRPr="00C17DC3" w:rsidRDefault="004327A8" w:rsidP="004327A8">
      <w:pPr>
        <w:ind w:firstLine="720"/>
      </w:pPr>
      <w:r>
        <w:rPr>
          <w:noProof/>
        </w:rPr>
        <w:drawing>
          <wp:inline distT="0" distB="0" distL="0" distR="0" wp14:anchorId="7E4CE6CE" wp14:editId="673F68EB">
            <wp:extent cx="2419350" cy="1352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7A8" w:rsidRDefault="004327A8" w:rsidP="004327A8">
      <w:pPr>
        <w:pStyle w:val="5"/>
      </w:pPr>
      <w:r>
        <w:lastRenderedPageBreak/>
        <w:t>3</w:t>
      </w:r>
      <w:r>
        <w:rPr>
          <w:rFonts w:hint="eastAsia"/>
        </w:rPr>
        <w:t>.1.4</w:t>
      </w:r>
      <w:r>
        <w:t xml:space="preserve">  </w:t>
      </w:r>
      <w:r>
        <w:rPr>
          <w:rFonts w:hint="eastAsia"/>
        </w:rPr>
        <w:t>全局变量与局部变量</w:t>
      </w:r>
    </w:p>
    <w:p w:rsidR="004327A8" w:rsidRDefault="004327A8" w:rsidP="004327A8">
      <w:pPr>
        <w:ind w:firstLine="720"/>
      </w:pPr>
      <w:r>
        <w:rPr>
          <w:noProof/>
        </w:rPr>
        <w:drawing>
          <wp:inline distT="0" distB="0" distL="0" distR="0" wp14:anchorId="06A8DFCF" wp14:editId="179EB2E9">
            <wp:extent cx="4448175" cy="36671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7A8" w:rsidRDefault="004327A8" w:rsidP="004327A8">
      <w:pPr>
        <w:pStyle w:val="5"/>
      </w:pPr>
      <w:r>
        <w:t>3</w:t>
      </w:r>
      <w:r>
        <w:rPr>
          <w:rFonts w:hint="eastAsia"/>
        </w:rPr>
        <w:t>.1.5</w:t>
      </w:r>
      <w:r>
        <w:t xml:space="preserve">  </w:t>
      </w:r>
      <w:r>
        <w:rPr>
          <w:rFonts w:hint="eastAsia"/>
        </w:rPr>
        <w:t>函数参数列表—默认参数</w:t>
      </w:r>
    </w:p>
    <w:p w:rsidR="004327A8" w:rsidRPr="00CB3242" w:rsidRDefault="004327A8" w:rsidP="004327A8">
      <w:pPr>
        <w:ind w:firstLine="720"/>
      </w:pPr>
      <w:r>
        <w:rPr>
          <w:noProof/>
        </w:rPr>
        <w:drawing>
          <wp:inline distT="0" distB="0" distL="0" distR="0" wp14:anchorId="3E425CA7" wp14:editId="12E93B80">
            <wp:extent cx="2609850" cy="20193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7A8" w:rsidRDefault="004327A8" w:rsidP="004327A8">
      <w:pPr>
        <w:pStyle w:val="5"/>
      </w:pPr>
      <w:r>
        <w:t>3</w:t>
      </w:r>
      <w:r>
        <w:rPr>
          <w:rFonts w:hint="eastAsia"/>
        </w:rPr>
        <w:t>.1.6</w:t>
      </w:r>
      <w:r>
        <w:t xml:space="preserve">  </w:t>
      </w:r>
      <w:r>
        <w:rPr>
          <w:rFonts w:hint="eastAsia"/>
        </w:rPr>
        <w:t>函数参数列表—关键字参数</w:t>
      </w:r>
    </w:p>
    <w:p w:rsidR="004327A8" w:rsidRPr="00CB3242" w:rsidRDefault="004327A8" w:rsidP="004327A8">
      <w:pPr>
        <w:ind w:firstLine="720"/>
      </w:pPr>
      <w:r>
        <w:rPr>
          <w:noProof/>
        </w:rPr>
        <w:drawing>
          <wp:inline distT="0" distB="0" distL="0" distR="0" wp14:anchorId="189C6642" wp14:editId="430BB3C4">
            <wp:extent cx="2162175" cy="14954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7A8" w:rsidRDefault="004327A8" w:rsidP="004327A8">
      <w:pPr>
        <w:pStyle w:val="5"/>
      </w:pPr>
      <w:r>
        <w:lastRenderedPageBreak/>
        <w:t>3</w:t>
      </w:r>
      <w:r>
        <w:rPr>
          <w:rFonts w:hint="eastAsia"/>
        </w:rPr>
        <w:t>.1.7</w:t>
      </w:r>
      <w:r>
        <w:t xml:space="preserve">  </w:t>
      </w:r>
      <w:r>
        <w:rPr>
          <w:rFonts w:hint="eastAsia"/>
        </w:rPr>
        <w:t>函数参数列表—不定长参数</w:t>
      </w:r>
    </w:p>
    <w:p w:rsidR="004327A8" w:rsidRPr="00CB3242" w:rsidRDefault="004327A8" w:rsidP="004327A8">
      <w:pPr>
        <w:ind w:firstLine="720"/>
      </w:pPr>
      <w:r>
        <w:rPr>
          <w:noProof/>
        </w:rPr>
        <w:drawing>
          <wp:inline distT="0" distB="0" distL="0" distR="0" wp14:anchorId="32FC2C1D" wp14:editId="0F351A12">
            <wp:extent cx="4400550" cy="22669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7A8" w:rsidRPr="004327A8" w:rsidRDefault="004327A8" w:rsidP="004327A8"/>
    <w:p w:rsidR="00A216DE" w:rsidRDefault="00A216DE" w:rsidP="00A216DE">
      <w:pPr>
        <w:pStyle w:val="4"/>
      </w:pPr>
      <w:r>
        <w:rPr>
          <w:rFonts w:hint="eastAsia"/>
        </w:rPr>
        <w:t>3.2</w:t>
      </w:r>
      <w:r>
        <w:t xml:space="preserve"> 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模块</w:t>
      </w:r>
    </w:p>
    <w:p w:rsidR="00234417" w:rsidRPr="00726B3A" w:rsidRDefault="00234417" w:rsidP="00234417">
      <w:pPr>
        <w:pStyle w:val="5"/>
      </w:pPr>
      <w:r>
        <w:t>3</w:t>
      </w:r>
      <w:r>
        <w:rPr>
          <w:rFonts w:hint="eastAsia"/>
        </w:rPr>
        <w:t>.2.1</w:t>
      </w:r>
      <w:r>
        <w:t xml:space="preserve"> </w:t>
      </w:r>
      <w:r>
        <w:rPr>
          <w:rFonts w:hint="eastAsia"/>
        </w:rPr>
        <w:t>导入模块</w:t>
      </w:r>
    </w:p>
    <w:p w:rsidR="00234417" w:rsidRPr="00F87C8D" w:rsidRDefault="00234417" w:rsidP="00234417">
      <w:pPr>
        <w:rPr>
          <w:b/>
        </w:rPr>
      </w:pPr>
      <w:r>
        <w:tab/>
      </w:r>
      <w:r w:rsidRPr="00F87C8D">
        <w:rPr>
          <w:b/>
          <w:color w:val="00B0F0"/>
          <w:sz w:val="22"/>
        </w:rPr>
        <w:t>P</w:t>
      </w:r>
      <w:r w:rsidRPr="00F87C8D">
        <w:rPr>
          <w:rFonts w:hint="eastAsia"/>
          <w:b/>
          <w:color w:val="00B0F0"/>
          <w:sz w:val="22"/>
        </w:rPr>
        <w:t>ython</w:t>
      </w:r>
      <w:r w:rsidRPr="00F87C8D">
        <w:rPr>
          <w:rFonts w:hint="eastAsia"/>
          <w:b/>
          <w:color w:val="00B0F0"/>
          <w:sz w:val="22"/>
        </w:rPr>
        <w:t>中的模块概念相当于</w:t>
      </w:r>
      <w:r w:rsidRPr="00F87C8D">
        <w:rPr>
          <w:rFonts w:hint="eastAsia"/>
          <w:b/>
          <w:color w:val="00B0F0"/>
          <w:sz w:val="22"/>
        </w:rPr>
        <w:t>java</w:t>
      </w:r>
      <w:r w:rsidRPr="00F87C8D">
        <w:rPr>
          <w:rFonts w:hint="eastAsia"/>
          <w:b/>
          <w:color w:val="00B0F0"/>
          <w:sz w:val="22"/>
        </w:rPr>
        <w:t>中的包的概念：</w:t>
      </w:r>
    </w:p>
    <w:p w:rsidR="00234417" w:rsidRPr="00CB3242" w:rsidRDefault="00234417" w:rsidP="00234417">
      <w:pPr>
        <w:ind w:firstLine="720"/>
      </w:pPr>
      <w:r>
        <w:rPr>
          <w:noProof/>
        </w:rPr>
        <w:drawing>
          <wp:inline distT="0" distB="0" distL="0" distR="0" wp14:anchorId="57FFA6F7" wp14:editId="05B531A4">
            <wp:extent cx="2857500" cy="17049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17" w:rsidRPr="00234417" w:rsidRDefault="00234417" w:rsidP="00234417"/>
    <w:p w:rsidR="00A216DE" w:rsidRDefault="00A216DE" w:rsidP="00A216DE">
      <w:pPr>
        <w:pStyle w:val="4"/>
      </w:pPr>
      <w:r>
        <w:rPr>
          <w:rFonts w:hint="eastAsia"/>
        </w:rPr>
        <w:t>3.3</w:t>
      </w:r>
      <w:r>
        <w:t xml:space="preserve"> 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文件</w:t>
      </w:r>
    </w:p>
    <w:p w:rsidR="00234417" w:rsidRPr="00726B3A" w:rsidRDefault="00234417" w:rsidP="00234417">
      <w:pPr>
        <w:pStyle w:val="5"/>
      </w:pPr>
      <w:r>
        <w:rPr>
          <w:rFonts w:hint="eastAsia"/>
        </w:rPr>
        <w:t>3.3.1</w:t>
      </w:r>
      <w:r>
        <w:t xml:space="preserve">  </w:t>
      </w:r>
      <w:r>
        <w:rPr>
          <w:rFonts w:hint="eastAsia"/>
        </w:rPr>
        <w:t>读文件与写文件</w:t>
      </w:r>
    </w:p>
    <w:p w:rsidR="00234417" w:rsidRPr="00726B3A" w:rsidRDefault="00234417" w:rsidP="00234417">
      <w:pPr>
        <w:ind w:firstLine="720"/>
      </w:pPr>
      <w:r>
        <w:rPr>
          <w:noProof/>
        </w:rPr>
        <w:drawing>
          <wp:inline distT="0" distB="0" distL="0" distR="0" wp14:anchorId="49ABAE97" wp14:editId="5A55B603">
            <wp:extent cx="3038475" cy="31527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17" w:rsidRPr="00234417" w:rsidRDefault="00234417" w:rsidP="00234417"/>
    <w:p w:rsidR="00A216DE" w:rsidRDefault="00A216DE" w:rsidP="00A216DE">
      <w:pPr>
        <w:pStyle w:val="4"/>
      </w:pPr>
      <w:r>
        <w:rPr>
          <w:rFonts w:hint="eastAsia"/>
        </w:rPr>
        <w:t>3.4</w:t>
      </w:r>
      <w:r>
        <w:t xml:space="preserve">  </w:t>
      </w:r>
      <w:r>
        <w:rPr>
          <w:rFonts w:hint="eastAsia"/>
        </w:rPr>
        <w:t>Python</w:t>
      </w:r>
      <w:r>
        <w:t xml:space="preserve">  </w:t>
      </w:r>
      <w:r>
        <w:rPr>
          <w:rFonts w:hint="eastAsia"/>
        </w:rPr>
        <w:t>异常</w:t>
      </w:r>
    </w:p>
    <w:p w:rsidR="00C4503C" w:rsidRDefault="00C4503C" w:rsidP="00C4503C">
      <w:pPr>
        <w:pStyle w:val="5"/>
      </w:pPr>
      <w:r>
        <w:rPr>
          <w:rFonts w:hint="eastAsia"/>
        </w:rPr>
        <w:t>3.4.1</w:t>
      </w:r>
      <w:r>
        <w:t xml:space="preserve">  </w:t>
      </w:r>
      <w:r>
        <w:rPr>
          <w:rFonts w:hint="eastAsia"/>
        </w:rPr>
        <w:t>python</w:t>
      </w:r>
      <w:r>
        <w:rPr>
          <w:rFonts w:hint="eastAsia"/>
        </w:rPr>
        <w:t>异常介绍</w:t>
      </w:r>
    </w:p>
    <w:p w:rsidR="00C4503C" w:rsidRDefault="00C4503C" w:rsidP="00C4503C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语法错误——不能执行，需要调试，比如</w:t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print(</w:t>
      </w:r>
      <w:r>
        <w:t xml:space="preserve">‘hello’) </w:t>
      </w:r>
      <w:r>
        <w:rPr>
          <w:rFonts w:hint="eastAsia"/>
        </w:rPr>
        <w:t>没有‘：’也没有缩进。</w:t>
      </w:r>
    </w:p>
    <w:p w:rsidR="00C4503C" w:rsidRDefault="00C4503C" w:rsidP="00C4503C"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异常——是逻辑上的错误，比如</w:t>
      </w:r>
      <w:r>
        <w:rPr>
          <w:rFonts w:hint="eastAsia"/>
        </w:rPr>
        <w:t>print</w:t>
      </w:r>
      <w:r>
        <w:t xml:space="preserve">(8/0) </w:t>
      </w:r>
    </w:p>
    <w:p w:rsidR="00C4503C" w:rsidRPr="00DB7AE5" w:rsidRDefault="00C4503C" w:rsidP="00C4503C">
      <w:pPr>
        <w:pStyle w:val="5"/>
      </w:pPr>
      <w:r>
        <w:rPr>
          <w:rFonts w:hint="eastAsia"/>
        </w:rPr>
        <w:t>3.4.2</w:t>
      </w:r>
      <w:r>
        <w:t xml:space="preserve">  </w:t>
      </w:r>
      <w:r>
        <w:rPr>
          <w:rFonts w:hint="eastAsia"/>
        </w:rPr>
        <w:t>处理单个异常</w:t>
      </w:r>
    </w:p>
    <w:p w:rsidR="00C4503C" w:rsidRDefault="00C4503C" w:rsidP="00C4503C">
      <w:pPr>
        <w:ind w:firstLine="720"/>
      </w:pPr>
      <w:r>
        <w:rPr>
          <w:noProof/>
        </w:rPr>
        <w:drawing>
          <wp:inline distT="0" distB="0" distL="0" distR="0" wp14:anchorId="75704725" wp14:editId="6F6648DB">
            <wp:extent cx="3400425" cy="15811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3C" w:rsidRDefault="00C4503C" w:rsidP="00C4503C">
      <w:pPr>
        <w:pStyle w:val="5"/>
      </w:pPr>
      <w:r>
        <w:rPr>
          <w:rFonts w:hint="eastAsia"/>
        </w:rPr>
        <w:t>3.4.3</w:t>
      </w:r>
      <w:r>
        <w:t xml:space="preserve">  </w:t>
      </w:r>
      <w:r>
        <w:rPr>
          <w:rFonts w:hint="eastAsia"/>
        </w:rPr>
        <w:t>处理多个异常</w:t>
      </w:r>
    </w:p>
    <w:p w:rsidR="00C4503C" w:rsidRPr="00CE6563" w:rsidRDefault="00C4503C" w:rsidP="00C4503C">
      <w:pPr>
        <w:ind w:firstLine="720"/>
      </w:pPr>
      <w:r>
        <w:rPr>
          <w:noProof/>
        </w:rPr>
        <w:drawing>
          <wp:inline distT="0" distB="0" distL="0" distR="0" wp14:anchorId="4205E17C" wp14:editId="76A8297C">
            <wp:extent cx="3028950" cy="20574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3C" w:rsidRDefault="00C4503C" w:rsidP="00C4503C">
      <w:pPr>
        <w:pStyle w:val="5"/>
      </w:pPr>
      <w:r>
        <w:rPr>
          <w:rFonts w:hint="eastAsia"/>
        </w:rPr>
        <w:t>3.4.4</w:t>
      </w:r>
      <w:r>
        <w:t xml:space="preserve">  </w:t>
      </w:r>
      <w:r>
        <w:rPr>
          <w:rFonts w:hint="eastAsia"/>
        </w:rPr>
        <w:t>异常</w:t>
      </w:r>
      <w:r>
        <w:rPr>
          <w:rFonts w:hint="eastAsia"/>
        </w:rPr>
        <w:t>else</w:t>
      </w:r>
      <w:r>
        <w:rPr>
          <w:rFonts w:hint="eastAsia"/>
        </w:rPr>
        <w:t>子句</w:t>
      </w:r>
    </w:p>
    <w:p w:rsidR="00C4503C" w:rsidRPr="00CE6563" w:rsidRDefault="00C4503C" w:rsidP="00C4503C">
      <w:r>
        <w:tab/>
      </w:r>
      <w:r>
        <w:rPr>
          <w:noProof/>
        </w:rPr>
        <w:drawing>
          <wp:inline distT="0" distB="0" distL="0" distR="0" wp14:anchorId="2C4C7947" wp14:editId="0CD55CC2">
            <wp:extent cx="2286000" cy="13525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3C" w:rsidRDefault="00C4503C" w:rsidP="00C4503C">
      <w:pPr>
        <w:pStyle w:val="5"/>
      </w:pPr>
      <w:r>
        <w:rPr>
          <w:rFonts w:hint="eastAsia"/>
        </w:rPr>
        <w:t>3.4.5</w:t>
      </w:r>
      <w:r>
        <w:t xml:space="preserve">  </w:t>
      </w:r>
      <w:r>
        <w:rPr>
          <w:rFonts w:hint="eastAsia"/>
        </w:rPr>
        <w:t>异常</w:t>
      </w:r>
      <w:r>
        <w:rPr>
          <w:rFonts w:hint="eastAsia"/>
        </w:rPr>
        <w:t>finally</w:t>
      </w:r>
      <w:r>
        <w:rPr>
          <w:rFonts w:hint="eastAsia"/>
        </w:rPr>
        <w:t>子句</w:t>
      </w:r>
    </w:p>
    <w:p w:rsidR="00C4503C" w:rsidRPr="00CE6563" w:rsidRDefault="00C4503C" w:rsidP="00C4503C">
      <w:pPr>
        <w:ind w:firstLine="720"/>
      </w:pPr>
      <w:r>
        <w:rPr>
          <w:noProof/>
        </w:rPr>
        <w:drawing>
          <wp:inline distT="0" distB="0" distL="0" distR="0" wp14:anchorId="70542849" wp14:editId="679A5FFE">
            <wp:extent cx="2066925" cy="11525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8618DA2" wp14:editId="41834B14">
            <wp:extent cx="1619250" cy="12477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3C" w:rsidRDefault="00C4503C" w:rsidP="00C4503C">
      <w:pPr>
        <w:pStyle w:val="5"/>
      </w:pPr>
      <w:r>
        <w:rPr>
          <w:rFonts w:hint="eastAsia"/>
        </w:rPr>
        <w:t>3.4.6</w:t>
      </w:r>
      <w:r>
        <w:t xml:space="preserve">  </w:t>
      </w:r>
      <w:r>
        <w:rPr>
          <w:rFonts w:hint="eastAsia"/>
        </w:rPr>
        <w:t>raise</w:t>
      </w:r>
      <w:r>
        <w:rPr>
          <w:rFonts w:hint="eastAsia"/>
        </w:rPr>
        <w:t>语句</w:t>
      </w:r>
    </w:p>
    <w:p w:rsidR="00C4503C" w:rsidRPr="00DB0FC9" w:rsidRDefault="00C4503C" w:rsidP="00C4503C">
      <w:pPr>
        <w:pStyle w:val="5"/>
      </w:pPr>
      <w:r>
        <w:rPr>
          <w:rFonts w:hint="eastAsia"/>
        </w:rPr>
        <w:t>3.4.7</w:t>
      </w:r>
      <w:r>
        <w:t xml:space="preserve">  </w:t>
      </w:r>
      <w:r>
        <w:rPr>
          <w:rFonts w:hint="eastAsia"/>
        </w:rPr>
        <w:t>断言</w:t>
      </w:r>
      <w:r>
        <w:rPr>
          <w:rFonts w:hint="eastAsia"/>
        </w:rPr>
        <w:t>assert</w:t>
      </w:r>
      <w:r>
        <w:rPr>
          <w:rFonts w:hint="eastAsia"/>
        </w:rPr>
        <w:t>语句</w:t>
      </w:r>
    </w:p>
    <w:p w:rsidR="00C4503C" w:rsidRPr="00C4503C" w:rsidRDefault="00C4503C" w:rsidP="00C4503C"/>
    <w:p w:rsidR="00A216DE" w:rsidRDefault="00A216DE" w:rsidP="00A216DE">
      <w:pPr>
        <w:pStyle w:val="3"/>
      </w:pPr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 Python</w:t>
      </w:r>
      <w:r>
        <w:t xml:space="preserve"> </w:t>
      </w:r>
      <w:r>
        <w:rPr>
          <w:rFonts w:hint="eastAsia"/>
        </w:rPr>
        <w:t>高级</w:t>
      </w:r>
    </w:p>
    <w:p w:rsidR="00DE1122" w:rsidRDefault="00A216DE" w:rsidP="00DE1122">
      <w:pPr>
        <w:pStyle w:val="4"/>
      </w:pPr>
      <w:r>
        <w:rPr>
          <w:rFonts w:hint="eastAsia"/>
        </w:rPr>
        <w:t>4.1</w:t>
      </w:r>
      <w:r>
        <w:t xml:space="preserve">  </w:t>
      </w:r>
      <w:r>
        <w:rPr>
          <w:rFonts w:hint="eastAsia"/>
        </w:rPr>
        <w:t>Python</w:t>
      </w:r>
      <w:r>
        <w:t xml:space="preserve">  </w:t>
      </w:r>
      <w:r>
        <w:rPr>
          <w:rFonts w:hint="eastAsia"/>
        </w:rPr>
        <w:t>高级面向对象</w:t>
      </w:r>
    </w:p>
    <w:p w:rsidR="00C4503C" w:rsidRPr="005056D0" w:rsidRDefault="00C4503C" w:rsidP="005056D0">
      <w:pPr>
        <w:pStyle w:val="5"/>
        <w:rPr>
          <w:rStyle w:val="50"/>
        </w:rPr>
      </w:pPr>
      <w:r>
        <w:rPr>
          <w:rFonts w:hint="eastAsia"/>
        </w:rPr>
        <w:t>4.1.1</w:t>
      </w:r>
      <w:r>
        <w:t xml:space="preserve">  </w:t>
      </w:r>
      <w:r>
        <w:rPr>
          <w:rFonts w:hint="eastAsia"/>
        </w:rPr>
        <w:t>面向对象技术简</w:t>
      </w:r>
      <w:r w:rsidRPr="005056D0">
        <w:rPr>
          <w:rFonts w:hint="eastAsia"/>
        </w:rPr>
        <w:t>介</w:t>
      </w:r>
    </w:p>
    <w:p w:rsidR="00C4503C" w:rsidRDefault="00C4503C" w:rsidP="00C4503C">
      <w:r>
        <w:tab/>
      </w:r>
      <w:r>
        <w:rPr>
          <w:rFonts w:hint="eastAsia"/>
        </w:rPr>
        <w:t>Python</w:t>
      </w:r>
      <w:r>
        <w:rPr>
          <w:rFonts w:hint="eastAsia"/>
        </w:rPr>
        <w:t>中一切都是对象，并且在</w:t>
      </w:r>
      <w:r>
        <w:rPr>
          <w:rFonts w:hint="eastAsia"/>
        </w:rPr>
        <w:t>Python3</w:t>
      </w:r>
      <w:r>
        <w:rPr>
          <w:rFonts w:hint="eastAsia"/>
        </w:rPr>
        <w:t>中统一了类型与类的概念：类型就是类。</w:t>
      </w:r>
    </w:p>
    <w:p w:rsidR="00C4503C" w:rsidRDefault="00C4503C" w:rsidP="00C4503C">
      <w:r>
        <w:tab/>
      </w:r>
      <w:r>
        <w:rPr>
          <w:rFonts w:hint="eastAsia"/>
        </w:rPr>
        <w:t>类，类变量，数据成员，方法重写，实例变量，继承，实例化，方法，对象</w:t>
      </w:r>
    </w:p>
    <w:p w:rsidR="00C4503C" w:rsidRDefault="00C4503C" w:rsidP="005056D0">
      <w:pPr>
        <w:pStyle w:val="5"/>
      </w:pPr>
      <w:r>
        <w:rPr>
          <w:rFonts w:hint="eastAsia"/>
        </w:rPr>
        <w:t>4.1.2</w:t>
      </w:r>
      <w:r>
        <w:t xml:space="preserve">  </w:t>
      </w:r>
      <w:r>
        <w:rPr>
          <w:rFonts w:hint="eastAsia"/>
        </w:rPr>
        <w:t>类的定义与使用方法</w:t>
      </w:r>
    </w:p>
    <w:p w:rsidR="00C4503C" w:rsidRDefault="00C4503C" w:rsidP="00C4503C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类的定义，必须继承一个父类</w:t>
      </w:r>
    </w:p>
    <w:p w:rsidR="00C4503C" w:rsidRDefault="00C4503C" w:rsidP="00C4503C">
      <w:pPr>
        <w:pStyle w:val="code"/>
        <w:ind w:left="480" w:right="480"/>
      </w:pPr>
      <w:r>
        <w:t>class ClassName(object):</w:t>
      </w:r>
    </w:p>
    <w:p w:rsidR="00C4503C" w:rsidRDefault="00C4503C" w:rsidP="00C4503C">
      <w:pPr>
        <w:pStyle w:val="code"/>
        <w:ind w:left="480" w:right="480"/>
      </w:pPr>
      <w:r>
        <w:t xml:space="preserve">    """docstring for ClassName"""</w:t>
      </w:r>
    </w:p>
    <w:p w:rsidR="00C4503C" w:rsidRDefault="00C4503C" w:rsidP="00C4503C">
      <w:pPr>
        <w:pStyle w:val="code"/>
        <w:ind w:left="480" w:right="480"/>
      </w:pPr>
      <w:r>
        <w:t xml:space="preserve">    def __init__(self, arg):</w:t>
      </w:r>
    </w:p>
    <w:p w:rsidR="00C4503C" w:rsidRDefault="00C4503C" w:rsidP="00C4503C">
      <w:pPr>
        <w:pStyle w:val="code"/>
        <w:ind w:left="480" w:right="480"/>
      </w:pPr>
      <w:r>
        <w:t xml:space="preserve">    </w:t>
      </w:r>
      <w:r>
        <w:tab/>
        <w:t>super(ClassName, self).__init__()</w:t>
      </w:r>
    </w:p>
    <w:p w:rsidR="00C4503C" w:rsidRDefault="00C4503C" w:rsidP="00C4503C">
      <w:pPr>
        <w:pStyle w:val="code"/>
        <w:ind w:left="480" w:right="480"/>
      </w:pPr>
      <w:r>
        <w:t xml:space="preserve">    </w:t>
      </w:r>
      <w:r>
        <w:tab/>
        <w:t>self.arg = arg</w:t>
      </w:r>
    </w:p>
    <w:p w:rsidR="00C4503C" w:rsidRDefault="00C4503C" w:rsidP="00C4503C">
      <w:pPr>
        <w:pStyle w:val="code"/>
        <w:ind w:left="480" w:right="480"/>
      </w:pPr>
    </w:p>
    <w:p w:rsidR="00C4503C" w:rsidRDefault="00C4503C" w:rsidP="00C4503C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示例：</w:t>
      </w:r>
    </w:p>
    <w:p w:rsidR="00C4503C" w:rsidRDefault="00C4503C" w:rsidP="00C4503C">
      <w:pPr>
        <w:pStyle w:val="code"/>
        <w:ind w:left="480" w:right="480"/>
      </w:pPr>
      <w:r>
        <w:t>class Person(object):</w:t>
      </w:r>
    </w:p>
    <w:p w:rsidR="00C4503C" w:rsidRDefault="00C4503C" w:rsidP="00C4503C">
      <w:pPr>
        <w:pStyle w:val="code"/>
        <w:ind w:left="480" w:right="480"/>
      </w:pPr>
      <w:r>
        <w:t xml:space="preserve">    """docstring for Person"""</w:t>
      </w:r>
    </w:p>
    <w:p w:rsidR="00C4503C" w:rsidRDefault="00C4503C" w:rsidP="00C4503C">
      <w:pPr>
        <w:pStyle w:val="code"/>
        <w:ind w:left="480" w:right="480"/>
      </w:pPr>
      <w:r>
        <w:rPr>
          <w:rFonts w:hint="eastAsia"/>
        </w:rPr>
        <w:t xml:space="preserve">    name = "mike"  #</w:t>
      </w:r>
      <w:r>
        <w:rPr>
          <w:rFonts w:hint="eastAsia"/>
        </w:rPr>
        <w:t>这是一个类属性</w:t>
      </w:r>
    </w:p>
    <w:p w:rsidR="00C4503C" w:rsidRDefault="00C4503C" w:rsidP="00C4503C">
      <w:pPr>
        <w:pStyle w:val="code"/>
        <w:ind w:left="480" w:right="480"/>
      </w:pPr>
      <w:r>
        <w:rPr>
          <w:rFonts w:hint="eastAsia"/>
        </w:rPr>
        <w:t xml:space="preserve">    __age = 23     #</w:t>
      </w:r>
      <w:r>
        <w:rPr>
          <w:rFonts w:hint="eastAsia"/>
        </w:rPr>
        <w:t>这是一个私有属性</w:t>
      </w:r>
    </w:p>
    <w:p w:rsidR="00C4503C" w:rsidRDefault="00C4503C" w:rsidP="00C4503C">
      <w:pPr>
        <w:pStyle w:val="code"/>
        <w:ind w:left="480" w:right="480"/>
      </w:pPr>
      <w:r>
        <w:t xml:space="preserve">    def __init__(self, name):</w:t>
      </w:r>
    </w:p>
    <w:p w:rsidR="00C4503C" w:rsidRDefault="00C4503C" w:rsidP="00C4503C">
      <w:pPr>
        <w:pStyle w:val="code"/>
        <w:ind w:left="480" w:right="480"/>
      </w:pPr>
      <w:r>
        <w:t xml:space="preserve">        super(Person, self).__init__()</w:t>
      </w:r>
    </w:p>
    <w:p w:rsidR="00C4503C" w:rsidRDefault="00C4503C" w:rsidP="00C4503C">
      <w:pPr>
        <w:pStyle w:val="code"/>
        <w:ind w:left="480" w:right="480"/>
      </w:pPr>
      <w:r>
        <w:t xml:space="preserve">        self.name = name</w:t>
      </w:r>
    </w:p>
    <w:p w:rsidR="00C4503C" w:rsidRDefault="00C4503C" w:rsidP="00C4503C">
      <w:pPr>
        <w:pStyle w:val="code"/>
        <w:ind w:left="480" w:right="480"/>
      </w:pPr>
      <w:r>
        <w:rPr>
          <w:rFonts w:hint="eastAsia"/>
        </w:rPr>
        <w:t xml:space="preserve">    #</w:t>
      </w:r>
      <w:r>
        <w:rPr>
          <w:rFonts w:hint="eastAsia"/>
        </w:rPr>
        <w:t>外部访问私有属性</w:t>
      </w:r>
    </w:p>
    <w:p w:rsidR="00C4503C" w:rsidRDefault="00C4503C" w:rsidP="00C4503C">
      <w:pPr>
        <w:pStyle w:val="code"/>
        <w:ind w:left="480" w:right="480"/>
      </w:pPr>
      <w:r>
        <w:t xml:space="preserve">    def get_age(self):</w:t>
      </w:r>
    </w:p>
    <w:p w:rsidR="00C4503C" w:rsidRDefault="00C4503C" w:rsidP="00C4503C">
      <w:pPr>
        <w:pStyle w:val="code"/>
        <w:ind w:left="480" w:right="480"/>
      </w:pPr>
      <w:r>
        <w:t xml:space="preserve">        return self.__age</w:t>
      </w:r>
    </w:p>
    <w:p w:rsidR="00C4503C" w:rsidRDefault="00C4503C" w:rsidP="00C4503C">
      <w:pPr>
        <w:pStyle w:val="code"/>
        <w:ind w:left="480" w:right="480"/>
      </w:pPr>
    </w:p>
    <w:p w:rsidR="00C4503C" w:rsidRDefault="00C4503C" w:rsidP="00C4503C">
      <w:pPr>
        <w:pStyle w:val="code"/>
        <w:ind w:left="480" w:right="480"/>
      </w:pPr>
      <w:r>
        <w:rPr>
          <w:rFonts w:hint="eastAsia"/>
        </w:rPr>
        <w:t xml:space="preserve">    #</w:t>
      </w:r>
      <w:r>
        <w:rPr>
          <w:rFonts w:hint="eastAsia"/>
        </w:rPr>
        <w:t>这是一个私有方法</w:t>
      </w:r>
    </w:p>
    <w:p w:rsidR="00C4503C" w:rsidRDefault="00C4503C" w:rsidP="00C4503C">
      <w:pPr>
        <w:pStyle w:val="code"/>
        <w:ind w:left="480" w:right="480"/>
      </w:pPr>
      <w:r>
        <w:t xml:space="preserve">    def __say():</w:t>
      </w:r>
    </w:p>
    <w:p w:rsidR="00C4503C" w:rsidRDefault="00C4503C" w:rsidP="00C4503C">
      <w:pPr>
        <w:pStyle w:val="code"/>
        <w:ind w:left="480" w:right="480"/>
      </w:pPr>
      <w:r>
        <w:t xml:space="preserve">        print("say hello ")</w:t>
      </w:r>
    </w:p>
    <w:p w:rsidR="00C4503C" w:rsidRDefault="00C4503C" w:rsidP="00C4503C">
      <w:pPr>
        <w:pStyle w:val="code"/>
        <w:ind w:left="480" w:right="480"/>
      </w:pPr>
    </w:p>
    <w:p w:rsidR="00C4503C" w:rsidRDefault="00C4503C" w:rsidP="00C4503C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类的实例化</w:t>
      </w:r>
    </w:p>
    <w:p w:rsidR="00C4503C" w:rsidRDefault="00C4503C" w:rsidP="00C4503C">
      <w:pPr>
        <w:pStyle w:val="code"/>
        <w:ind w:left="480" w:right="480"/>
      </w:pPr>
      <w:r>
        <w:t>p = Person("jack")</w:t>
      </w:r>
    </w:p>
    <w:p w:rsidR="00C4503C" w:rsidRDefault="00C4503C" w:rsidP="00C4503C">
      <w:pPr>
        <w:pStyle w:val="code"/>
        <w:ind w:left="480" w:right="480"/>
      </w:pPr>
    </w:p>
    <w:p w:rsidR="00C4503C" w:rsidRDefault="00C4503C" w:rsidP="00C4503C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实例变量会屏蔽掉类变量，但是类变量并没改变</w:t>
      </w:r>
    </w:p>
    <w:p w:rsidR="00C4503C" w:rsidRDefault="00C4503C" w:rsidP="00C4503C">
      <w:pPr>
        <w:pStyle w:val="code"/>
        <w:ind w:left="480" w:right="480"/>
      </w:pPr>
      <w:r>
        <w:t>p.name = "jack"</w:t>
      </w:r>
    </w:p>
    <w:p w:rsidR="00C4503C" w:rsidRDefault="00C4503C" w:rsidP="00C4503C">
      <w:pPr>
        <w:pStyle w:val="code"/>
        <w:ind w:left="480" w:right="480"/>
      </w:pPr>
    </w:p>
    <w:p w:rsidR="00C4503C" w:rsidRDefault="00C4503C" w:rsidP="00C4503C">
      <w:pPr>
        <w:pStyle w:val="code"/>
        <w:ind w:left="480" w:right="480"/>
      </w:pPr>
      <w:r>
        <w:rPr>
          <w:rFonts w:hint="eastAsia"/>
        </w:rPr>
        <w:t>p.addr = "beijing"    #</w:t>
      </w:r>
      <w:r>
        <w:rPr>
          <w:rFonts w:hint="eastAsia"/>
        </w:rPr>
        <w:t>这是一个实例属性</w:t>
      </w:r>
    </w:p>
    <w:p w:rsidR="00C4503C" w:rsidRDefault="00C4503C" w:rsidP="00C4503C">
      <w:pPr>
        <w:pStyle w:val="code"/>
        <w:ind w:left="480" w:right="480"/>
      </w:pPr>
    </w:p>
    <w:p w:rsidR="00C4503C" w:rsidRDefault="00C4503C" w:rsidP="00C4503C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面向对象中的静态方法，类方法以及属性方法</w:t>
      </w:r>
    </w:p>
    <w:p w:rsidR="00C4503C" w:rsidRDefault="00C4503C" w:rsidP="00C4503C">
      <w:pPr>
        <w:pStyle w:val="code"/>
        <w:ind w:left="480" w:right="480"/>
      </w:pPr>
      <w:r>
        <w:t>class Employee(object):</w:t>
      </w:r>
    </w:p>
    <w:p w:rsidR="00C4503C" w:rsidRDefault="00C4503C" w:rsidP="00C4503C">
      <w:pPr>
        <w:pStyle w:val="code"/>
        <w:ind w:left="480" w:right="480"/>
      </w:pPr>
      <w:r>
        <w:t xml:space="preserve">    """docstring for Employee"""</w:t>
      </w:r>
    </w:p>
    <w:p w:rsidR="00C4503C" w:rsidRDefault="00C4503C" w:rsidP="00C4503C">
      <w:pPr>
        <w:pStyle w:val="code"/>
        <w:ind w:left="480" w:right="480"/>
      </w:pPr>
      <w:r>
        <w:t xml:space="preserve">    name = "mike"</w:t>
      </w:r>
    </w:p>
    <w:p w:rsidR="00C4503C" w:rsidRDefault="00C4503C" w:rsidP="00C4503C">
      <w:pPr>
        <w:pStyle w:val="code"/>
        <w:ind w:left="480" w:right="480"/>
      </w:pPr>
    </w:p>
    <w:p w:rsidR="00C4503C" w:rsidRDefault="00C4503C" w:rsidP="00C4503C">
      <w:pPr>
        <w:pStyle w:val="code"/>
        <w:ind w:left="480" w:right="480"/>
      </w:pPr>
      <w:r>
        <w:rPr>
          <w:rFonts w:hint="eastAsia"/>
        </w:rPr>
        <w:t xml:space="preserve">    #</w:t>
      </w:r>
      <w:r>
        <w:rPr>
          <w:rFonts w:hint="eastAsia"/>
        </w:rPr>
        <w:t>构造方法</w:t>
      </w:r>
    </w:p>
    <w:p w:rsidR="00C4503C" w:rsidRDefault="00C4503C" w:rsidP="00C4503C">
      <w:pPr>
        <w:pStyle w:val="code"/>
        <w:ind w:left="480" w:right="480"/>
      </w:pPr>
      <w:r>
        <w:t xml:space="preserve">    def __init__(self, name):</w:t>
      </w:r>
    </w:p>
    <w:p w:rsidR="00C4503C" w:rsidRDefault="00C4503C" w:rsidP="00C4503C">
      <w:pPr>
        <w:pStyle w:val="code"/>
        <w:ind w:left="480" w:right="480"/>
      </w:pPr>
      <w:r>
        <w:rPr>
          <w:rFonts w:hint="eastAsia"/>
        </w:rPr>
        <w:t xml:space="preserve">        super(Employee, self).__init__()#</w:t>
      </w:r>
      <w:r>
        <w:rPr>
          <w:rFonts w:hint="eastAsia"/>
        </w:rPr>
        <w:t>调用父类构造方法</w:t>
      </w:r>
    </w:p>
    <w:p w:rsidR="00C4503C" w:rsidRDefault="00C4503C" w:rsidP="00C4503C">
      <w:pPr>
        <w:pStyle w:val="code"/>
        <w:ind w:left="480" w:right="480"/>
      </w:pPr>
      <w:r>
        <w:t xml:space="preserve">        self.name = name</w:t>
      </w:r>
    </w:p>
    <w:p w:rsidR="00C4503C" w:rsidRDefault="00C4503C" w:rsidP="00C4503C">
      <w:pPr>
        <w:pStyle w:val="code"/>
        <w:ind w:left="480" w:right="480"/>
      </w:pPr>
      <w:r>
        <w:tab/>
        <w:t xml:space="preserve">    </w:t>
      </w:r>
    </w:p>
    <w:p w:rsidR="00C4503C" w:rsidRDefault="00C4503C" w:rsidP="00C4503C">
      <w:pPr>
        <w:pStyle w:val="code"/>
        <w:ind w:left="480" w:right="480"/>
      </w:pPr>
      <w:r>
        <w:rPr>
          <w:rFonts w:hint="eastAsia"/>
        </w:rPr>
        <w:t xml:space="preserve">    #</w:t>
      </w:r>
      <w:r>
        <w:rPr>
          <w:rFonts w:hint="eastAsia"/>
        </w:rPr>
        <w:t>静态方法，使方法脱离类，只是名义上属于该类</w:t>
      </w:r>
    </w:p>
    <w:p w:rsidR="00C4503C" w:rsidRDefault="00C4503C" w:rsidP="00C4503C">
      <w:pPr>
        <w:pStyle w:val="code"/>
        <w:ind w:left="480" w:right="480"/>
      </w:pPr>
      <w:r>
        <w:rPr>
          <w:rFonts w:hint="eastAsia"/>
        </w:rPr>
        <w:t xml:space="preserve">    #</w:t>
      </w:r>
      <w:r>
        <w:rPr>
          <w:rFonts w:hint="eastAsia"/>
        </w:rPr>
        <w:t>静态方法，不需要</w:t>
      </w:r>
      <w:r>
        <w:rPr>
          <w:rFonts w:hint="eastAsia"/>
        </w:rPr>
        <w:t>self</w:t>
      </w:r>
      <w:r>
        <w:rPr>
          <w:rFonts w:hint="eastAsia"/>
        </w:rPr>
        <w:t>也不需要</w:t>
      </w:r>
      <w:r>
        <w:rPr>
          <w:rFonts w:hint="eastAsia"/>
        </w:rPr>
        <w:t>cls,</w:t>
      </w:r>
      <w:r>
        <w:rPr>
          <w:rFonts w:hint="eastAsia"/>
        </w:rPr>
        <w:t>因此只能类名访问。</w:t>
      </w:r>
    </w:p>
    <w:p w:rsidR="00C4503C" w:rsidRDefault="00C4503C" w:rsidP="00C4503C">
      <w:pPr>
        <w:pStyle w:val="code"/>
        <w:ind w:left="480" w:right="480"/>
      </w:pPr>
      <w:r>
        <w:t xml:space="preserve">    @staticmethod</w:t>
      </w:r>
    </w:p>
    <w:p w:rsidR="00C4503C" w:rsidRDefault="00C4503C" w:rsidP="00C4503C">
      <w:pPr>
        <w:pStyle w:val="code"/>
        <w:ind w:left="480" w:right="480"/>
      </w:pPr>
      <w:r>
        <w:t xml:space="preserve">    def staticSay():</w:t>
      </w:r>
    </w:p>
    <w:p w:rsidR="00C4503C" w:rsidRDefault="00C4503C" w:rsidP="00C4503C">
      <w:pPr>
        <w:pStyle w:val="code"/>
        <w:ind w:left="480" w:right="480"/>
      </w:pPr>
      <w:r>
        <w:t xml:space="preserve">        print("static")</w:t>
      </w:r>
    </w:p>
    <w:p w:rsidR="00C4503C" w:rsidRDefault="00C4503C" w:rsidP="00C4503C">
      <w:pPr>
        <w:pStyle w:val="code"/>
        <w:ind w:left="480" w:right="480"/>
      </w:pPr>
      <w:r>
        <w:t xml:space="preserve">        pass</w:t>
      </w:r>
    </w:p>
    <w:p w:rsidR="00C4503C" w:rsidRDefault="00C4503C" w:rsidP="00C4503C">
      <w:pPr>
        <w:pStyle w:val="code"/>
        <w:ind w:left="480" w:right="480"/>
      </w:pPr>
    </w:p>
    <w:p w:rsidR="00C4503C" w:rsidRDefault="00C4503C" w:rsidP="00C4503C">
      <w:pPr>
        <w:pStyle w:val="code"/>
        <w:ind w:left="480" w:right="480"/>
      </w:pPr>
      <w:r>
        <w:rPr>
          <w:rFonts w:hint="eastAsia"/>
        </w:rPr>
        <w:lastRenderedPageBreak/>
        <w:t xml:space="preserve">    #</w:t>
      </w:r>
      <w:r>
        <w:rPr>
          <w:rFonts w:hint="eastAsia"/>
        </w:rPr>
        <w:t>类方法，参数只能获取类变量，不能获取实例变量</w:t>
      </w:r>
    </w:p>
    <w:p w:rsidR="00C4503C" w:rsidRDefault="00C4503C" w:rsidP="00C4503C">
      <w:pPr>
        <w:pStyle w:val="code"/>
        <w:ind w:left="480" w:right="480"/>
      </w:pPr>
      <w:r>
        <w:t xml:space="preserve">    @classmethod</w:t>
      </w:r>
    </w:p>
    <w:p w:rsidR="00C4503C" w:rsidRDefault="00C4503C" w:rsidP="00C4503C">
      <w:pPr>
        <w:pStyle w:val="code"/>
        <w:ind w:left="480" w:right="480"/>
      </w:pPr>
      <w:r>
        <w:t xml:space="preserve">    def clsSay(cls):</w:t>
      </w:r>
    </w:p>
    <w:p w:rsidR="00C4503C" w:rsidRDefault="00C4503C" w:rsidP="00C4503C">
      <w:pPr>
        <w:pStyle w:val="code"/>
        <w:ind w:left="480" w:right="480"/>
      </w:pPr>
      <w:r>
        <w:t xml:space="preserve">        print("classmethod")</w:t>
      </w:r>
    </w:p>
    <w:p w:rsidR="00C4503C" w:rsidRDefault="00C4503C" w:rsidP="00C4503C">
      <w:pPr>
        <w:pStyle w:val="code"/>
        <w:ind w:left="480" w:right="480"/>
      </w:pPr>
      <w:r>
        <w:t xml:space="preserve">        pass</w:t>
      </w:r>
    </w:p>
    <w:p w:rsidR="00C4503C" w:rsidRDefault="00C4503C" w:rsidP="00C4503C">
      <w:pPr>
        <w:pStyle w:val="code"/>
        <w:ind w:left="480" w:right="480"/>
      </w:pPr>
    </w:p>
    <w:p w:rsidR="00C4503C" w:rsidRDefault="00C4503C" w:rsidP="00C4503C">
      <w:pPr>
        <w:pStyle w:val="code"/>
        <w:ind w:left="480" w:right="480"/>
      </w:pPr>
      <w:r>
        <w:rPr>
          <w:rFonts w:hint="eastAsia"/>
        </w:rPr>
        <w:t xml:space="preserve">    #</w:t>
      </w:r>
      <w:r>
        <w:rPr>
          <w:rFonts w:hint="eastAsia"/>
        </w:rPr>
        <w:t>属性方法，把一个方法变为静态属性</w:t>
      </w:r>
    </w:p>
    <w:p w:rsidR="00C4503C" w:rsidRDefault="00C4503C" w:rsidP="00C4503C">
      <w:pPr>
        <w:pStyle w:val="code"/>
        <w:ind w:left="480" w:right="480"/>
      </w:pPr>
      <w:r>
        <w:t xml:space="preserve">    @property</w:t>
      </w:r>
    </w:p>
    <w:p w:rsidR="00C4503C" w:rsidRDefault="00C4503C" w:rsidP="00C4503C">
      <w:pPr>
        <w:pStyle w:val="code"/>
        <w:ind w:left="480" w:right="480"/>
      </w:pPr>
      <w:r>
        <w:t xml:space="preserve">    def doing(self):</w:t>
      </w:r>
    </w:p>
    <w:p w:rsidR="00C4503C" w:rsidRDefault="00C4503C" w:rsidP="00C4503C">
      <w:pPr>
        <w:pStyle w:val="code"/>
        <w:ind w:left="480" w:right="480"/>
      </w:pPr>
      <w:r>
        <w:t xml:space="preserve">        print("property")</w:t>
      </w:r>
    </w:p>
    <w:p w:rsidR="00C4503C" w:rsidRDefault="00C4503C" w:rsidP="00C4503C">
      <w:pPr>
        <w:pStyle w:val="code"/>
        <w:ind w:left="480" w:right="480"/>
      </w:pPr>
      <w:r>
        <w:t xml:space="preserve">    @doing.setter</w:t>
      </w:r>
    </w:p>
    <w:p w:rsidR="00C4503C" w:rsidRDefault="00C4503C" w:rsidP="00C4503C">
      <w:pPr>
        <w:pStyle w:val="code"/>
        <w:ind w:left="480" w:right="480"/>
      </w:pPr>
      <w:r>
        <w:t xml:space="preserve">    def doing(self,arg):</w:t>
      </w:r>
    </w:p>
    <w:p w:rsidR="00C4503C" w:rsidRDefault="00C4503C" w:rsidP="00C4503C">
      <w:pPr>
        <w:pStyle w:val="code"/>
        <w:ind w:left="480" w:right="480"/>
      </w:pPr>
      <w:r>
        <w:t xml:space="preserve">        print("arg")</w:t>
      </w:r>
    </w:p>
    <w:p w:rsidR="00C4503C" w:rsidRDefault="00C4503C" w:rsidP="00C4503C">
      <w:pPr>
        <w:pStyle w:val="code"/>
        <w:ind w:left="480" w:right="480"/>
      </w:pPr>
      <w:r>
        <w:t xml:space="preserve">    @doing.deleter</w:t>
      </w:r>
    </w:p>
    <w:p w:rsidR="00C4503C" w:rsidRDefault="00C4503C" w:rsidP="00C4503C">
      <w:pPr>
        <w:pStyle w:val="code"/>
        <w:ind w:left="480" w:right="480"/>
      </w:pPr>
      <w:r>
        <w:t xml:space="preserve">    def doing(self):</w:t>
      </w:r>
    </w:p>
    <w:p w:rsidR="00C4503C" w:rsidRDefault="00C4503C" w:rsidP="00C4503C">
      <w:pPr>
        <w:pStyle w:val="code"/>
        <w:ind w:left="480" w:right="480"/>
      </w:pPr>
      <w:r>
        <w:t xml:space="preserve">        print("deleter")</w:t>
      </w:r>
    </w:p>
    <w:p w:rsidR="00C4503C" w:rsidRDefault="00C4503C" w:rsidP="00C4503C">
      <w:pPr>
        <w:pStyle w:val="code"/>
        <w:ind w:left="480" w:right="480"/>
      </w:pPr>
    </w:p>
    <w:p w:rsidR="00C4503C" w:rsidRDefault="00C4503C" w:rsidP="00C4503C">
      <w:pPr>
        <w:pStyle w:val="code"/>
        <w:ind w:left="480" w:right="480"/>
      </w:pPr>
      <w:r>
        <w:rPr>
          <w:rFonts w:hint="eastAsia"/>
        </w:rPr>
        <w:t xml:space="preserve">    #</w:t>
      </w:r>
      <w:r>
        <w:rPr>
          <w:rFonts w:hint="eastAsia"/>
        </w:rPr>
        <w:t>析构方法</w:t>
      </w:r>
    </w:p>
    <w:p w:rsidR="00C4503C" w:rsidRDefault="00C4503C" w:rsidP="00C4503C">
      <w:pPr>
        <w:pStyle w:val="code"/>
        <w:ind w:left="480" w:right="480"/>
      </w:pPr>
      <w:r>
        <w:t xml:space="preserve">    def __del__(self):</w:t>
      </w:r>
    </w:p>
    <w:p w:rsidR="00C4503C" w:rsidRDefault="00C4503C" w:rsidP="00C4503C">
      <w:pPr>
        <w:pStyle w:val="code"/>
        <w:ind w:left="480" w:right="480"/>
      </w:pPr>
      <w:r>
        <w:rPr>
          <w:rFonts w:hint="eastAsia"/>
        </w:rPr>
        <w:t xml:space="preserve">        print("</w:t>
      </w:r>
      <w:r>
        <w:rPr>
          <w:rFonts w:hint="eastAsia"/>
        </w:rPr>
        <w:t>析构方法</w:t>
      </w:r>
      <w:r>
        <w:rPr>
          <w:rFonts w:hint="eastAsia"/>
        </w:rPr>
        <w:t>")</w:t>
      </w:r>
    </w:p>
    <w:p w:rsidR="00C4503C" w:rsidRDefault="00C4503C" w:rsidP="00C4503C">
      <w:pPr>
        <w:pStyle w:val="code"/>
        <w:ind w:left="480" w:right="480"/>
      </w:pPr>
    </w:p>
    <w:p w:rsidR="00C4503C" w:rsidRDefault="00C4503C" w:rsidP="00C4503C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静态方法调用</w:t>
      </w:r>
    </w:p>
    <w:p w:rsidR="00C4503C" w:rsidRDefault="00C4503C" w:rsidP="00C4503C">
      <w:pPr>
        <w:pStyle w:val="code"/>
        <w:ind w:left="480" w:right="480"/>
      </w:pPr>
      <w:r>
        <w:t>employee = Employee("mike")</w:t>
      </w:r>
    </w:p>
    <w:p w:rsidR="00C4503C" w:rsidRDefault="00C4503C" w:rsidP="00C4503C">
      <w:pPr>
        <w:pStyle w:val="code"/>
        <w:ind w:left="480" w:right="480"/>
      </w:pPr>
      <w:r>
        <w:t>employee.staticSay()</w:t>
      </w:r>
    </w:p>
    <w:p w:rsidR="00C4503C" w:rsidRDefault="00C4503C" w:rsidP="00C4503C">
      <w:pPr>
        <w:pStyle w:val="code"/>
        <w:ind w:left="480" w:right="480"/>
      </w:pPr>
    </w:p>
    <w:p w:rsidR="00C4503C" w:rsidRDefault="00C4503C" w:rsidP="00C4503C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类方法调用</w:t>
      </w:r>
    </w:p>
    <w:p w:rsidR="00C4503C" w:rsidRDefault="00C4503C" w:rsidP="00C4503C">
      <w:pPr>
        <w:pStyle w:val="code"/>
        <w:ind w:left="480" w:right="480"/>
      </w:pPr>
      <w:r>
        <w:t>employee.clsSay()</w:t>
      </w:r>
    </w:p>
    <w:p w:rsidR="00C4503C" w:rsidRDefault="00C4503C" w:rsidP="00C4503C">
      <w:pPr>
        <w:pStyle w:val="code"/>
        <w:ind w:left="480" w:right="480"/>
      </w:pPr>
    </w:p>
    <w:p w:rsidR="00C4503C" w:rsidRDefault="00C4503C" w:rsidP="00C4503C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属性方法有参调用</w:t>
      </w:r>
    </w:p>
    <w:p w:rsidR="00C4503C" w:rsidRDefault="00C4503C" w:rsidP="00C4503C">
      <w:pPr>
        <w:pStyle w:val="code"/>
        <w:ind w:left="480" w:right="480"/>
      </w:pPr>
      <w:r>
        <w:t>employee.doing = "arg"</w:t>
      </w:r>
    </w:p>
    <w:p w:rsidR="00C4503C" w:rsidRDefault="00C4503C" w:rsidP="00C4503C">
      <w:pPr>
        <w:pStyle w:val="code"/>
        <w:ind w:left="480" w:right="480"/>
      </w:pPr>
    </w:p>
    <w:p w:rsidR="00C4503C" w:rsidRDefault="00C4503C" w:rsidP="00C4503C">
      <w:pPr>
        <w:pStyle w:val="code"/>
        <w:ind w:left="480" w:right="480"/>
      </w:pPr>
      <w:r>
        <w:rPr>
          <w:rFonts w:hint="eastAsia"/>
        </w:rPr>
        <w:t>#</w:t>
      </w:r>
      <w:r>
        <w:rPr>
          <w:rFonts w:hint="eastAsia"/>
        </w:rPr>
        <w:t>属性方法删除</w:t>
      </w:r>
    </w:p>
    <w:p w:rsidR="00C4503C" w:rsidRDefault="00C4503C" w:rsidP="00C4503C">
      <w:pPr>
        <w:pStyle w:val="code"/>
        <w:ind w:left="480" w:right="480"/>
      </w:pPr>
      <w:r>
        <w:t>del employee.doing</w:t>
      </w:r>
      <w:r>
        <w:rPr>
          <w:rFonts w:hint="eastAsia"/>
        </w:rPr>
        <w:t>3.1.3</w:t>
      </w:r>
      <w:r>
        <w:t xml:space="preserve">  </w:t>
      </w:r>
      <w:r>
        <w:rPr>
          <w:rFonts w:hint="eastAsia"/>
        </w:rPr>
        <w:t>类的属性与方法及其使用</w:t>
      </w:r>
    </w:p>
    <w:p w:rsidR="00C4503C" w:rsidRDefault="005056D0" w:rsidP="00C4503C">
      <w:pPr>
        <w:pStyle w:val="5"/>
      </w:pPr>
      <w:r>
        <w:rPr>
          <w:rFonts w:hint="eastAsia"/>
        </w:rPr>
        <w:t>4.1.3</w:t>
      </w:r>
      <w:r>
        <w:t xml:space="preserve">  </w:t>
      </w:r>
      <w:r w:rsidR="00C4503C">
        <w:rPr>
          <w:rFonts w:hint="eastAsia"/>
        </w:rPr>
        <w:t>总结：</w:t>
      </w:r>
    </w:p>
    <w:p w:rsidR="00C4503C" w:rsidRDefault="00C4503C" w:rsidP="00C4503C">
      <w:r>
        <w:rPr>
          <w:rFonts w:hint="eastAsia"/>
        </w:rPr>
        <w:t>在类中的基本概念包括：</w:t>
      </w:r>
    </w:p>
    <w:p w:rsidR="00C4503C" w:rsidRDefault="00C4503C" w:rsidP="00C4503C">
      <w:r>
        <w:rPr>
          <w:rFonts w:hint="eastAsia"/>
        </w:rPr>
        <w:t>类：即模板</w:t>
      </w:r>
    </w:p>
    <w:p w:rsidR="00C4503C" w:rsidRDefault="00C4503C" w:rsidP="00C4503C">
      <w:r>
        <w:rPr>
          <w:rFonts w:hint="eastAsia"/>
        </w:rPr>
        <w:t>实例：即对象</w:t>
      </w:r>
    </w:p>
    <w:p w:rsidR="00C4503C" w:rsidRDefault="00C4503C" w:rsidP="00C4503C">
      <w:r>
        <w:rPr>
          <w:rFonts w:hint="eastAsia"/>
        </w:rPr>
        <w:t>类属性：类中所必须的属性，类名</w:t>
      </w:r>
      <w:r>
        <w:rPr>
          <w:rFonts w:hint="eastAsia"/>
        </w:rPr>
        <w:t>.</w:t>
      </w:r>
      <w:r>
        <w:rPr>
          <w:rFonts w:hint="eastAsia"/>
        </w:rPr>
        <w:t>属性名，不要和实例属性名字相同，要不然会被实例属性屏蔽</w:t>
      </w:r>
    </w:p>
    <w:p w:rsidR="00C4503C" w:rsidRDefault="00C4503C" w:rsidP="00C4503C">
      <w:r>
        <w:rPr>
          <w:rFonts w:hint="eastAsia"/>
        </w:rPr>
        <w:t>实例属性：可以随时自由添加，每个对象中的特有属性</w:t>
      </w:r>
    </w:p>
    <w:p w:rsidR="00C4503C" w:rsidRDefault="00C4503C" w:rsidP="00C4503C">
      <w:r>
        <w:rPr>
          <w:rFonts w:hint="eastAsia"/>
        </w:rPr>
        <w:t>类方法：类中所必须的方法</w:t>
      </w:r>
      <w:r>
        <w:rPr>
          <w:rFonts w:hint="eastAsia"/>
        </w:rPr>
        <w:t xml:space="preserve">  </w:t>
      </w:r>
      <w:r>
        <w:rPr>
          <w:rFonts w:hint="eastAsia"/>
        </w:rPr>
        <w:t>，第一个参数</w:t>
      </w:r>
      <w:r>
        <w:rPr>
          <w:rFonts w:hint="eastAsia"/>
        </w:rPr>
        <w:t>cls</w:t>
      </w:r>
      <w:r>
        <w:rPr>
          <w:rFonts w:hint="eastAsia"/>
        </w:rPr>
        <w:t>，需要</w:t>
      </w:r>
      <w:r>
        <w:rPr>
          <w:rFonts w:hint="eastAsia"/>
        </w:rPr>
        <w:t>@classmethod</w:t>
      </w:r>
      <w:r>
        <w:rPr>
          <w:rFonts w:hint="eastAsia"/>
        </w:rPr>
        <w:t>注释</w:t>
      </w:r>
    </w:p>
    <w:p w:rsidR="00C4503C" w:rsidRDefault="00C4503C" w:rsidP="00C4503C">
      <w:r>
        <w:tab/>
      </w:r>
      <w:r>
        <w:rPr>
          <w:rFonts w:hint="eastAsia"/>
        </w:rPr>
        <w:t>类方法不能操作实例传入的参数，只能操作类属性，类对象以及静态方法</w:t>
      </w:r>
    </w:p>
    <w:p w:rsidR="00C4503C" w:rsidRDefault="00C4503C" w:rsidP="00C4503C">
      <w:r>
        <w:rPr>
          <w:rFonts w:hint="eastAsia"/>
        </w:rPr>
        <w:t>实例方法：类实例化才能调用的方法，实例名</w:t>
      </w:r>
      <w:r>
        <w:rPr>
          <w:rFonts w:hint="eastAsia"/>
        </w:rPr>
        <w:t>.</w:t>
      </w:r>
      <w:r>
        <w:rPr>
          <w:rFonts w:hint="eastAsia"/>
        </w:rPr>
        <w:t>方法名，第一个参数</w:t>
      </w:r>
      <w:r>
        <w:rPr>
          <w:rFonts w:hint="eastAsia"/>
        </w:rPr>
        <w:t>self</w:t>
      </w:r>
    </w:p>
    <w:p w:rsidR="00C4503C" w:rsidRDefault="00C4503C" w:rsidP="00C4503C">
      <w:r>
        <w:tab/>
      </w:r>
      <w:r>
        <w:rPr>
          <w:rFonts w:hint="eastAsia"/>
        </w:rPr>
        <w:t>在实例方法中，主要负责实例传入参数，不会操作类属性，可以操作静态方法</w:t>
      </w:r>
    </w:p>
    <w:p w:rsidR="00C4503C" w:rsidRDefault="00C4503C" w:rsidP="00C4503C">
      <w:r>
        <w:rPr>
          <w:rFonts w:hint="eastAsia"/>
        </w:rPr>
        <w:t>静态方法：需要使用</w:t>
      </w:r>
      <w:r>
        <w:rPr>
          <w:rFonts w:hint="eastAsia"/>
        </w:rPr>
        <w:t>@staticmethod</w:t>
      </w:r>
      <w:r>
        <w:rPr>
          <w:rFonts w:hint="eastAsia"/>
        </w:rPr>
        <w:t>注释，类和实例都可以操作静态方法</w:t>
      </w:r>
    </w:p>
    <w:p w:rsidR="00C4503C" w:rsidRDefault="00C4503C" w:rsidP="00C4503C">
      <w:r>
        <w:tab/>
      </w:r>
      <w:r>
        <w:rPr>
          <w:rFonts w:hint="eastAsia"/>
        </w:rPr>
        <w:t>静态方法，和普通方法一样，不会有</w:t>
      </w:r>
      <w:r>
        <w:rPr>
          <w:rFonts w:hint="eastAsia"/>
        </w:rPr>
        <w:t>self</w:t>
      </w:r>
      <w:r>
        <w:rPr>
          <w:rFonts w:hint="eastAsia"/>
        </w:rPr>
        <w:t>之类的默认参数。</w:t>
      </w:r>
    </w:p>
    <w:p w:rsidR="00C4503C" w:rsidRDefault="00C4503C" w:rsidP="00C4503C">
      <w:r>
        <w:rPr>
          <w:rFonts w:hint="eastAsia"/>
        </w:rPr>
        <w:t>属性方法：可以将方法作为属性应用。具体应用场景？</w:t>
      </w:r>
    </w:p>
    <w:p w:rsidR="00C4503C" w:rsidRDefault="00C4503C" w:rsidP="00C4503C"/>
    <w:p w:rsidR="00C4503C" w:rsidRDefault="005056D0" w:rsidP="005056D0">
      <w:pPr>
        <w:pStyle w:val="5"/>
      </w:pPr>
      <w:r>
        <w:rPr>
          <w:rFonts w:hint="eastAsia"/>
        </w:rPr>
        <w:t>4</w:t>
      </w:r>
      <w:r w:rsidR="00C4503C">
        <w:rPr>
          <w:rFonts w:hint="eastAsia"/>
        </w:rPr>
        <w:t>.1.4</w:t>
      </w:r>
      <w:r w:rsidR="00C4503C">
        <w:t xml:space="preserve">  </w:t>
      </w:r>
      <w:r w:rsidR="00C4503C">
        <w:rPr>
          <w:rFonts w:hint="eastAsia"/>
        </w:rPr>
        <w:t>Python</w:t>
      </w:r>
      <w:r w:rsidR="00C4503C">
        <w:rPr>
          <w:rFonts w:hint="eastAsia"/>
        </w:rPr>
        <w:t>中的继承，多态与方法重载</w:t>
      </w:r>
    </w:p>
    <w:p w:rsidR="00C4503C" w:rsidRDefault="00C4503C" w:rsidP="00C4503C"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中可以使用多继承</w:t>
      </w:r>
    </w:p>
    <w:p w:rsidR="00C4503C" w:rsidRPr="0027237A" w:rsidRDefault="00C4503C" w:rsidP="00C4503C">
      <w:r>
        <w:rPr>
          <w:rFonts w:hint="eastAsia"/>
        </w:rPr>
        <w:lastRenderedPageBreak/>
        <w:t>多态，在</w:t>
      </w:r>
      <w:r>
        <w:rPr>
          <w:rFonts w:hint="eastAsia"/>
        </w:rPr>
        <w:t>python</w:t>
      </w:r>
      <w:r>
        <w:rPr>
          <w:rFonts w:hint="eastAsia"/>
        </w:rPr>
        <w:t>中常用重载</w:t>
      </w:r>
    </w:p>
    <w:p w:rsidR="00C4503C" w:rsidRPr="001518D0" w:rsidRDefault="005056D0" w:rsidP="005056D0">
      <w:pPr>
        <w:pStyle w:val="5"/>
      </w:pPr>
      <w:r>
        <w:rPr>
          <w:rFonts w:hint="eastAsia"/>
        </w:rPr>
        <w:t>4</w:t>
      </w:r>
      <w:r w:rsidR="00C4503C">
        <w:rPr>
          <w:rFonts w:hint="eastAsia"/>
        </w:rPr>
        <w:t>.1.5</w:t>
      </w:r>
      <w:r w:rsidR="00C4503C">
        <w:t xml:space="preserve">  </w:t>
      </w:r>
      <w:r w:rsidR="00C4503C">
        <w:rPr>
          <w:rFonts w:hint="eastAsia"/>
        </w:rPr>
        <w:t>使用继承与组合</w:t>
      </w:r>
    </w:p>
    <w:p w:rsidR="00C4503C" w:rsidRPr="00C4503C" w:rsidRDefault="00C4503C" w:rsidP="00C4503C"/>
    <w:p w:rsidR="00A216DE" w:rsidRDefault="00A216DE" w:rsidP="00A216DE">
      <w:pPr>
        <w:pStyle w:val="4"/>
      </w:pPr>
      <w:r>
        <w:rPr>
          <w:rFonts w:hint="eastAsia"/>
        </w:rPr>
        <w:t>4.2</w:t>
      </w:r>
      <w:r>
        <w:t xml:space="preserve">  </w:t>
      </w:r>
      <w:r>
        <w:rPr>
          <w:rFonts w:hint="eastAsia"/>
        </w:rPr>
        <w:t>Python</w:t>
      </w:r>
      <w:r w:rsidR="00DE1122">
        <w:t xml:space="preserve">  </w:t>
      </w:r>
      <w:r w:rsidR="00DE1122">
        <w:rPr>
          <w:rFonts w:hint="eastAsia"/>
        </w:rPr>
        <w:t>命名规范</w:t>
      </w:r>
    </w:p>
    <w:p w:rsidR="00205C98" w:rsidRDefault="00205C98" w:rsidP="00205C98">
      <w:pPr>
        <w:pStyle w:val="5"/>
      </w:pPr>
      <w:r>
        <w:rPr>
          <w:rFonts w:hint="eastAsia"/>
        </w:rPr>
        <w:t>4.2.1</w:t>
      </w:r>
      <w:r>
        <w:t xml:space="preserve">   </w:t>
      </w:r>
      <w:r>
        <w:rPr>
          <w:rFonts w:hint="eastAsia"/>
        </w:rPr>
        <w:t>标识符的命名</w:t>
      </w:r>
    </w:p>
    <w:p w:rsidR="005C389E" w:rsidRPr="005C389E" w:rsidRDefault="005C389E" w:rsidP="005C389E">
      <w:r>
        <w:tab/>
      </w:r>
      <w:r>
        <w:rPr>
          <w:rFonts w:hint="eastAsia"/>
        </w:rPr>
        <w:t>所谓的标识符，就是对于自定义元素的命名。即，给自己声明的变量，方法，类等起一个合适的名字。而默认的命名规范如下：</w:t>
      </w:r>
    </w:p>
    <w:tbl>
      <w:tblPr>
        <w:tblStyle w:val="afff2"/>
        <w:tblW w:w="0" w:type="auto"/>
        <w:jc w:val="center"/>
        <w:tblLook w:val="04A0" w:firstRow="1" w:lastRow="0" w:firstColumn="1" w:lastColumn="0" w:noHBand="0" w:noVBand="1"/>
      </w:tblPr>
      <w:tblGrid>
        <w:gridCol w:w="4644"/>
        <w:gridCol w:w="4644"/>
      </w:tblGrid>
      <w:tr w:rsidR="00205C98" w:rsidTr="001412A6">
        <w:trPr>
          <w:jc w:val="center"/>
        </w:trPr>
        <w:tc>
          <w:tcPr>
            <w:tcW w:w="4644" w:type="dxa"/>
          </w:tcPr>
          <w:p w:rsidR="00205C98" w:rsidRDefault="00205C9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中的各种元素</w:t>
            </w:r>
          </w:p>
        </w:tc>
        <w:tc>
          <w:tcPr>
            <w:tcW w:w="4644" w:type="dxa"/>
          </w:tcPr>
          <w:p w:rsidR="00205C98" w:rsidRDefault="00205C9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命名示例</w:t>
            </w:r>
          </w:p>
        </w:tc>
      </w:tr>
      <w:tr w:rsidR="00205C98" w:rsidTr="001412A6">
        <w:trPr>
          <w:jc w:val="center"/>
        </w:trPr>
        <w:tc>
          <w:tcPr>
            <w:tcW w:w="4644" w:type="dxa"/>
          </w:tcPr>
          <w:p w:rsidR="00205C98" w:rsidRPr="00345300" w:rsidRDefault="00205C98" w:rsidP="00C4503C">
            <w:pPr>
              <w:pStyle w:val="afff1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模块名</w:t>
            </w:r>
            <w:r w:rsidRPr="00345300">
              <w:rPr>
                <w:rFonts w:hint="eastAsia"/>
                <w:b/>
                <w:color w:val="FF0000"/>
              </w:rPr>
              <w:t>/</w:t>
            </w:r>
            <w:r w:rsidRPr="00345300">
              <w:rPr>
                <w:rFonts w:hint="eastAsia"/>
                <w:b/>
                <w:color w:val="FF0000"/>
              </w:rPr>
              <w:t>包名</w:t>
            </w:r>
          </w:p>
        </w:tc>
        <w:tc>
          <w:tcPr>
            <w:tcW w:w="4644" w:type="dxa"/>
          </w:tcPr>
          <w:p w:rsidR="00205C98" w:rsidRDefault="00205C98" w:rsidP="00C4503C">
            <w:pPr>
              <w:pStyle w:val="afff1"/>
              <w:ind w:firstLineChars="0" w:firstLine="0"/>
            </w:pPr>
            <w:r>
              <w:t>my_package_one</w:t>
            </w:r>
          </w:p>
        </w:tc>
      </w:tr>
      <w:tr w:rsidR="00205C98" w:rsidTr="001412A6">
        <w:trPr>
          <w:jc w:val="center"/>
        </w:trPr>
        <w:tc>
          <w:tcPr>
            <w:tcW w:w="4644" w:type="dxa"/>
          </w:tcPr>
          <w:p w:rsidR="00205C98" w:rsidRPr="00345300" w:rsidRDefault="00205C98" w:rsidP="00C4503C">
            <w:pPr>
              <w:pStyle w:val="afff1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类名</w:t>
            </w:r>
          </w:p>
        </w:tc>
        <w:tc>
          <w:tcPr>
            <w:tcW w:w="4644" w:type="dxa"/>
          </w:tcPr>
          <w:p w:rsidR="00205C98" w:rsidRDefault="00205C9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MyClass</w:t>
            </w:r>
          </w:p>
        </w:tc>
      </w:tr>
      <w:tr w:rsidR="00205C98" w:rsidTr="001412A6">
        <w:trPr>
          <w:jc w:val="center"/>
        </w:trPr>
        <w:tc>
          <w:tcPr>
            <w:tcW w:w="4644" w:type="dxa"/>
          </w:tcPr>
          <w:p w:rsidR="00205C98" w:rsidRPr="00345300" w:rsidRDefault="00205C98" w:rsidP="00C4503C">
            <w:pPr>
              <w:pStyle w:val="afff1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函数名</w:t>
            </w:r>
            <w:r w:rsidRPr="00345300">
              <w:rPr>
                <w:rFonts w:hint="eastAsia"/>
                <w:b/>
                <w:color w:val="FF0000"/>
              </w:rPr>
              <w:t>/</w:t>
            </w:r>
            <w:r w:rsidRPr="00345300">
              <w:rPr>
                <w:rFonts w:hint="eastAsia"/>
                <w:b/>
                <w:color w:val="FF0000"/>
              </w:rPr>
              <w:t>方法名</w:t>
            </w:r>
          </w:p>
        </w:tc>
        <w:tc>
          <w:tcPr>
            <w:tcW w:w="4644" w:type="dxa"/>
          </w:tcPr>
          <w:p w:rsidR="00205C98" w:rsidRDefault="00205C9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myfunc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my_example</w:t>
            </w:r>
          </w:p>
        </w:tc>
      </w:tr>
      <w:tr w:rsidR="00205C98" w:rsidTr="001412A6">
        <w:trPr>
          <w:jc w:val="center"/>
        </w:trPr>
        <w:tc>
          <w:tcPr>
            <w:tcW w:w="4644" w:type="dxa"/>
          </w:tcPr>
          <w:p w:rsidR="00205C98" w:rsidRPr="00345300" w:rsidRDefault="00205C98" w:rsidP="00C4503C">
            <w:pPr>
              <w:pStyle w:val="afff1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变量名</w:t>
            </w:r>
          </w:p>
        </w:tc>
        <w:tc>
          <w:tcPr>
            <w:tcW w:w="4644" w:type="dxa"/>
          </w:tcPr>
          <w:p w:rsidR="00205C98" w:rsidRDefault="00205C9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color=</w:t>
            </w:r>
            <w:r>
              <w:rPr>
                <w:rFonts w:hint="eastAsia"/>
              </w:rPr>
              <w:t>‘白色’</w:t>
            </w:r>
          </w:p>
        </w:tc>
      </w:tr>
      <w:tr w:rsidR="00205C98" w:rsidTr="001412A6">
        <w:trPr>
          <w:jc w:val="center"/>
        </w:trPr>
        <w:tc>
          <w:tcPr>
            <w:tcW w:w="4644" w:type="dxa"/>
          </w:tcPr>
          <w:p w:rsidR="00205C98" w:rsidRPr="00345300" w:rsidRDefault="00205C98" w:rsidP="00C4503C">
            <w:pPr>
              <w:pStyle w:val="afff1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全局常量</w:t>
            </w:r>
          </w:p>
        </w:tc>
        <w:tc>
          <w:tcPr>
            <w:tcW w:w="4644" w:type="dxa"/>
          </w:tcPr>
          <w:p w:rsidR="00205C98" w:rsidRDefault="00205C9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PI=3.14</w:t>
            </w:r>
          </w:p>
        </w:tc>
      </w:tr>
      <w:tr w:rsidR="00205C98" w:rsidTr="001412A6">
        <w:trPr>
          <w:jc w:val="center"/>
        </w:trPr>
        <w:tc>
          <w:tcPr>
            <w:tcW w:w="4644" w:type="dxa"/>
          </w:tcPr>
          <w:p w:rsidR="00205C98" w:rsidRPr="00345300" w:rsidRDefault="00205C98" w:rsidP="00C4503C">
            <w:pPr>
              <w:pStyle w:val="afff1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全局变量</w:t>
            </w:r>
          </w:p>
        </w:tc>
        <w:tc>
          <w:tcPr>
            <w:tcW w:w="4644" w:type="dxa"/>
          </w:tcPr>
          <w:p w:rsidR="00205C98" w:rsidRDefault="00205C98" w:rsidP="00C4503C">
            <w:pPr>
              <w:pStyle w:val="afff1"/>
              <w:ind w:firstLineChars="0" w:firstLine="0"/>
            </w:pPr>
            <w:r>
              <w:t>my_value</w:t>
            </w:r>
          </w:p>
        </w:tc>
      </w:tr>
      <w:tr w:rsidR="00205C98" w:rsidTr="001412A6">
        <w:trPr>
          <w:jc w:val="center"/>
        </w:trPr>
        <w:tc>
          <w:tcPr>
            <w:tcW w:w="4644" w:type="dxa"/>
          </w:tcPr>
          <w:p w:rsidR="00205C98" w:rsidRPr="00345300" w:rsidRDefault="00205C98" w:rsidP="00C4503C">
            <w:pPr>
              <w:pStyle w:val="afff1"/>
              <w:ind w:firstLineChars="0" w:firstLine="0"/>
              <w:rPr>
                <w:b/>
                <w:color w:val="FF0000"/>
              </w:rPr>
            </w:pPr>
            <w:r w:rsidRPr="00345300">
              <w:rPr>
                <w:rFonts w:hint="eastAsia"/>
                <w:b/>
                <w:color w:val="FF0000"/>
              </w:rPr>
              <w:t>异常</w:t>
            </w:r>
          </w:p>
        </w:tc>
        <w:tc>
          <w:tcPr>
            <w:tcW w:w="4644" w:type="dxa"/>
          </w:tcPr>
          <w:p w:rsidR="00205C98" w:rsidRDefault="00205C98" w:rsidP="00C4503C">
            <w:pPr>
              <w:pStyle w:val="afff1"/>
              <w:ind w:firstLineChars="0" w:firstLine="0"/>
            </w:pPr>
            <w:r>
              <w:rPr>
                <w:rFonts w:hint="eastAsia"/>
              </w:rPr>
              <w:t>MyException</w:t>
            </w:r>
          </w:p>
        </w:tc>
      </w:tr>
    </w:tbl>
    <w:p w:rsidR="00A216DE" w:rsidRDefault="00A216DE" w:rsidP="00A216DE">
      <w:pPr>
        <w:pStyle w:val="4"/>
      </w:pPr>
      <w:r>
        <w:rPr>
          <w:rFonts w:hint="eastAsia"/>
        </w:rPr>
        <w:t>4.3</w:t>
      </w:r>
      <w:r>
        <w:t xml:space="preserve">  </w:t>
      </w:r>
      <w:r>
        <w:rPr>
          <w:rFonts w:hint="eastAsia"/>
        </w:rPr>
        <w:t>Python</w:t>
      </w:r>
      <w:r>
        <w:t xml:space="preserve">  </w:t>
      </w:r>
      <w:r>
        <w:rPr>
          <w:rFonts w:hint="eastAsia"/>
        </w:rPr>
        <w:t>网络编程</w:t>
      </w:r>
    </w:p>
    <w:p w:rsidR="00A216DE" w:rsidRDefault="00A216DE" w:rsidP="00A216DE">
      <w:pPr>
        <w:pStyle w:val="4"/>
      </w:pPr>
      <w:r>
        <w:rPr>
          <w:rFonts w:hint="eastAsia"/>
        </w:rPr>
        <w:t>4.4</w:t>
      </w:r>
      <w:r>
        <w:t xml:space="preserve">  </w:t>
      </w:r>
      <w:r>
        <w:rPr>
          <w:rFonts w:hint="eastAsia"/>
        </w:rPr>
        <w:t>Python</w:t>
      </w:r>
      <w:r>
        <w:t xml:space="preserve">   </w:t>
      </w:r>
      <w:r>
        <w:rPr>
          <w:rFonts w:hint="eastAsia"/>
        </w:rPr>
        <w:t>GUI</w:t>
      </w:r>
      <w:r>
        <w:rPr>
          <w:rFonts w:hint="eastAsia"/>
        </w:rPr>
        <w:t>编程</w:t>
      </w:r>
    </w:p>
    <w:p w:rsidR="00AC239F" w:rsidRPr="00AC239F" w:rsidRDefault="00AC239F" w:rsidP="00AC239F">
      <w:pPr>
        <w:pStyle w:val="4"/>
        <w:rPr>
          <w:rFonts w:hint="eastAsia"/>
        </w:rPr>
      </w:pPr>
      <w:r>
        <w:rPr>
          <w:rFonts w:hint="eastAsia"/>
        </w:rPr>
        <w:t>4.5</w:t>
      </w:r>
      <w:r>
        <w:t xml:space="preserve">  </w:t>
      </w:r>
      <w:r>
        <w:rPr>
          <w:rFonts w:hint="eastAsia"/>
        </w:rPr>
        <w:t>Python</w:t>
      </w:r>
      <w:r>
        <w:rPr>
          <w:rFonts w:hint="eastAsia"/>
        </w:rPr>
        <w:t>设计模式</w:t>
      </w:r>
      <w:bookmarkStart w:id="0" w:name="_GoBack"/>
      <w:bookmarkEnd w:id="0"/>
    </w:p>
    <w:p w:rsidR="00C915C9" w:rsidRDefault="00A216DE" w:rsidP="00A216DE">
      <w:pPr>
        <w:pStyle w:val="3"/>
      </w:pPr>
      <w:r>
        <w:rPr>
          <w:rFonts w:hint="eastAsia"/>
        </w:rPr>
        <w:t>第五章</w:t>
      </w:r>
      <w:r>
        <w:rPr>
          <w:rFonts w:hint="eastAsia"/>
        </w:rPr>
        <w:t xml:space="preserve">  Python</w:t>
      </w:r>
      <w:r>
        <w:t xml:space="preserve"> </w:t>
      </w:r>
      <w:r>
        <w:rPr>
          <w:rFonts w:hint="eastAsia"/>
        </w:rPr>
        <w:t>爬虫</w:t>
      </w:r>
    </w:p>
    <w:p w:rsidR="005056D0" w:rsidRPr="005056D0" w:rsidRDefault="005056D0" w:rsidP="005056D0">
      <w:pPr>
        <w:pStyle w:val="5"/>
      </w:pPr>
      <w:r>
        <w:rPr>
          <w:rFonts w:hint="eastAsia"/>
        </w:rPr>
        <w:t>5.1</w:t>
      </w:r>
      <w:r>
        <w:t xml:space="preserve">  </w:t>
      </w:r>
      <w:r>
        <w:rPr>
          <w:rFonts w:hint="eastAsia"/>
        </w:rPr>
        <w:t>正则表达式</w:t>
      </w:r>
    </w:p>
    <w:p w:rsidR="00A216DE" w:rsidRDefault="00A216DE" w:rsidP="00A216DE">
      <w:pPr>
        <w:pStyle w:val="3"/>
      </w:pPr>
      <w:r>
        <w:rPr>
          <w:rFonts w:hint="eastAsia"/>
        </w:rPr>
        <w:t>第六章</w:t>
      </w:r>
      <w:r>
        <w:rPr>
          <w:rFonts w:hint="eastAsia"/>
        </w:rPr>
        <w:t xml:space="preserve">  Python</w:t>
      </w:r>
      <w:r>
        <w:t xml:space="preserve"> </w:t>
      </w:r>
      <w:r>
        <w:rPr>
          <w:rFonts w:hint="eastAsia"/>
        </w:rPr>
        <w:t>数据分析</w:t>
      </w:r>
    </w:p>
    <w:p w:rsidR="00AC239F" w:rsidRDefault="00AC239F" w:rsidP="00AC239F">
      <w:pPr>
        <w:pStyle w:val="3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数据可视化</w:t>
      </w:r>
    </w:p>
    <w:p w:rsidR="00AC239F" w:rsidRPr="00AC239F" w:rsidRDefault="00AC239F" w:rsidP="00AC239F">
      <w:pPr>
        <w:pStyle w:val="3"/>
        <w:rPr>
          <w:rFonts w:hint="eastAsia"/>
        </w:rPr>
      </w:pPr>
      <w:r>
        <w:rPr>
          <w:rFonts w:hint="eastAsia"/>
        </w:rPr>
        <w:t>第八章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机器学习</w:t>
      </w:r>
    </w:p>
    <w:p w:rsidR="00A216DE" w:rsidRPr="00A216DE" w:rsidRDefault="00A216DE" w:rsidP="00A216DE"/>
    <w:sectPr w:rsidR="00A216DE" w:rsidRPr="00A216DE" w:rsidSect="00B51E03">
      <w:footerReference w:type="default" r:id="rId23"/>
      <w:pgSz w:w="11906" w:h="16838" w:code="9"/>
      <w:pgMar w:top="720" w:right="1304" w:bottom="1797" w:left="130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CFC" w:rsidRDefault="00F11CFC">
      <w:r>
        <w:separator/>
      </w:r>
    </w:p>
    <w:p w:rsidR="00F11CFC" w:rsidRDefault="00F11CFC"/>
  </w:endnote>
  <w:endnote w:type="continuationSeparator" w:id="0">
    <w:p w:rsidR="00F11CFC" w:rsidRDefault="00F11CFC">
      <w:r>
        <w:continuationSeparator/>
      </w:r>
    </w:p>
    <w:p w:rsidR="00F11CFC" w:rsidRDefault="00F11C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503C" w:rsidRDefault="00C4503C">
        <w:pPr>
          <w:pStyle w:val="a8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AC239F">
          <w:rPr>
            <w:noProof/>
            <w:lang w:val="zh-CN" w:bidi="zh-CN"/>
          </w:rPr>
          <w:t>13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CFC" w:rsidRDefault="00F11CFC">
      <w:r>
        <w:separator/>
      </w:r>
    </w:p>
    <w:p w:rsidR="00F11CFC" w:rsidRDefault="00F11CFC"/>
  </w:footnote>
  <w:footnote w:type="continuationSeparator" w:id="0">
    <w:p w:rsidR="00F11CFC" w:rsidRDefault="00F11CFC">
      <w:r>
        <w:continuationSeparator/>
      </w:r>
    </w:p>
    <w:p w:rsidR="00F11CFC" w:rsidRDefault="00F11CF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753018"/>
    <w:multiLevelType w:val="hybridMultilevel"/>
    <w:tmpl w:val="A76EB624"/>
    <w:lvl w:ilvl="0" w:tplc="32A8E200">
      <w:start w:val="1"/>
      <w:numFmt w:val="japaneseCounting"/>
      <w:lvlText w:val="第%1章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C63CEB"/>
    <w:multiLevelType w:val="hybridMultilevel"/>
    <w:tmpl w:val="B0F8B9EE"/>
    <w:lvl w:ilvl="0" w:tplc="4460707C">
      <w:start w:val="2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2E650B5"/>
    <w:multiLevelType w:val="hybridMultilevel"/>
    <w:tmpl w:val="CD084DC8"/>
    <w:lvl w:ilvl="0" w:tplc="63682772">
      <w:start w:val="1"/>
      <w:numFmt w:val="japaneseCounting"/>
      <w:lvlText w:val="第%1节"/>
      <w:lvlJc w:val="left"/>
      <w:pPr>
        <w:ind w:left="1515" w:hanging="15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5193206"/>
    <w:multiLevelType w:val="multilevel"/>
    <w:tmpl w:val="B11ACB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09246962"/>
    <w:multiLevelType w:val="hybridMultilevel"/>
    <w:tmpl w:val="E3C6E5F0"/>
    <w:lvl w:ilvl="0" w:tplc="7D6AEB3C">
      <w:start w:val="1"/>
      <w:numFmt w:val="japaneseCounting"/>
      <w:lvlText w:val="第%1章"/>
      <w:lvlJc w:val="left"/>
      <w:pPr>
        <w:ind w:left="1110" w:hanging="11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765FE1"/>
    <w:multiLevelType w:val="hybridMultilevel"/>
    <w:tmpl w:val="3F0644CE"/>
    <w:lvl w:ilvl="0" w:tplc="DFC2BE04">
      <w:start w:val="1"/>
      <w:numFmt w:val="japaneseCounting"/>
      <w:lvlText w:val="第%1节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695F86"/>
    <w:multiLevelType w:val="hybridMultilevel"/>
    <w:tmpl w:val="DFF09F9A"/>
    <w:lvl w:ilvl="0" w:tplc="091CC8F0">
      <w:start w:val="1"/>
      <w:numFmt w:val="decimal"/>
      <w:pStyle w:val="a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1D6E41"/>
    <w:multiLevelType w:val="hybridMultilevel"/>
    <w:tmpl w:val="A5DC5598"/>
    <w:lvl w:ilvl="0" w:tplc="BAFCF146">
      <w:start w:val="1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7A265A9"/>
    <w:multiLevelType w:val="hybridMultilevel"/>
    <w:tmpl w:val="114CECE6"/>
    <w:lvl w:ilvl="0" w:tplc="54DCF9CE">
      <w:start w:val="22"/>
      <w:numFmt w:val="bullet"/>
      <w:lvlText w:val="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7C33AAD"/>
    <w:multiLevelType w:val="multilevel"/>
    <w:tmpl w:val="9C9A63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9353122"/>
    <w:multiLevelType w:val="hybridMultilevel"/>
    <w:tmpl w:val="6CB85ECE"/>
    <w:lvl w:ilvl="0" w:tplc="89E24BBA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0906CDF"/>
    <w:multiLevelType w:val="hybridMultilevel"/>
    <w:tmpl w:val="9E244A1C"/>
    <w:lvl w:ilvl="0" w:tplc="A78AD9E8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D78D1"/>
    <w:multiLevelType w:val="multilevel"/>
    <w:tmpl w:val="9DC28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2A774A5"/>
    <w:multiLevelType w:val="hybridMultilevel"/>
    <w:tmpl w:val="4C12A27A"/>
    <w:lvl w:ilvl="0" w:tplc="A52036B0">
      <w:start w:val="22"/>
      <w:numFmt w:val="bullet"/>
      <w:lvlText w:val="*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639616D"/>
    <w:multiLevelType w:val="multilevel"/>
    <w:tmpl w:val="BBCAAB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6701252"/>
    <w:multiLevelType w:val="hybridMultilevel"/>
    <w:tmpl w:val="DC52BE22"/>
    <w:lvl w:ilvl="0" w:tplc="6C569BA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AEA72D0"/>
    <w:multiLevelType w:val="hybridMultilevel"/>
    <w:tmpl w:val="CF10194A"/>
    <w:lvl w:ilvl="0" w:tplc="C49AEA94">
      <w:start w:val="1"/>
      <w:numFmt w:val="bullet"/>
      <w:lvlText w:val=""/>
      <w:lvlJc w:val="left"/>
      <w:pPr>
        <w:ind w:left="72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3CB073A5"/>
    <w:multiLevelType w:val="hybridMultilevel"/>
    <w:tmpl w:val="05305512"/>
    <w:lvl w:ilvl="0" w:tplc="DBF6243C">
      <w:start w:val="22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E144A64"/>
    <w:multiLevelType w:val="multilevel"/>
    <w:tmpl w:val="5386C7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5202D17"/>
    <w:multiLevelType w:val="multilevel"/>
    <w:tmpl w:val="F86626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AF01328"/>
    <w:multiLevelType w:val="multilevel"/>
    <w:tmpl w:val="2076C44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C4B147C"/>
    <w:multiLevelType w:val="hybridMultilevel"/>
    <w:tmpl w:val="FC48DF74"/>
    <w:lvl w:ilvl="0" w:tplc="36188172">
      <w:start w:val="1"/>
      <w:numFmt w:val="decimal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3B63DF8"/>
    <w:multiLevelType w:val="hybridMultilevel"/>
    <w:tmpl w:val="A5542CA4"/>
    <w:lvl w:ilvl="0" w:tplc="520C0A0A">
      <w:start w:val="1"/>
      <w:numFmt w:val="japaneseCounting"/>
      <w:lvlText w:val="第%1章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74827EC"/>
    <w:multiLevelType w:val="hybridMultilevel"/>
    <w:tmpl w:val="07824FBE"/>
    <w:lvl w:ilvl="0" w:tplc="714A7EC6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8D11E09"/>
    <w:multiLevelType w:val="multilevel"/>
    <w:tmpl w:val="D30C04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8F57A03"/>
    <w:multiLevelType w:val="multilevel"/>
    <w:tmpl w:val="1FB4894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FD7100D"/>
    <w:multiLevelType w:val="hybridMultilevel"/>
    <w:tmpl w:val="34AE7B62"/>
    <w:lvl w:ilvl="0" w:tplc="B3820DF0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3354185"/>
    <w:multiLevelType w:val="hybridMultilevel"/>
    <w:tmpl w:val="2E386FCA"/>
    <w:lvl w:ilvl="0" w:tplc="B43CFACC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50D6178"/>
    <w:multiLevelType w:val="hybridMultilevel"/>
    <w:tmpl w:val="AB4AC5C8"/>
    <w:lvl w:ilvl="0" w:tplc="37400784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8AB4355"/>
    <w:multiLevelType w:val="hybridMultilevel"/>
    <w:tmpl w:val="0B203272"/>
    <w:lvl w:ilvl="0" w:tplc="CE0E85FE">
      <w:start w:val="1"/>
      <w:numFmt w:val="decimal"/>
      <w:pStyle w:val="a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785F57"/>
    <w:multiLevelType w:val="multilevel"/>
    <w:tmpl w:val="930CD83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B5B4DB7"/>
    <w:multiLevelType w:val="hybridMultilevel"/>
    <w:tmpl w:val="0CDA4936"/>
    <w:lvl w:ilvl="0" w:tplc="DCCAB742">
      <w:start w:val="6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1286939"/>
    <w:multiLevelType w:val="hybridMultilevel"/>
    <w:tmpl w:val="A3ACA1FE"/>
    <w:lvl w:ilvl="0" w:tplc="1DE6561A">
      <w:start w:val="22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3B54271"/>
    <w:multiLevelType w:val="hybridMultilevel"/>
    <w:tmpl w:val="1FA67ACC"/>
    <w:lvl w:ilvl="0" w:tplc="177428A2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6D111C4"/>
    <w:multiLevelType w:val="multilevel"/>
    <w:tmpl w:val="69626C3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743264A"/>
    <w:multiLevelType w:val="hybridMultilevel"/>
    <w:tmpl w:val="6ECADB04"/>
    <w:lvl w:ilvl="0" w:tplc="A84840E2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8505639"/>
    <w:multiLevelType w:val="hybridMultilevel"/>
    <w:tmpl w:val="D3921D3C"/>
    <w:lvl w:ilvl="0" w:tplc="2C8A0324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8D021FF"/>
    <w:multiLevelType w:val="hybridMultilevel"/>
    <w:tmpl w:val="D8B2E2AC"/>
    <w:lvl w:ilvl="0" w:tplc="6DEA01F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EF97246"/>
    <w:multiLevelType w:val="hybridMultilevel"/>
    <w:tmpl w:val="4AECD40E"/>
    <w:lvl w:ilvl="0" w:tplc="50205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2DCBA2A">
      <w:start w:val="1"/>
      <w:numFmt w:val="decimal"/>
      <w:lvlText w:val="%2"/>
      <w:lvlJc w:val="left"/>
      <w:pPr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32"/>
  </w:num>
  <w:num w:numId="5">
    <w:abstractNumId w:val="0"/>
  </w:num>
  <w:num w:numId="6">
    <w:abstractNumId w:val="8"/>
  </w:num>
  <w:num w:numId="7">
    <w:abstractNumId w:val="30"/>
  </w:num>
  <w:num w:numId="8">
    <w:abstractNumId w:val="36"/>
  </w:num>
  <w:num w:numId="9">
    <w:abstractNumId w:val="10"/>
  </w:num>
  <w:num w:numId="10">
    <w:abstractNumId w:val="26"/>
  </w:num>
  <w:num w:numId="11">
    <w:abstractNumId w:val="40"/>
  </w:num>
  <w:num w:numId="12">
    <w:abstractNumId w:val="31"/>
  </w:num>
  <w:num w:numId="13">
    <w:abstractNumId w:val="19"/>
  </w:num>
  <w:num w:numId="14">
    <w:abstractNumId w:val="13"/>
  </w:num>
  <w:num w:numId="15">
    <w:abstractNumId w:val="18"/>
  </w:num>
  <w:num w:numId="16">
    <w:abstractNumId w:val="4"/>
  </w:num>
  <w:num w:numId="17">
    <w:abstractNumId w:val="35"/>
  </w:num>
  <w:num w:numId="18">
    <w:abstractNumId w:val="16"/>
  </w:num>
  <w:num w:numId="19">
    <w:abstractNumId w:val="20"/>
  </w:num>
  <w:num w:numId="20">
    <w:abstractNumId w:val="11"/>
  </w:num>
  <w:num w:numId="21">
    <w:abstractNumId w:val="38"/>
  </w:num>
  <w:num w:numId="22">
    <w:abstractNumId w:val="34"/>
  </w:num>
  <w:num w:numId="23">
    <w:abstractNumId w:val="39"/>
  </w:num>
  <w:num w:numId="24">
    <w:abstractNumId w:val="29"/>
  </w:num>
  <w:num w:numId="25">
    <w:abstractNumId w:val="3"/>
  </w:num>
  <w:num w:numId="26">
    <w:abstractNumId w:val="25"/>
  </w:num>
  <w:num w:numId="27">
    <w:abstractNumId w:val="15"/>
  </w:num>
  <w:num w:numId="28">
    <w:abstractNumId w:val="22"/>
  </w:num>
  <w:num w:numId="29">
    <w:abstractNumId w:val="12"/>
  </w:num>
  <w:num w:numId="30">
    <w:abstractNumId w:val="27"/>
  </w:num>
  <w:num w:numId="31">
    <w:abstractNumId w:val="9"/>
  </w:num>
  <w:num w:numId="32">
    <w:abstractNumId w:val="24"/>
  </w:num>
  <w:num w:numId="33">
    <w:abstractNumId w:val="5"/>
  </w:num>
  <w:num w:numId="34">
    <w:abstractNumId w:val="7"/>
  </w:num>
  <w:num w:numId="35">
    <w:abstractNumId w:val="21"/>
  </w:num>
  <w:num w:numId="36">
    <w:abstractNumId w:val="17"/>
  </w:num>
  <w:num w:numId="37">
    <w:abstractNumId w:val="23"/>
  </w:num>
  <w:num w:numId="38">
    <w:abstractNumId w:val="33"/>
  </w:num>
  <w:num w:numId="39">
    <w:abstractNumId w:val="37"/>
  </w:num>
  <w:num w:numId="40">
    <w:abstractNumId w:val="41"/>
  </w:num>
  <w:num w:numId="41">
    <w:abstractNumId w:val="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0BE"/>
    <w:rsid w:val="00010C83"/>
    <w:rsid w:val="0004068E"/>
    <w:rsid w:val="000B5C31"/>
    <w:rsid w:val="000C7E5E"/>
    <w:rsid w:val="000D2F8D"/>
    <w:rsid w:val="00136C28"/>
    <w:rsid w:val="001412A6"/>
    <w:rsid w:val="00143592"/>
    <w:rsid w:val="00151CB1"/>
    <w:rsid w:val="00156661"/>
    <w:rsid w:val="001A1005"/>
    <w:rsid w:val="001A373E"/>
    <w:rsid w:val="001C6BE8"/>
    <w:rsid w:val="001F0CCA"/>
    <w:rsid w:val="001F6C7B"/>
    <w:rsid w:val="00205C98"/>
    <w:rsid w:val="00214BDD"/>
    <w:rsid w:val="00234417"/>
    <w:rsid w:val="00257C26"/>
    <w:rsid w:val="00264902"/>
    <w:rsid w:val="00280E5A"/>
    <w:rsid w:val="00286061"/>
    <w:rsid w:val="002B69DB"/>
    <w:rsid w:val="002C2B87"/>
    <w:rsid w:val="002D45D9"/>
    <w:rsid w:val="002E1D17"/>
    <w:rsid w:val="00317145"/>
    <w:rsid w:val="00334C7F"/>
    <w:rsid w:val="00341D5B"/>
    <w:rsid w:val="00344FCE"/>
    <w:rsid w:val="00360A8F"/>
    <w:rsid w:val="00384C4B"/>
    <w:rsid w:val="003A1CB2"/>
    <w:rsid w:val="003A2BAA"/>
    <w:rsid w:val="003C1DF0"/>
    <w:rsid w:val="003D306E"/>
    <w:rsid w:val="00425F0D"/>
    <w:rsid w:val="00432081"/>
    <w:rsid w:val="004327A8"/>
    <w:rsid w:val="004630BE"/>
    <w:rsid w:val="00467017"/>
    <w:rsid w:val="004A6EA5"/>
    <w:rsid w:val="004F3743"/>
    <w:rsid w:val="005056D0"/>
    <w:rsid w:val="0051263F"/>
    <w:rsid w:val="00515F3D"/>
    <w:rsid w:val="00523B30"/>
    <w:rsid w:val="005279D5"/>
    <w:rsid w:val="005352F6"/>
    <w:rsid w:val="00545B79"/>
    <w:rsid w:val="005578D8"/>
    <w:rsid w:val="005710BC"/>
    <w:rsid w:val="005A79D9"/>
    <w:rsid w:val="005B5183"/>
    <w:rsid w:val="005B54B1"/>
    <w:rsid w:val="005C389E"/>
    <w:rsid w:val="005D42E7"/>
    <w:rsid w:val="006032C5"/>
    <w:rsid w:val="00620E31"/>
    <w:rsid w:val="00627221"/>
    <w:rsid w:val="00662CD6"/>
    <w:rsid w:val="00664C57"/>
    <w:rsid w:val="0068366A"/>
    <w:rsid w:val="006E44DF"/>
    <w:rsid w:val="006E7A5D"/>
    <w:rsid w:val="007043BB"/>
    <w:rsid w:val="0071156C"/>
    <w:rsid w:val="00713E5A"/>
    <w:rsid w:val="00725CB8"/>
    <w:rsid w:val="00757F7E"/>
    <w:rsid w:val="00772818"/>
    <w:rsid w:val="007C191E"/>
    <w:rsid w:val="007D3052"/>
    <w:rsid w:val="00833FBE"/>
    <w:rsid w:val="00852290"/>
    <w:rsid w:val="00856B8A"/>
    <w:rsid w:val="00883667"/>
    <w:rsid w:val="008918F2"/>
    <w:rsid w:val="008B77EB"/>
    <w:rsid w:val="008D5FEB"/>
    <w:rsid w:val="008E76E7"/>
    <w:rsid w:val="00900A28"/>
    <w:rsid w:val="00941AC7"/>
    <w:rsid w:val="00945531"/>
    <w:rsid w:val="009507F3"/>
    <w:rsid w:val="009879C7"/>
    <w:rsid w:val="009B05AA"/>
    <w:rsid w:val="009C054E"/>
    <w:rsid w:val="009D1EA8"/>
    <w:rsid w:val="00A00F75"/>
    <w:rsid w:val="00A216DE"/>
    <w:rsid w:val="00A77F81"/>
    <w:rsid w:val="00A8498C"/>
    <w:rsid w:val="00AA5F48"/>
    <w:rsid w:val="00AC239F"/>
    <w:rsid w:val="00AD4B00"/>
    <w:rsid w:val="00AE4EAA"/>
    <w:rsid w:val="00AF02CF"/>
    <w:rsid w:val="00B14B74"/>
    <w:rsid w:val="00B37CF9"/>
    <w:rsid w:val="00B37FF8"/>
    <w:rsid w:val="00B41922"/>
    <w:rsid w:val="00B47BD5"/>
    <w:rsid w:val="00B51E03"/>
    <w:rsid w:val="00B53F77"/>
    <w:rsid w:val="00BA7CA5"/>
    <w:rsid w:val="00BC2DC1"/>
    <w:rsid w:val="00BE6385"/>
    <w:rsid w:val="00C016EC"/>
    <w:rsid w:val="00C02144"/>
    <w:rsid w:val="00C4503C"/>
    <w:rsid w:val="00C47E60"/>
    <w:rsid w:val="00C50004"/>
    <w:rsid w:val="00C70B8E"/>
    <w:rsid w:val="00C80E27"/>
    <w:rsid w:val="00C915C9"/>
    <w:rsid w:val="00CA2872"/>
    <w:rsid w:val="00CC0893"/>
    <w:rsid w:val="00CE4B25"/>
    <w:rsid w:val="00CE63B5"/>
    <w:rsid w:val="00CF29B0"/>
    <w:rsid w:val="00D30204"/>
    <w:rsid w:val="00D3432F"/>
    <w:rsid w:val="00DE1122"/>
    <w:rsid w:val="00E0082F"/>
    <w:rsid w:val="00E008D9"/>
    <w:rsid w:val="00E34FED"/>
    <w:rsid w:val="00E36FA4"/>
    <w:rsid w:val="00E428BD"/>
    <w:rsid w:val="00E602CE"/>
    <w:rsid w:val="00E66FB8"/>
    <w:rsid w:val="00E70ACB"/>
    <w:rsid w:val="00E93456"/>
    <w:rsid w:val="00F11CFC"/>
    <w:rsid w:val="00F22C48"/>
    <w:rsid w:val="00F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A0299"/>
  <w15:chartTrackingRefBased/>
  <w15:docId w15:val="{253A9FB4-95F4-4F0D-9796-F3956F86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BC2DC1"/>
    <w:pPr>
      <w:spacing w:after="0" w:line="240" w:lineRule="auto"/>
    </w:pPr>
    <w:rPr>
      <w:rFonts w:eastAsia="Microsoft YaHei UI"/>
      <w:color w:val="auto"/>
      <w:sz w:val="24"/>
    </w:rPr>
  </w:style>
  <w:style w:type="paragraph" w:styleId="1">
    <w:name w:val="heading 1"/>
    <w:basedOn w:val="a2"/>
    <w:next w:val="a2"/>
    <w:link w:val="10"/>
    <w:uiPriority w:val="9"/>
    <w:qFormat/>
    <w:rsid w:val="00900A28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51263F"/>
    <w:pPr>
      <w:keepNext/>
      <w:keepLines/>
      <w:contextualSpacing/>
      <w:outlineLvl w:val="1"/>
    </w:pPr>
    <w:rPr>
      <w:rFonts w:asciiTheme="majorHAnsi" w:hAnsiTheme="majorHAnsi" w:cstheme="majorBidi"/>
      <w:b/>
      <w:color w:val="0070C0"/>
      <w:sz w:val="44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1263F"/>
    <w:pPr>
      <w:keepNext/>
      <w:keepLines/>
      <w:contextualSpacing/>
      <w:outlineLvl w:val="2"/>
    </w:pPr>
    <w:rPr>
      <w:rFonts w:cstheme="majorBidi"/>
      <w:b/>
      <w:sz w:val="32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1263F"/>
    <w:pPr>
      <w:keepNext/>
      <w:keepLines/>
      <w:spacing w:before="100"/>
      <w:contextualSpacing/>
      <w:outlineLvl w:val="3"/>
    </w:pPr>
    <w:rPr>
      <w:rFonts w:asciiTheme="majorHAnsi" w:eastAsiaTheme="majorEastAsia" w:hAnsiTheme="majorHAnsi" w:cstheme="majorBidi"/>
      <w:i/>
      <w:iCs/>
      <w:color w:val="0070C0"/>
      <w:sz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51263F"/>
    <w:pPr>
      <w:keepNext/>
      <w:keepLines/>
      <w:contextualSpacing/>
      <w:outlineLvl w:val="4"/>
    </w:pPr>
    <w:rPr>
      <w:rFonts w:asciiTheme="majorHAnsi" w:eastAsiaTheme="majorEastAsia" w:hAnsiTheme="majorHAnsi" w:cstheme="majorBidi"/>
      <w:b/>
      <w:color w:val="FF000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Bullet"/>
    <w:basedOn w:val="a2"/>
    <w:uiPriority w:val="9"/>
    <w:qFormat/>
    <w:pPr>
      <w:numPr>
        <w:numId w:val="3"/>
      </w:numPr>
    </w:pPr>
  </w:style>
  <w:style w:type="character" w:customStyle="1" w:styleId="10">
    <w:name w:val="标题 1 字符"/>
    <w:basedOn w:val="a3"/>
    <w:link w:val="1"/>
    <w:uiPriority w:val="9"/>
    <w:rsid w:val="00900A28"/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a1">
    <w:name w:val="List Number"/>
    <w:basedOn w:val="a2"/>
    <w:uiPriority w:val="9"/>
    <w:qFormat/>
    <w:pPr>
      <w:numPr>
        <w:numId w:val="4"/>
      </w:numPr>
    </w:pPr>
  </w:style>
  <w:style w:type="paragraph" w:styleId="a6">
    <w:name w:val="header"/>
    <w:basedOn w:val="a2"/>
    <w:link w:val="a7"/>
    <w:uiPriority w:val="99"/>
    <w:unhideWhenUsed/>
  </w:style>
  <w:style w:type="character" w:customStyle="1" w:styleId="a7">
    <w:name w:val="页眉 字符"/>
    <w:basedOn w:val="a3"/>
    <w:link w:val="a6"/>
    <w:uiPriority w:val="99"/>
  </w:style>
  <w:style w:type="paragraph" w:styleId="a8">
    <w:name w:val="footer"/>
    <w:basedOn w:val="a2"/>
    <w:link w:val="a9"/>
    <w:uiPriority w:val="99"/>
    <w:unhideWhenUsed/>
  </w:style>
  <w:style w:type="character" w:customStyle="1" w:styleId="a9">
    <w:name w:val="页脚 字符"/>
    <w:basedOn w:val="a3"/>
    <w:link w:val="a8"/>
    <w:uiPriority w:val="99"/>
  </w:style>
  <w:style w:type="character" w:styleId="aa">
    <w:name w:val="Placeholder Text"/>
    <w:basedOn w:val="a3"/>
    <w:uiPriority w:val="99"/>
    <w:semiHidden/>
    <w:rsid w:val="00713E5A"/>
    <w:rPr>
      <w:color w:val="595959" w:themeColor="text1" w:themeTint="A6"/>
    </w:rPr>
  </w:style>
  <w:style w:type="paragraph" w:styleId="ab">
    <w:name w:val="Title"/>
    <w:basedOn w:val="a2"/>
    <w:link w:val="ac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c">
    <w:name w:val="标题 字符"/>
    <w:basedOn w:val="a3"/>
    <w:link w:val="ab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e">
    <w:name w:val="副标题 字符"/>
    <w:basedOn w:val="a3"/>
    <w:link w:val="ad"/>
    <w:uiPriority w:val="11"/>
    <w:semiHidden/>
    <w:rPr>
      <w:rFonts w:eastAsiaTheme="minorEastAsia"/>
      <w:caps/>
      <w:sz w:val="40"/>
    </w:rPr>
  </w:style>
  <w:style w:type="character" w:styleId="af">
    <w:name w:val="Intense Reference"/>
    <w:basedOn w:val="a3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0">
    <w:name w:val="Book Title"/>
    <w:basedOn w:val="a3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3"/>
    <w:link w:val="2"/>
    <w:uiPriority w:val="9"/>
    <w:rsid w:val="0051263F"/>
    <w:rPr>
      <w:rFonts w:asciiTheme="majorHAnsi" w:eastAsia="微软雅黑" w:hAnsiTheme="majorHAnsi" w:cstheme="majorBidi"/>
      <w:b/>
      <w:color w:val="0070C0"/>
      <w:sz w:val="44"/>
      <w:szCs w:val="26"/>
    </w:rPr>
  </w:style>
  <w:style w:type="character" w:customStyle="1" w:styleId="30">
    <w:name w:val="标题 3 字符"/>
    <w:basedOn w:val="a3"/>
    <w:link w:val="3"/>
    <w:uiPriority w:val="9"/>
    <w:rsid w:val="0051263F"/>
    <w:rPr>
      <w:rFonts w:ascii="Consolas" w:eastAsia="微软雅黑" w:hAnsi="Consolas" w:cstheme="majorBidi"/>
      <w:b/>
      <w:color w:val="auto"/>
      <w:sz w:val="32"/>
      <w:szCs w:val="24"/>
    </w:rPr>
  </w:style>
  <w:style w:type="character" w:customStyle="1" w:styleId="40">
    <w:name w:val="标题 4 字符"/>
    <w:basedOn w:val="a3"/>
    <w:link w:val="4"/>
    <w:uiPriority w:val="9"/>
    <w:rsid w:val="0051263F"/>
    <w:rPr>
      <w:rFonts w:asciiTheme="majorHAnsi" w:eastAsiaTheme="majorEastAsia" w:hAnsiTheme="majorHAnsi" w:cstheme="majorBidi"/>
      <w:i/>
      <w:iCs/>
      <w:color w:val="0070C0"/>
      <w:sz w:val="28"/>
    </w:rPr>
  </w:style>
  <w:style w:type="character" w:customStyle="1" w:styleId="50">
    <w:name w:val="标题 5 字符"/>
    <w:basedOn w:val="a3"/>
    <w:link w:val="5"/>
    <w:uiPriority w:val="9"/>
    <w:rsid w:val="0051263F"/>
    <w:rPr>
      <w:rFonts w:asciiTheme="majorHAnsi" w:eastAsiaTheme="majorEastAsia" w:hAnsiTheme="majorHAnsi" w:cstheme="majorBidi"/>
      <w:b/>
      <w:color w:val="FF0000"/>
      <w:sz w:val="21"/>
    </w:rPr>
  </w:style>
  <w:style w:type="character" w:customStyle="1" w:styleId="60">
    <w:name w:val="标题 6 字符"/>
    <w:basedOn w:val="a3"/>
    <w:link w:val="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3"/>
    <w:link w:val="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3"/>
    <w:link w:val="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1">
    <w:name w:val="Subtle Emphasis"/>
    <w:basedOn w:val="a3"/>
    <w:uiPriority w:val="19"/>
    <w:semiHidden/>
    <w:unhideWhenUsed/>
    <w:qFormat/>
    <w:rPr>
      <w:i/>
      <w:iCs/>
      <w:color w:val="404040" w:themeColor="text1" w:themeTint="BF"/>
    </w:rPr>
  </w:style>
  <w:style w:type="character" w:styleId="af2">
    <w:name w:val="Emphasis"/>
    <w:basedOn w:val="a3"/>
    <w:uiPriority w:val="20"/>
    <w:semiHidden/>
    <w:unhideWhenUsed/>
    <w:qFormat/>
    <w:rPr>
      <w:b/>
      <w:iCs/>
      <w:color w:val="262626" w:themeColor="text1" w:themeTint="D9"/>
    </w:rPr>
  </w:style>
  <w:style w:type="character" w:styleId="af3">
    <w:name w:val="Intense Emphasis"/>
    <w:basedOn w:val="a3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4">
    <w:name w:val="Strong"/>
    <w:basedOn w:val="a3"/>
    <w:uiPriority w:val="22"/>
    <w:semiHidden/>
    <w:unhideWhenUsed/>
    <w:qFormat/>
    <w:rPr>
      <w:b/>
      <w:bCs/>
    </w:rPr>
  </w:style>
  <w:style w:type="paragraph" w:styleId="af5">
    <w:name w:val="Quote"/>
    <w:basedOn w:val="a2"/>
    <w:next w:val="a2"/>
    <w:link w:val="af6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6">
    <w:name w:val="引用 字符"/>
    <w:basedOn w:val="a3"/>
    <w:link w:val="af5"/>
    <w:uiPriority w:val="29"/>
    <w:semiHidden/>
    <w:rPr>
      <w:i/>
      <w:iCs/>
      <w:sz w:val="36"/>
    </w:rPr>
  </w:style>
  <w:style w:type="paragraph" w:styleId="af7">
    <w:name w:val="Intense Quote"/>
    <w:basedOn w:val="a2"/>
    <w:next w:val="a2"/>
    <w:link w:val="af8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8">
    <w:name w:val="明显引用 字符"/>
    <w:basedOn w:val="a3"/>
    <w:link w:val="af7"/>
    <w:uiPriority w:val="30"/>
    <w:semiHidden/>
    <w:rPr>
      <w:b/>
      <w:i/>
      <w:iCs/>
      <w:sz w:val="36"/>
    </w:rPr>
  </w:style>
  <w:style w:type="character" w:styleId="af9">
    <w:name w:val="Subtle Reference"/>
    <w:basedOn w:val="a3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a">
    <w:name w:val="caption"/>
    <w:basedOn w:val="a2"/>
    <w:next w:val="a2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pPr>
      <w:outlineLvl w:val="9"/>
    </w:pPr>
  </w:style>
  <w:style w:type="character" w:styleId="afb">
    <w:name w:val="Hyperlink"/>
    <w:basedOn w:val="a3"/>
    <w:uiPriority w:val="98"/>
    <w:qFormat/>
    <w:rsid w:val="00F22C48"/>
    <w:rPr>
      <w:color w:val="731C3F" w:themeColor="hyperlink"/>
      <w:u w:val="single"/>
    </w:rPr>
  </w:style>
  <w:style w:type="paragraph" w:styleId="afc">
    <w:name w:val="Balloon Text"/>
    <w:basedOn w:val="a2"/>
    <w:link w:val="afd"/>
    <w:uiPriority w:val="99"/>
    <w:semiHidden/>
    <w:unhideWhenUsed/>
    <w:rsid w:val="00425F0D"/>
    <w:rPr>
      <w:rFonts w:ascii="Segoe UI" w:hAnsi="Segoe UI" w:cs="Segoe UI"/>
      <w:sz w:val="22"/>
      <w:szCs w:val="18"/>
    </w:rPr>
  </w:style>
  <w:style w:type="character" w:customStyle="1" w:styleId="afd">
    <w:name w:val="批注框文本 字符"/>
    <w:basedOn w:val="a3"/>
    <w:link w:val="afc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31">
    <w:name w:val="Body Text 3"/>
    <w:basedOn w:val="a2"/>
    <w:link w:val="32"/>
    <w:uiPriority w:val="99"/>
    <w:semiHidden/>
    <w:unhideWhenUsed/>
    <w:rsid w:val="00425F0D"/>
    <w:rPr>
      <w:sz w:val="22"/>
      <w:szCs w:val="16"/>
    </w:rPr>
  </w:style>
  <w:style w:type="character" w:customStyle="1" w:styleId="32">
    <w:name w:val="正文文本 3 字符"/>
    <w:basedOn w:val="a3"/>
    <w:link w:val="31"/>
    <w:uiPriority w:val="99"/>
    <w:semiHidden/>
    <w:rsid w:val="00425F0D"/>
    <w:rPr>
      <w:sz w:val="22"/>
      <w:szCs w:val="16"/>
    </w:rPr>
  </w:style>
  <w:style w:type="paragraph" w:styleId="33">
    <w:name w:val="Body Text Indent 3"/>
    <w:basedOn w:val="a2"/>
    <w:link w:val="34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34">
    <w:name w:val="正文文本缩进 3 字符"/>
    <w:basedOn w:val="a3"/>
    <w:link w:val="33"/>
    <w:uiPriority w:val="99"/>
    <w:semiHidden/>
    <w:rsid w:val="00425F0D"/>
    <w:rPr>
      <w:sz w:val="22"/>
      <w:szCs w:val="16"/>
    </w:rPr>
  </w:style>
  <w:style w:type="character" w:styleId="afe">
    <w:name w:val="annotation reference"/>
    <w:basedOn w:val="a3"/>
    <w:uiPriority w:val="99"/>
    <w:semiHidden/>
    <w:unhideWhenUsed/>
    <w:rsid w:val="00425F0D"/>
    <w:rPr>
      <w:sz w:val="22"/>
      <w:szCs w:val="16"/>
    </w:rPr>
  </w:style>
  <w:style w:type="paragraph" w:styleId="aff">
    <w:name w:val="annotation text"/>
    <w:basedOn w:val="a2"/>
    <w:link w:val="aff0"/>
    <w:uiPriority w:val="99"/>
    <w:semiHidden/>
    <w:unhideWhenUsed/>
    <w:rsid w:val="00425F0D"/>
    <w:rPr>
      <w:sz w:val="22"/>
      <w:szCs w:val="20"/>
    </w:rPr>
  </w:style>
  <w:style w:type="character" w:customStyle="1" w:styleId="aff0">
    <w:name w:val="批注文字 字符"/>
    <w:basedOn w:val="a3"/>
    <w:link w:val="aff"/>
    <w:uiPriority w:val="99"/>
    <w:semiHidden/>
    <w:rsid w:val="00425F0D"/>
    <w:rPr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425F0D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425F0D"/>
    <w:rPr>
      <w:b/>
      <w:bCs/>
      <w:sz w:val="22"/>
      <w:szCs w:val="20"/>
    </w:rPr>
  </w:style>
  <w:style w:type="paragraph" w:styleId="aff3">
    <w:name w:val="Document Map"/>
    <w:basedOn w:val="a2"/>
    <w:link w:val="aff4"/>
    <w:uiPriority w:val="99"/>
    <w:semiHidden/>
    <w:unhideWhenUsed/>
    <w:rsid w:val="00425F0D"/>
    <w:rPr>
      <w:rFonts w:ascii="Segoe UI" w:hAnsi="Segoe UI" w:cs="Segoe UI"/>
      <w:sz w:val="22"/>
      <w:szCs w:val="16"/>
    </w:rPr>
  </w:style>
  <w:style w:type="character" w:customStyle="1" w:styleId="aff4">
    <w:name w:val="文档结构图 字符"/>
    <w:basedOn w:val="a3"/>
    <w:link w:val="aff3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aff5">
    <w:name w:val="endnote text"/>
    <w:basedOn w:val="a2"/>
    <w:link w:val="aff6"/>
    <w:uiPriority w:val="99"/>
    <w:semiHidden/>
    <w:unhideWhenUsed/>
    <w:rsid w:val="00425F0D"/>
    <w:rPr>
      <w:sz w:val="22"/>
      <w:szCs w:val="20"/>
    </w:rPr>
  </w:style>
  <w:style w:type="character" w:customStyle="1" w:styleId="aff6">
    <w:name w:val="尾注文本 字符"/>
    <w:basedOn w:val="a3"/>
    <w:link w:val="aff5"/>
    <w:uiPriority w:val="99"/>
    <w:semiHidden/>
    <w:rsid w:val="00425F0D"/>
    <w:rPr>
      <w:sz w:val="22"/>
      <w:szCs w:val="20"/>
    </w:rPr>
  </w:style>
  <w:style w:type="paragraph" w:styleId="aff7">
    <w:name w:val="envelope return"/>
    <w:basedOn w:val="a2"/>
    <w:uiPriority w:val="99"/>
    <w:semiHidden/>
    <w:unhideWhenUsed/>
    <w:rsid w:val="00425F0D"/>
    <w:rPr>
      <w:rFonts w:asciiTheme="majorHAnsi" w:eastAsiaTheme="majorEastAsia" w:hAnsiTheme="majorHAnsi" w:cstheme="majorBidi"/>
      <w:sz w:val="22"/>
      <w:szCs w:val="20"/>
    </w:rPr>
  </w:style>
  <w:style w:type="paragraph" w:styleId="aff8">
    <w:name w:val="footnote text"/>
    <w:basedOn w:val="a2"/>
    <w:link w:val="aff9"/>
    <w:uiPriority w:val="99"/>
    <w:semiHidden/>
    <w:unhideWhenUsed/>
    <w:rsid w:val="00425F0D"/>
    <w:rPr>
      <w:sz w:val="22"/>
      <w:szCs w:val="20"/>
    </w:rPr>
  </w:style>
  <w:style w:type="character" w:customStyle="1" w:styleId="aff9">
    <w:name w:val="脚注文本 字符"/>
    <w:basedOn w:val="a3"/>
    <w:link w:val="aff8"/>
    <w:uiPriority w:val="99"/>
    <w:semiHidden/>
    <w:rsid w:val="00425F0D"/>
    <w:rPr>
      <w:sz w:val="22"/>
      <w:szCs w:val="20"/>
    </w:rPr>
  </w:style>
  <w:style w:type="character" w:styleId="HTML">
    <w:name w:val="HTML Code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425F0D"/>
    <w:rPr>
      <w:sz w:val="22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425F0D"/>
    <w:rPr>
      <w:rFonts w:ascii="Consolas" w:hAnsi="Consolas"/>
      <w:sz w:val="22"/>
      <w:szCs w:val="20"/>
    </w:rPr>
  </w:style>
  <w:style w:type="character" w:styleId="HTML3">
    <w:name w:val="HTML Typewriter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affa">
    <w:name w:val="macro"/>
    <w:link w:val="affb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b">
    <w:name w:val="宏文本 字符"/>
    <w:basedOn w:val="a3"/>
    <w:link w:val="affa"/>
    <w:uiPriority w:val="99"/>
    <w:semiHidden/>
    <w:rsid w:val="00425F0D"/>
    <w:rPr>
      <w:rFonts w:ascii="Consolas" w:hAnsi="Consolas"/>
      <w:sz w:val="22"/>
      <w:szCs w:val="20"/>
    </w:rPr>
  </w:style>
  <w:style w:type="paragraph" w:styleId="affc">
    <w:name w:val="Plain Text"/>
    <w:basedOn w:val="a2"/>
    <w:link w:val="affd"/>
    <w:uiPriority w:val="99"/>
    <w:semiHidden/>
    <w:unhideWhenUsed/>
    <w:rsid w:val="00425F0D"/>
    <w:rPr>
      <w:sz w:val="22"/>
      <w:szCs w:val="21"/>
    </w:rPr>
  </w:style>
  <w:style w:type="character" w:customStyle="1" w:styleId="affd">
    <w:name w:val="纯文本 字符"/>
    <w:basedOn w:val="a3"/>
    <w:link w:val="affc"/>
    <w:uiPriority w:val="99"/>
    <w:semiHidden/>
    <w:rsid w:val="00425F0D"/>
    <w:rPr>
      <w:rFonts w:ascii="Consolas" w:hAnsi="Consolas"/>
      <w:sz w:val="22"/>
      <w:szCs w:val="21"/>
    </w:rPr>
  </w:style>
  <w:style w:type="paragraph" w:styleId="affe">
    <w:name w:val="Message Header"/>
    <w:basedOn w:val="a2"/>
    <w:link w:val="afff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customStyle="1" w:styleId="afff">
    <w:name w:val="信息标题 字符"/>
    <w:basedOn w:val="a3"/>
    <w:link w:val="affe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afff0">
    <w:name w:val="FollowedHyperlink"/>
    <w:basedOn w:val="a3"/>
    <w:uiPriority w:val="99"/>
    <w:semiHidden/>
    <w:unhideWhenUsed/>
    <w:rsid w:val="00B51E03"/>
    <w:rPr>
      <w:color w:val="214C5E" w:themeColor="followedHyperlink"/>
      <w:u w:val="single"/>
    </w:rPr>
  </w:style>
  <w:style w:type="paragraph" w:styleId="afff1">
    <w:name w:val="List Paragraph"/>
    <w:basedOn w:val="a2"/>
    <w:uiPriority w:val="34"/>
    <w:unhideWhenUsed/>
    <w:qFormat/>
    <w:rsid w:val="00264902"/>
    <w:pPr>
      <w:ind w:firstLineChars="200" w:firstLine="420"/>
    </w:pPr>
  </w:style>
  <w:style w:type="table" w:styleId="afff2">
    <w:name w:val="Table Grid"/>
    <w:basedOn w:val="a4"/>
    <w:uiPriority w:val="39"/>
    <w:rsid w:val="006E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代码"/>
    <w:basedOn w:val="5"/>
    <w:link w:val="afff3"/>
    <w:rsid w:val="00C915C9"/>
    <w:pPr>
      <w:numPr>
        <w:numId w:val="31"/>
      </w:numPr>
      <w:pBdr>
        <w:left w:val="single" w:sz="4" w:space="4" w:color="276D5B" w:themeColor="accent3" w:themeShade="80"/>
      </w:pBdr>
    </w:pPr>
    <w:rPr>
      <w:color w:val="276D5B" w:themeColor="accent3" w:themeShade="80"/>
    </w:rPr>
  </w:style>
  <w:style w:type="paragraph" w:customStyle="1" w:styleId="code">
    <w:name w:val="code"/>
    <w:basedOn w:val="a2"/>
    <w:link w:val="code0"/>
    <w:qFormat/>
    <w:rsid w:val="00523B3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Chars="200" w:left="200" w:rightChars="200" w:right="200"/>
    </w:pPr>
    <w:rPr>
      <w:rFonts w:ascii="Consolas" w:hAnsi="Consolas"/>
      <w:color w:val="276D5B" w:themeColor="accent3" w:themeShade="80"/>
      <w:sz w:val="18"/>
    </w:rPr>
  </w:style>
  <w:style w:type="character" w:customStyle="1" w:styleId="afff3">
    <w:name w:val="代码 字符"/>
    <w:basedOn w:val="50"/>
    <w:link w:val="a"/>
    <w:rsid w:val="00C915C9"/>
    <w:rPr>
      <w:rFonts w:asciiTheme="majorHAnsi" w:eastAsiaTheme="majorEastAsia" w:hAnsiTheme="majorHAnsi" w:cstheme="majorBidi"/>
      <w:b/>
      <w:color w:val="276D5B" w:themeColor="accent3" w:themeShade="80"/>
      <w:sz w:val="21"/>
    </w:rPr>
  </w:style>
  <w:style w:type="character" w:customStyle="1" w:styleId="code0">
    <w:name w:val="code 字符"/>
    <w:basedOn w:val="a3"/>
    <w:link w:val="code"/>
    <w:rsid w:val="00523B30"/>
    <w:rPr>
      <w:rFonts w:ascii="Consolas" w:eastAsia="Microsoft YaHei UI" w:hAnsi="Consolas"/>
      <w:color w:val="276D5B" w:themeColor="accent3" w:themeShade="8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NoteBook\IT&#31508;&#35760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IT笔记模板.dotx</Template>
  <TotalTime>94</TotalTime>
  <Pages>13</Pages>
  <Words>1371</Words>
  <Characters>7815</Characters>
  <Application>Microsoft Office Word</Application>
  <DocSecurity>0</DocSecurity>
  <Lines>65</Lines>
  <Paragraphs>18</Paragraphs>
  <ScaleCrop>false</ScaleCrop>
  <Company/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Layne</dc:creator>
  <cp:keywords/>
  <dc:description/>
  <cp:lastModifiedBy>Layne</cp:lastModifiedBy>
  <cp:revision>19</cp:revision>
  <dcterms:created xsi:type="dcterms:W3CDTF">2017-07-29T02:27:00Z</dcterms:created>
  <dcterms:modified xsi:type="dcterms:W3CDTF">2017-07-30T02:39:00Z</dcterms:modified>
</cp:coreProperties>
</file>