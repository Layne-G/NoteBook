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A14625" w:rsidP="005578D8">
      <w:pPr>
        <w:pStyle w:val="1"/>
        <w:jc w:val="center"/>
      </w:pPr>
      <w:r>
        <w:rPr>
          <w:rFonts w:hint="eastAsia"/>
        </w:rPr>
        <w:t>前端与移动</w:t>
      </w:r>
      <w:r>
        <w:rPr>
          <w:rFonts w:hint="eastAsia"/>
        </w:rPr>
        <w:t xml:space="preserve"> </w:t>
      </w:r>
      <w:r w:rsidR="00264902">
        <w:rPr>
          <w:rFonts w:hint="eastAsia"/>
        </w:rPr>
        <w:t>笔记</w:t>
      </w:r>
    </w:p>
    <w:p w:rsidR="00264902" w:rsidRDefault="00032735" w:rsidP="00032735">
      <w:pPr>
        <w:pStyle w:val="2"/>
        <w:numPr>
          <w:ilvl w:val="0"/>
          <w:numId w:val="33"/>
        </w:numPr>
      </w:pPr>
      <w:r>
        <w:rPr>
          <w:rFonts w:hint="eastAsia"/>
        </w:rPr>
        <w:t>HTML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文档结构</w:t>
      </w:r>
    </w:p>
    <w:p w:rsidR="0065195E" w:rsidRPr="00B92B27" w:rsidRDefault="0065195E" w:rsidP="0065195E">
      <w:pPr>
        <w:ind w:firstLine="720"/>
      </w:pPr>
      <w:r>
        <w:rPr>
          <w:noProof/>
        </w:rPr>
        <w:drawing>
          <wp:inline distT="0" distB="0" distL="0" distR="0" wp14:anchorId="66158B7D" wp14:editId="6395384A">
            <wp:extent cx="3181350" cy="3352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头部</w:t>
      </w:r>
    </w:p>
    <w:p w:rsidR="0065195E" w:rsidRPr="00E623B5" w:rsidRDefault="0065195E" w:rsidP="0065195E">
      <w:pPr>
        <w:ind w:firstLine="720"/>
      </w:pPr>
      <w:r>
        <w:rPr>
          <w:rFonts w:hint="eastAsia"/>
          <w:noProof/>
        </w:rPr>
        <w:drawing>
          <wp:inline distT="0" distB="0" distL="0" distR="0" wp14:anchorId="6E9D4EB7" wp14:editId="23E1A889">
            <wp:extent cx="5212080" cy="15544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第三章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常用标签</w:t>
      </w:r>
    </w:p>
    <w:p w:rsidR="0065195E" w:rsidRPr="00E623B5" w:rsidRDefault="0065195E" w:rsidP="0065195E">
      <w:r>
        <w:tab/>
      </w:r>
      <w:r>
        <w:rPr>
          <w:noProof/>
        </w:rPr>
        <w:drawing>
          <wp:inline distT="0" distB="0" distL="0" distR="0" wp14:anchorId="230B5288" wp14:editId="0469FF2E">
            <wp:extent cx="434340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表格</w:t>
      </w:r>
    </w:p>
    <w:p w:rsidR="0065195E" w:rsidRPr="00E623B5" w:rsidRDefault="0065195E" w:rsidP="0065195E">
      <w:r>
        <w:tab/>
      </w:r>
      <w:r>
        <w:rPr>
          <w:noProof/>
        </w:rPr>
        <w:drawing>
          <wp:inline distT="0" distB="0" distL="0" distR="0" wp14:anchorId="716F3E08" wp14:editId="53ABAD32">
            <wp:extent cx="4495800" cy="3762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第五章</w:t>
      </w:r>
      <w:r>
        <w:t xml:space="preserve"> </w:t>
      </w:r>
      <w:r>
        <w:rPr>
          <w:rFonts w:hint="eastAsia"/>
        </w:rPr>
        <w:t>列表</w:t>
      </w:r>
    </w:p>
    <w:p w:rsidR="0065195E" w:rsidRDefault="0065195E" w:rsidP="0065195E">
      <w:r>
        <w:rPr>
          <w:rFonts w:hint="eastAsia"/>
          <w:noProof/>
        </w:rPr>
        <w:drawing>
          <wp:inline distT="0" distB="0" distL="0" distR="0" wp14:anchorId="7C202D67" wp14:editId="797ACB3D">
            <wp:extent cx="5734050" cy="1219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容器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76D3E90E" wp14:editId="3AA0AEB4">
            <wp:extent cx="2066925" cy="1476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  <w:rPr>
          <w:rStyle w:val="50"/>
          <w:b/>
        </w:rPr>
      </w:pPr>
      <w:r>
        <w:rPr>
          <w:rFonts w:hint="eastAsia"/>
        </w:rPr>
        <w:t>第七章</w:t>
      </w:r>
      <w:r w:rsidRPr="00476EA6">
        <w:rPr>
          <w:rStyle w:val="50"/>
          <w:color w:val="0070C0"/>
          <w:sz w:val="24"/>
        </w:rPr>
        <w:t xml:space="preserve"> </w:t>
      </w:r>
      <w:r w:rsidRPr="00476EA6">
        <w:rPr>
          <w:rStyle w:val="50"/>
          <w:color w:val="0070C0"/>
          <w:sz w:val="24"/>
        </w:rPr>
        <w:t>表单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415B0988" wp14:editId="5C896D96">
            <wp:extent cx="4480560" cy="1188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r>
        <w:tab/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F3E02C3" wp14:editId="28FCC291">
            <wp:extent cx="4257675" cy="162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03C0F259" wp14:editId="1C1DE041">
            <wp:extent cx="5267325" cy="2095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Pr="0065195E" w:rsidRDefault="0065195E" w:rsidP="0065195E">
      <w:pPr>
        <w:rPr>
          <w:rFonts w:hint="eastAsia"/>
        </w:rPr>
      </w:pPr>
    </w:p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CSS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CSS</w:t>
      </w:r>
      <w:r>
        <w:rPr>
          <w:rFonts w:hint="eastAsia"/>
        </w:rPr>
        <w:t>基础</w:t>
      </w:r>
    </w:p>
    <w:p w:rsidR="0065195E" w:rsidRDefault="0065195E" w:rsidP="0065195E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基础语法</w:t>
      </w:r>
    </w:p>
    <w:p w:rsidR="0065195E" w:rsidRPr="008C5814" w:rsidRDefault="0065195E" w:rsidP="0065195E">
      <w:r>
        <w:tab/>
      </w:r>
      <w:r>
        <w:rPr>
          <w:noProof/>
        </w:rPr>
        <w:drawing>
          <wp:inline distT="0" distB="0" distL="0" distR="0" wp14:anchorId="5ACE6817" wp14:editId="3B7C3071">
            <wp:extent cx="4838700" cy="1781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选择器</w:t>
      </w:r>
    </w:p>
    <w:p w:rsidR="0065195E" w:rsidRDefault="0065195E" w:rsidP="0065195E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元素选择器</w:t>
      </w:r>
    </w:p>
    <w:p w:rsidR="0065195E" w:rsidRPr="00F964CA" w:rsidRDefault="0065195E" w:rsidP="0065195E">
      <w:r>
        <w:tab/>
      </w:r>
      <w:r>
        <w:rPr>
          <w:noProof/>
        </w:rPr>
        <w:drawing>
          <wp:inline distT="0" distB="0" distL="0" distR="0" wp14:anchorId="265B4315" wp14:editId="162942EA">
            <wp:extent cx="1200150" cy="676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类选择器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47F8CD05" wp14:editId="2EDE13A2">
            <wp:extent cx="4480560" cy="1645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65195E" w:rsidRPr="00F964CA" w:rsidRDefault="0065195E" w:rsidP="0065195E">
      <w:r>
        <w:tab/>
      </w:r>
      <w:r>
        <w:rPr>
          <w:noProof/>
        </w:rPr>
        <w:drawing>
          <wp:inline distT="0" distB="0" distL="0" distR="0" wp14:anchorId="18A3E706" wp14:editId="62E29B5B">
            <wp:extent cx="4419600" cy="1962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属性选择器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2A6EEB85" wp14:editId="7C4E11A6">
            <wp:extent cx="5486400" cy="1371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Pr="00F964CA" w:rsidRDefault="0065195E" w:rsidP="0065195E">
      <w:pPr>
        <w:ind w:firstLine="720"/>
      </w:pPr>
      <w:r>
        <w:rPr>
          <w:noProof/>
        </w:rPr>
        <w:drawing>
          <wp:inline distT="0" distB="0" distL="0" distR="0" wp14:anchorId="5A080051" wp14:editId="00011CBD">
            <wp:extent cx="2800350" cy="22955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后代选择器</w:t>
      </w:r>
    </w:p>
    <w:p w:rsidR="0065195E" w:rsidRPr="00E0540D" w:rsidRDefault="0065195E" w:rsidP="0065195E">
      <w:r>
        <w:tab/>
      </w:r>
      <w:r>
        <w:rPr>
          <w:noProof/>
        </w:rPr>
        <w:drawing>
          <wp:inline distT="0" distB="0" distL="0" distR="0" wp14:anchorId="45B8350F" wp14:editId="46D85558">
            <wp:extent cx="207645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子元素选择器</w:t>
      </w:r>
    </w:p>
    <w:p w:rsidR="0065195E" w:rsidRPr="00E0540D" w:rsidRDefault="0065195E" w:rsidP="0065195E">
      <w:r>
        <w:tab/>
      </w:r>
      <w:r>
        <w:rPr>
          <w:noProof/>
        </w:rPr>
        <w:drawing>
          <wp:inline distT="0" distB="0" distL="0" distR="0" wp14:anchorId="744EF0F3" wp14:editId="137E8E45">
            <wp:extent cx="3714750" cy="1352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lastRenderedPageBreak/>
        <w:t>2.7</w:t>
      </w:r>
      <w:r>
        <w:t xml:space="preserve"> </w:t>
      </w:r>
      <w:r>
        <w:rPr>
          <w:rFonts w:hint="eastAsia"/>
        </w:rPr>
        <w:t>相邻兄弟选择器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7924A76F" wp14:editId="0E383A46">
            <wp:extent cx="3000375" cy="28003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伪类选择器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E20471B" wp14:editId="575488B6">
            <wp:extent cx="1638300" cy="1885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Pr="00897A62" w:rsidRDefault="0065195E" w:rsidP="0065195E">
      <w:r>
        <w:tab/>
      </w:r>
      <w:r>
        <w:rPr>
          <w:noProof/>
        </w:rPr>
        <w:drawing>
          <wp:inline distT="0" distB="0" distL="0" distR="0" wp14:anchorId="610D86E8" wp14:editId="5EFD557C">
            <wp:extent cx="4480560" cy="2286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Pr="00F964CA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高级</w:t>
      </w:r>
    </w:p>
    <w:p w:rsidR="0065195E" w:rsidRPr="0065195E" w:rsidRDefault="0065195E" w:rsidP="0065195E">
      <w:pPr>
        <w:rPr>
          <w:rFonts w:hint="eastAsia"/>
        </w:rPr>
      </w:pPr>
    </w:p>
    <w:p w:rsidR="00032735" w:rsidRDefault="00032735" w:rsidP="00032735">
      <w:pPr>
        <w:pStyle w:val="2"/>
      </w:pPr>
      <w:r>
        <w:rPr>
          <w:rFonts w:hint="eastAsia"/>
        </w:rPr>
        <w:lastRenderedPageBreak/>
        <w:t>第三节</w:t>
      </w:r>
      <w:r>
        <w:rPr>
          <w:rFonts w:hint="eastAsia"/>
        </w:rPr>
        <w:t xml:space="preserve">  Boots</w:t>
      </w:r>
      <w:r>
        <w:t>t</w:t>
      </w:r>
      <w:r>
        <w:rPr>
          <w:rFonts w:hint="eastAsia"/>
        </w:rPr>
        <w:t>rap</w:t>
      </w:r>
    </w:p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Javascript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JavaScript</w:t>
      </w:r>
      <w:r>
        <w:rPr>
          <w:rFonts w:hint="eastAsia"/>
        </w:rPr>
        <w:t>基础</w:t>
      </w:r>
    </w:p>
    <w:p w:rsidR="0065195E" w:rsidRDefault="0065195E" w:rsidP="0065195E">
      <w:pPr>
        <w:pStyle w:val="4"/>
      </w:pPr>
      <w:r>
        <w:t xml:space="preserve">1.1  </w:t>
      </w:r>
      <w:r>
        <w:rPr>
          <w:rFonts w:hint="eastAsia"/>
        </w:rPr>
        <w:t>基础语法</w:t>
      </w:r>
    </w:p>
    <w:p w:rsidR="0065195E" w:rsidRPr="009D4313" w:rsidRDefault="0065195E" w:rsidP="0065195E"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是完全的面向对象脚本语言。</w:t>
      </w:r>
    </w:p>
    <w:p w:rsidR="0065195E" w:rsidRDefault="0065195E" w:rsidP="0065195E">
      <w:r>
        <w:rPr>
          <w:rFonts w:hint="eastAsia"/>
          <w:b/>
        </w:rPr>
        <w:t xml:space="preserve"> </w:t>
      </w:r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中一切都是对象，因此无论是数字还是字符串都有对应的方法进行操作。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1. </w:t>
      </w:r>
      <w:r>
        <w:rPr>
          <w:rFonts w:hint="eastAsia"/>
        </w:rPr>
        <w:t>注释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  </w:t>
      </w:r>
      <w:r>
        <w:rPr>
          <w:rFonts w:hint="eastAsia"/>
        </w:rPr>
        <w:t>单行注释</w:t>
      </w:r>
    </w:p>
    <w:p w:rsidR="0065195E" w:rsidRDefault="0065195E" w:rsidP="0065195E">
      <w:pPr>
        <w:pStyle w:val="code"/>
        <w:ind w:leftChars="400" w:left="960" w:right="480"/>
      </w:pPr>
      <w:r>
        <w:t xml:space="preserve"> /*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ab/>
      </w:r>
      <w:r>
        <w:rPr>
          <w:rFonts w:hint="eastAsia"/>
        </w:rPr>
        <w:t>多行注释</w:t>
      </w:r>
    </w:p>
    <w:p w:rsidR="0065195E" w:rsidRDefault="0065195E" w:rsidP="0065195E">
      <w:pPr>
        <w:pStyle w:val="code"/>
        <w:ind w:leftChars="400" w:left="960" w:right="480"/>
      </w:pPr>
      <w:r>
        <w:t xml:space="preserve"> */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2. </w:t>
      </w:r>
      <w:r>
        <w:rPr>
          <w:rFonts w:hint="eastAsia"/>
        </w:rPr>
        <w:t>变量</w:t>
      </w:r>
    </w:p>
    <w:p w:rsidR="0065195E" w:rsidRDefault="0065195E" w:rsidP="0065195E">
      <w:pPr>
        <w:pStyle w:val="code"/>
        <w:ind w:leftChars="400" w:left="960" w:right="480"/>
      </w:pPr>
      <w:r>
        <w:t xml:space="preserve"> var x =3;</w:t>
      </w:r>
    </w:p>
    <w:p w:rsidR="0065195E" w:rsidRDefault="0065195E" w:rsidP="0065195E">
      <w:pPr>
        <w:pStyle w:val="code"/>
        <w:ind w:leftChars="400" w:left="960" w:right="480"/>
      </w:pPr>
      <w:r>
        <w:t xml:space="preserve"> var y =3.14;</w:t>
      </w:r>
    </w:p>
    <w:p w:rsidR="0065195E" w:rsidRDefault="0065195E" w:rsidP="0065195E">
      <w:pPr>
        <w:pStyle w:val="code"/>
        <w:ind w:leftChars="400" w:left="960" w:right="480"/>
      </w:pPr>
      <w:r>
        <w:t xml:space="preserve"> var z ="hello";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t xml:space="preserve"> var value;  //value = undefined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3. </w:t>
      </w:r>
      <w:r>
        <w:rPr>
          <w:rFonts w:hint="eastAsia"/>
        </w:rPr>
        <w:t>数据类型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 JavaScript</w:t>
      </w:r>
      <w:r>
        <w:rPr>
          <w:rFonts w:hint="eastAsia"/>
        </w:rPr>
        <w:t>拥有数字，字符串，布尔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数组，对象，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这几种数据类型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1. </w:t>
      </w:r>
      <w:r>
        <w:rPr>
          <w:rFonts w:hint="eastAsia"/>
        </w:rPr>
        <w:t>数字</w:t>
      </w:r>
      <w:r>
        <w:rPr>
          <w:rFonts w:hint="eastAsia"/>
        </w:rPr>
        <w:t xml:space="preserve"> - JavaScript </w:t>
      </w:r>
      <w:r>
        <w:rPr>
          <w:rFonts w:hint="eastAsia"/>
        </w:rPr>
        <w:t>只有一种数字类型。不区分整数和小数</w:t>
      </w:r>
    </w:p>
    <w:p w:rsidR="0065195E" w:rsidRDefault="0065195E" w:rsidP="0065195E">
      <w:pPr>
        <w:pStyle w:val="code"/>
        <w:ind w:leftChars="400" w:left="960" w:right="480"/>
      </w:pPr>
      <w:r>
        <w:t>var num = new Number(20);</w:t>
      </w:r>
    </w:p>
    <w:p w:rsidR="0065195E" w:rsidRDefault="0065195E" w:rsidP="0065195E">
      <w:pPr>
        <w:pStyle w:val="code"/>
        <w:ind w:leftChars="400" w:left="960" w:right="480"/>
      </w:pPr>
      <w:r>
        <w:t>var x = 34;</w:t>
      </w:r>
    </w:p>
    <w:p w:rsidR="0065195E" w:rsidRDefault="0065195E" w:rsidP="0065195E">
      <w:pPr>
        <w:pStyle w:val="code"/>
        <w:ind w:leftChars="400" w:left="960" w:right="480"/>
      </w:pPr>
      <w:r>
        <w:t>var y =3.14;</w:t>
      </w:r>
    </w:p>
    <w:p w:rsidR="0065195E" w:rsidRDefault="0065195E" w:rsidP="0065195E">
      <w:pPr>
        <w:pStyle w:val="code"/>
        <w:ind w:leftChars="400" w:left="960" w:right="480"/>
      </w:pPr>
      <w:r>
        <w:t>var z = 123e5;  //12300000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2. </w:t>
      </w:r>
      <w:r>
        <w:rPr>
          <w:rFonts w:hint="eastAsia"/>
        </w:rPr>
        <w:t>字符串</w:t>
      </w:r>
    </w:p>
    <w:p w:rsidR="0065195E" w:rsidRDefault="0065195E" w:rsidP="0065195E">
      <w:pPr>
        <w:pStyle w:val="code"/>
        <w:ind w:leftChars="400" w:left="960" w:right="480"/>
      </w:pPr>
      <w:r>
        <w:t>var str = new String("JavaScript");</w:t>
      </w:r>
    </w:p>
    <w:p w:rsidR="0065195E" w:rsidRDefault="0065195E" w:rsidP="0065195E">
      <w:pPr>
        <w:pStyle w:val="code"/>
        <w:ind w:leftChars="400" w:left="960" w:right="480"/>
      </w:pPr>
      <w:r>
        <w:t>var str = "JavaScript";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var sen = "my name is 'Gaylen'"; //</w:t>
      </w:r>
      <w:r>
        <w:rPr>
          <w:rFonts w:hint="eastAsia"/>
        </w:rPr>
        <w:t>引号嵌套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3. </w:t>
      </w:r>
      <w:r>
        <w:rPr>
          <w:rFonts w:hint="eastAsia"/>
        </w:rPr>
        <w:t>布尔</w:t>
      </w:r>
    </w:p>
    <w:p w:rsidR="0065195E" w:rsidRDefault="0065195E" w:rsidP="0065195E">
      <w:pPr>
        <w:pStyle w:val="code"/>
        <w:ind w:leftChars="400" w:left="960" w:right="480"/>
      </w:pPr>
      <w:r>
        <w:t>var bool = new Boolean(false);</w:t>
      </w:r>
    </w:p>
    <w:p w:rsidR="0065195E" w:rsidRDefault="0065195E" w:rsidP="0065195E">
      <w:pPr>
        <w:pStyle w:val="code"/>
        <w:ind w:leftChars="400" w:left="960" w:right="480"/>
      </w:pPr>
      <w:r>
        <w:t>var bool = true;</w:t>
      </w:r>
    </w:p>
    <w:p w:rsidR="0065195E" w:rsidRDefault="0065195E" w:rsidP="0065195E">
      <w:pPr>
        <w:pStyle w:val="code"/>
        <w:ind w:leftChars="400" w:left="960" w:right="480"/>
      </w:pPr>
      <w:r>
        <w:t>var x =false;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4. </w:t>
      </w:r>
      <w:r>
        <w:rPr>
          <w:rFonts w:hint="eastAsia"/>
        </w:rPr>
        <w:t>数组</w:t>
      </w:r>
    </w:p>
    <w:p w:rsidR="0065195E" w:rsidRDefault="0065195E" w:rsidP="0065195E">
      <w:pPr>
        <w:pStyle w:val="code"/>
        <w:ind w:leftChars="400" w:left="960" w:right="480"/>
      </w:pPr>
      <w:r>
        <w:t>var arr = new Array();</w:t>
      </w:r>
    </w:p>
    <w:p w:rsidR="0065195E" w:rsidRDefault="0065195E" w:rsidP="0065195E">
      <w:pPr>
        <w:pStyle w:val="code"/>
        <w:ind w:leftChars="400" w:left="960" w:right="480"/>
      </w:pPr>
      <w:r>
        <w:t>var arr = new Array(5);</w:t>
      </w:r>
    </w:p>
    <w:p w:rsidR="0065195E" w:rsidRDefault="0065195E" w:rsidP="0065195E">
      <w:pPr>
        <w:pStyle w:val="code"/>
        <w:ind w:leftChars="400" w:left="960" w:right="480"/>
      </w:pPr>
      <w:r>
        <w:t>var arr = new Array(1,2,3,4);</w:t>
      </w:r>
    </w:p>
    <w:p w:rsidR="0065195E" w:rsidRDefault="0065195E" w:rsidP="0065195E">
      <w:pPr>
        <w:pStyle w:val="code"/>
        <w:ind w:leftChars="400" w:left="960" w:right="480"/>
      </w:pPr>
      <w:r>
        <w:t xml:space="preserve">var arr = 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5. </w:t>
      </w:r>
      <w:r>
        <w:rPr>
          <w:rFonts w:hint="eastAsia"/>
        </w:rPr>
        <w:t>对象</w:t>
      </w:r>
    </w:p>
    <w:p w:rsidR="0065195E" w:rsidRDefault="0065195E" w:rsidP="0065195E">
      <w:pPr>
        <w:pStyle w:val="code"/>
        <w:ind w:leftChars="400" w:left="960" w:right="480"/>
      </w:pPr>
      <w:r>
        <w:t>var obj = new Object();</w:t>
      </w:r>
    </w:p>
    <w:p w:rsidR="0065195E" w:rsidRDefault="0065195E" w:rsidP="0065195E">
      <w:pPr>
        <w:pStyle w:val="code"/>
        <w:ind w:leftChars="400" w:left="960" w:right="480"/>
      </w:pPr>
      <w:r>
        <w:t>obj.name="mike";</w:t>
      </w:r>
    </w:p>
    <w:p w:rsidR="0065195E" w:rsidRDefault="0065195E" w:rsidP="0065195E">
      <w:pPr>
        <w:pStyle w:val="code"/>
        <w:ind w:leftChars="400" w:left="960" w:right="480"/>
      </w:pPr>
      <w:r>
        <w:t>var person={</w:t>
      </w:r>
    </w:p>
    <w:p w:rsidR="0065195E" w:rsidRDefault="0065195E" w:rsidP="0065195E">
      <w:pPr>
        <w:pStyle w:val="code"/>
        <w:ind w:leftChars="400" w:left="960" w:right="480"/>
      </w:pPr>
      <w:r>
        <w:tab/>
        <w:t>name:"Bill",</w:t>
      </w:r>
    </w:p>
    <w:p w:rsidR="0065195E" w:rsidRDefault="0065195E" w:rsidP="0065195E">
      <w:pPr>
        <w:pStyle w:val="code"/>
        <w:ind w:leftChars="400" w:left="960" w:right="480"/>
      </w:pPr>
      <w:r>
        <w:tab/>
        <w:t>age:23,</w:t>
      </w:r>
    </w:p>
    <w:p w:rsidR="0065195E" w:rsidRDefault="0065195E" w:rsidP="0065195E">
      <w:pPr>
        <w:pStyle w:val="code"/>
        <w:ind w:leftChars="400" w:left="960" w:right="480"/>
      </w:pPr>
      <w:r>
        <w:tab/>
        <w:t>method:function{}</w:t>
      </w:r>
    </w:p>
    <w:p w:rsidR="0065195E" w:rsidRDefault="0065195E" w:rsidP="0065195E">
      <w:pPr>
        <w:pStyle w:val="code"/>
        <w:ind w:leftChars="400" w:left="960" w:right="480"/>
      </w:pPr>
      <w:r>
        <w:lastRenderedPageBreak/>
        <w:t>}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t>var obj = new Object();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6. null  //</w:t>
      </w:r>
      <w:r>
        <w:rPr>
          <w:rFonts w:hint="eastAsia"/>
        </w:rPr>
        <w:t>清除</w:t>
      </w:r>
    </w:p>
    <w:p w:rsidR="0065195E" w:rsidRDefault="0065195E" w:rsidP="0065195E">
      <w:pPr>
        <w:pStyle w:val="code"/>
        <w:ind w:leftChars="400" w:left="960" w:right="480"/>
      </w:pPr>
      <w:r>
        <w:t>var value = null;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7. undefined //</w:t>
      </w:r>
      <w:r>
        <w:rPr>
          <w:rFonts w:hint="eastAsia"/>
        </w:rPr>
        <w:t>变量中不含有值</w:t>
      </w:r>
    </w:p>
    <w:p w:rsidR="0065195E" w:rsidRPr="009D4313" w:rsidRDefault="0065195E" w:rsidP="0065195E">
      <w:pPr>
        <w:pStyle w:val="code"/>
        <w:ind w:leftChars="400" w:left="960" w:right="480"/>
      </w:pPr>
      <w:r>
        <w:t>var value ;</w:t>
      </w:r>
    </w:p>
    <w:p w:rsidR="0065195E" w:rsidRDefault="0065195E" w:rsidP="0065195E">
      <w:pPr>
        <w:pStyle w:val="4"/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流程控制</w:t>
      </w:r>
    </w:p>
    <w:p w:rsidR="0065195E" w:rsidRDefault="0065195E" w:rsidP="0065195E">
      <w:r>
        <w:tab/>
      </w:r>
      <w:r>
        <w:rPr>
          <w:rFonts w:hint="eastAsia"/>
        </w:rPr>
        <w:t>运算符：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649"/>
        <w:gridCol w:w="2816"/>
      </w:tblGrid>
      <w:tr w:rsidR="0065195E" w:rsidTr="00AF4797">
        <w:tc>
          <w:tcPr>
            <w:tcW w:w="1696" w:type="dxa"/>
          </w:tcPr>
          <w:p w:rsidR="0065195E" w:rsidRDefault="0065195E" w:rsidP="00AF4797">
            <w:r>
              <w:rPr>
                <w:rFonts w:hint="eastAsia"/>
              </w:rPr>
              <w:t>算术运算符</w:t>
            </w:r>
          </w:p>
        </w:tc>
        <w:tc>
          <w:tcPr>
            <w:tcW w:w="2127" w:type="dxa"/>
          </w:tcPr>
          <w:p w:rsidR="0065195E" w:rsidRDefault="0065195E" w:rsidP="00AF4797">
            <w:r>
              <w:rPr>
                <w:rFonts w:hint="eastAsia"/>
              </w:rPr>
              <w:t>赋值运算符</w:t>
            </w:r>
          </w:p>
        </w:tc>
        <w:tc>
          <w:tcPr>
            <w:tcW w:w="2649" w:type="dxa"/>
          </w:tcPr>
          <w:p w:rsidR="0065195E" w:rsidRDefault="0065195E" w:rsidP="00AF4797">
            <w:r>
              <w:rPr>
                <w:rFonts w:hint="eastAsia"/>
              </w:rPr>
              <w:t>比较运算符</w:t>
            </w:r>
          </w:p>
        </w:tc>
        <w:tc>
          <w:tcPr>
            <w:tcW w:w="2816" w:type="dxa"/>
          </w:tcPr>
          <w:p w:rsidR="0065195E" w:rsidRDefault="0065195E" w:rsidP="00AF4797">
            <w:r>
              <w:rPr>
                <w:rFonts w:hint="eastAsia"/>
              </w:rPr>
              <w:t>逻辑运算符</w:t>
            </w:r>
          </w:p>
        </w:tc>
      </w:tr>
      <w:tr w:rsidR="0065195E" w:rsidTr="00AF4797">
        <w:tc>
          <w:tcPr>
            <w:tcW w:w="1696" w:type="dxa"/>
          </w:tcPr>
          <w:p w:rsidR="0065195E" w:rsidRDefault="0065195E" w:rsidP="00AF4797">
            <w:r>
              <w:rPr>
                <w:rFonts w:hint="eastAsia"/>
              </w:rPr>
              <w:t>+</w:t>
            </w:r>
            <w:r>
              <w:t xml:space="preserve">      </w:t>
            </w:r>
            <w:r>
              <w:rPr>
                <w:rFonts w:hint="eastAsia"/>
              </w:rPr>
              <w:t>加</w:t>
            </w:r>
          </w:p>
        </w:tc>
        <w:tc>
          <w:tcPr>
            <w:tcW w:w="2127" w:type="dxa"/>
          </w:tcPr>
          <w:p w:rsidR="0065195E" w:rsidRDefault="0065195E" w:rsidP="00AF4797">
            <w:r>
              <w:rPr>
                <w:rFonts w:hint="eastAsia"/>
              </w:rPr>
              <w:t>=</w:t>
            </w:r>
          </w:p>
        </w:tc>
        <w:tc>
          <w:tcPr>
            <w:tcW w:w="2649" w:type="dxa"/>
          </w:tcPr>
          <w:p w:rsidR="0065195E" w:rsidRDefault="0065195E" w:rsidP="00AF4797">
            <w:r>
              <w:rPr>
                <w:rFonts w:hint="eastAsia"/>
              </w:rPr>
              <w:t>==</w:t>
            </w:r>
            <w:r>
              <w:t xml:space="preserve">   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2816" w:type="dxa"/>
          </w:tcPr>
          <w:p w:rsidR="0065195E" w:rsidRDefault="0065195E" w:rsidP="00AF4797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</w:t>
            </w:r>
          </w:p>
        </w:tc>
      </w:tr>
      <w:tr w:rsidR="0065195E" w:rsidTr="00AF4797">
        <w:tc>
          <w:tcPr>
            <w:tcW w:w="1696" w:type="dxa"/>
          </w:tcPr>
          <w:p w:rsidR="0065195E" w:rsidRDefault="0065195E" w:rsidP="00AF4797">
            <w:r>
              <w:rPr>
                <w:rFonts w:hint="eastAsia"/>
              </w:rPr>
              <w:t>-</w:t>
            </w:r>
            <w:r>
              <w:t xml:space="preserve">       </w:t>
            </w:r>
            <w:r>
              <w:rPr>
                <w:rFonts w:hint="eastAsia"/>
              </w:rPr>
              <w:t>减</w:t>
            </w:r>
          </w:p>
        </w:tc>
        <w:tc>
          <w:tcPr>
            <w:tcW w:w="2127" w:type="dxa"/>
          </w:tcPr>
          <w:p w:rsidR="0065195E" w:rsidRDefault="0065195E" w:rsidP="00AF4797">
            <w:r>
              <w:rPr>
                <w:rFonts w:hint="eastAsia"/>
              </w:rPr>
              <w:t>+=</w:t>
            </w:r>
          </w:p>
        </w:tc>
        <w:tc>
          <w:tcPr>
            <w:tcW w:w="2649" w:type="dxa"/>
          </w:tcPr>
          <w:p w:rsidR="0065195E" w:rsidRDefault="0065195E" w:rsidP="00AF4797">
            <w:r>
              <w:rPr>
                <w:rFonts w:hint="eastAsia"/>
              </w:rPr>
              <w:t>===</w:t>
            </w:r>
            <w:r>
              <w:t xml:space="preserve">   </w:t>
            </w:r>
            <w:r w:rsidRPr="00391E28">
              <w:rPr>
                <w:sz w:val="18"/>
              </w:rPr>
              <w:t xml:space="preserve"> </w:t>
            </w:r>
            <w:r w:rsidRPr="00391E28">
              <w:rPr>
                <w:rFonts w:hint="eastAsia"/>
                <w:sz w:val="18"/>
              </w:rPr>
              <w:t>全等（值和类型）</w:t>
            </w:r>
          </w:p>
        </w:tc>
        <w:tc>
          <w:tcPr>
            <w:tcW w:w="2816" w:type="dxa"/>
          </w:tcPr>
          <w:p w:rsidR="0065195E" w:rsidRDefault="0065195E" w:rsidP="00AF4797">
            <w:r>
              <w:rPr>
                <w:rFonts w:hint="eastAsia"/>
              </w:rPr>
              <w:t>||</w:t>
            </w:r>
            <w:r>
              <w:t xml:space="preserve">        </w:t>
            </w:r>
            <w:r>
              <w:rPr>
                <w:rFonts w:hint="eastAsia"/>
              </w:rPr>
              <w:t>或</w:t>
            </w:r>
          </w:p>
        </w:tc>
      </w:tr>
      <w:tr w:rsidR="0065195E" w:rsidTr="00AF4797">
        <w:tc>
          <w:tcPr>
            <w:tcW w:w="1696" w:type="dxa"/>
          </w:tcPr>
          <w:p w:rsidR="0065195E" w:rsidRDefault="0065195E" w:rsidP="00AF4797">
            <w:r>
              <w:rPr>
                <w:rFonts w:hint="eastAsia"/>
              </w:rPr>
              <w:t>*</w:t>
            </w:r>
            <w:r>
              <w:t xml:space="preserve">      </w:t>
            </w:r>
            <w:r>
              <w:rPr>
                <w:rFonts w:hint="eastAsia"/>
              </w:rPr>
              <w:t>乘</w:t>
            </w:r>
          </w:p>
        </w:tc>
        <w:tc>
          <w:tcPr>
            <w:tcW w:w="2127" w:type="dxa"/>
          </w:tcPr>
          <w:p w:rsidR="0065195E" w:rsidRDefault="0065195E" w:rsidP="00AF4797">
            <w:r>
              <w:rPr>
                <w:rFonts w:hint="eastAsia"/>
              </w:rPr>
              <w:t>-=</w:t>
            </w:r>
          </w:p>
        </w:tc>
        <w:tc>
          <w:tcPr>
            <w:tcW w:w="2649" w:type="dxa"/>
          </w:tcPr>
          <w:p w:rsidR="0065195E" w:rsidRDefault="0065195E" w:rsidP="00AF4797">
            <w:r>
              <w:rPr>
                <w:rFonts w:hint="eastAsia"/>
              </w:rPr>
              <w:t>!</w:t>
            </w:r>
            <w:r>
              <w:t xml:space="preserve">=  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2816" w:type="dxa"/>
          </w:tcPr>
          <w:p w:rsidR="0065195E" w:rsidRDefault="0065195E" w:rsidP="00AF4797">
            <w:r>
              <w:rPr>
                <w:rFonts w:hint="eastAsia"/>
              </w:rPr>
              <w:t>!</w:t>
            </w:r>
            <w:r>
              <w:t xml:space="preserve">          </w:t>
            </w:r>
            <w:r>
              <w:rPr>
                <w:rFonts w:hint="eastAsia"/>
              </w:rPr>
              <w:t>非</w:t>
            </w:r>
          </w:p>
        </w:tc>
      </w:tr>
      <w:tr w:rsidR="0065195E" w:rsidTr="00AF4797">
        <w:tc>
          <w:tcPr>
            <w:tcW w:w="1696" w:type="dxa"/>
          </w:tcPr>
          <w:p w:rsidR="0065195E" w:rsidRDefault="0065195E" w:rsidP="00AF4797">
            <w:r>
              <w:rPr>
                <w:rFonts w:hint="eastAsia"/>
              </w:rPr>
              <w:t>/</w:t>
            </w:r>
            <w:r>
              <w:t xml:space="preserve">       </w:t>
            </w:r>
            <w:r>
              <w:rPr>
                <w:rFonts w:hint="eastAsia"/>
              </w:rPr>
              <w:t>除</w:t>
            </w:r>
          </w:p>
        </w:tc>
        <w:tc>
          <w:tcPr>
            <w:tcW w:w="2127" w:type="dxa"/>
          </w:tcPr>
          <w:p w:rsidR="0065195E" w:rsidRDefault="0065195E" w:rsidP="00AF4797">
            <w:r>
              <w:rPr>
                <w:rFonts w:hint="eastAsia"/>
              </w:rPr>
              <w:t>*=</w:t>
            </w:r>
          </w:p>
        </w:tc>
        <w:tc>
          <w:tcPr>
            <w:tcW w:w="2649" w:type="dxa"/>
          </w:tcPr>
          <w:p w:rsidR="0065195E" w:rsidRDefault="0065195E" w:rsidP="00AF4797">
            <w:r>
              <w:rPr>
                <w:rFonts w:hint="eastAsia"/>
              </w:rPr>
              <w:t>&gt;</w:t>
            </w:r>
            <w:r>
              <w:t xml:space="preserve">         </w:t>
            </w:r>
            <w:r>
              <w:rPr>
                <w:rFonts w:hint="eastAsia"/>
              </w:rPr>
              <w:t>大于</w:t>
            </w:r>
          </w:p>
        </w:tc>
        <w:tc>
          <w:tcPr>
            <w:tcW w:w="2816" w:type="dxa"/>
          </w:tcPr>
          <w:p w:rsidR="0065195E" w:rsidRDefault="0065195E" w:rsidP="00AF4797">
            <w:r>
              <w:rPr>
                <w:rFonts w:hint="eastAsia"/>
              </w:rPr>
              <w:t>(</w:t>
            </w:r>
            <w:r>
              <w:t>condition)?value1:value2;</w:t>
            </w:r>
          </w:p>
          <w:p w:rsidR="0065195E" w:rsidRDefault="0065195E" w:rsidP="00AF4797">
            <w:pPr>
              <w:ind w:firstLineChars="200" w:firstLine="480"/>
            </w:pPr>
            <w:r>
              <w:rPr>
                <w:rFonts w:hint="eastAsia"/>
              </w:rPr>
              <w:t>三目运算符</w:t>
            </w:r>
          </w:p>
        </w:tc>
      </w:tr>
      <w:tr w:rsidR="0065195E" w:rsidTr="00AF4797">
        <w:tc>
          <w:tcPr>
            <w:tcW w:w="1696" w:type="dxa"/>
          </w:tcPr>
          <w:p w:rsidR="0065195E" w:rsidRDefault="0065195E" w:rsidP="00AF4797">
            <w:r>
              <w:rPr>
                <w:rFonts w:hint="eastAsia"/>
              </w:rPr>
              <w:t>%</w:t>
            </w:r>
            <w:r>
              <w:t xml:space="preserve">     </w:t>
            </w:r>
            <w:r>
              <w:rPr>
                <w:rFonts w:hint="eastAsia"/>
              </w:rPr>
              <w:t>取余</w:t>
            </w:r>
          </w:p>
        </w:tc>
        <w:tc>
          <w:tcPr>
            <w:tcW w:w="2127" w:type="dxa"/>
          </w:tcPr>
          <w:p w:rsidR="0065195E" w:rsidRDefault="0065195E" w:rsidP="00AF4797">
            <w:r>
              <w:rPr>
                <w:rFonts w:hint="eastAsia"/>
              </w:rPr>
              <w:t>/=</w:t>
            </w:r>
          </w:p>
        </w:tc>
        <w:tc>
          <w:tcPr>
            <w:tcW w:w="2649" w:type="dxa"/>
          </w:tcPr>
          <w:p w:rsidR="0065195E" w:rsidRDefault="0065195E" w:rsidP="00AF4797">
            <w:r>
              <w:rPr>
                <w:rFonts w:hint="eastAsia"/>
              </w:rPr>
              <w:t>&gt;</w:t>
            </w:r>
            <w:r>
              <w:t xml:space="preserve">=  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2816" w:type="dxa"/>
          </w:tcPr>
          <w:p w:rsidR="0065195E" w:rsidRDefault="0065195E" w:rsidP="00AF4797"/>
        </w:tc>
      </w:tr>
      <w:tr w:rsidR="0065195E" w:rsidTr="00AF4797">
        <w:tc>
          <w:tcPr>
            <w:tcW w:w="1696" w:type="dxa"/>
          </w:tcPr>
          <w:p w:rsidR="0065195E" w:rsidRDefault="0065195E" w:rsidP="00AF4797">
            <w:r>
              <w:rPr>
                <w:rFonts w:hint="eastAsia"/>
              </w:rPr>
              <w:t>++</w:t>
            </w:r>
            <w:r>
              <w:t xml:space="preserve">   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27" w:type="dxa"/>
          </w:tcPr>
          <w:p w:rsidR="0065195E" w:rsidRDefault="0065195E" w:rsidP="00AF4797">
            <w:r>
              <w:rPr>
                <w:rFonts w:hint="eastAsia"/>
              </w:rPr>
              <w:t>%=</w:t>
            </w:r>
          </w:p>
        </w:tc>
        <w:tc>
          <w:tcPr>
            <w:tcW w:w="2649" w:type="dxa"/>
          </w:tcPr>
          <w:p w:rsidR="0065195E" w:rsidRDefault="0065195E" w:rsidP="00AF4797">
            <w:r>
              <w:rPr>
                <w:rFonts w:hint="eastAsia"/>
              </w:rPr>
              <w:t>&lt;</w:t>
            </w:r>
            <w:r>
              <w:t xml:space="preserve">         </w:t>
            </w:r>
            <w:r>
              <w:rPr>
                <w:rFonts w:hint="eastAsia"/>
              </w:rPr>
              <w:t>小于</w:t>
            </w:r>
          </w:p>
        </w:tc>
        <w:tc>
          <w:tcPr>
            <w:tcW w:w="2816" w:type="dxa"/>
          </w:tcPr>
          <w:p w:rsidR="0065195E" w:rsidRDefault="0065195E" w:rsidP="00AF4797"/>
        </w:tc>
      </w:tr>
      <w:tr w:rsidR="0065195E" w:rsidTr="00AF4797">
        <w:tc>
          <w:tcPr>
            <w:tcW w:w="1696" w:type="dxa"/>
          </w:tcPr>
          <w:p w:rsidR="0065195E" w:rsidRDefault="0065195E" w:rsidP="00AF4797">
            <w:r>
              <w:rPr>
                <w:rFonts w:hint="eastAsia"/>
              </w:rPr>
              <w:t>--</w:t>
            </w:r>
            <w:r>
              <w:t xml:space="preserve">  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2127" w:type="dxa"/>
          </w:tcPr>
          <w:p w:rsidR="0065195E" w:rsidRDefault="0065195E" w:rsidP="00AF4797"/>
        </w:tc>
        <w:tc>
          <w:tcPr>
            <w:tcW w:w="2649" w:type="dxa"/>
          </w:tcPr>
          <w:p w:rsidR="0065195E" w:rsidRDefault="0065195E" w:rsidP="00AF4797">
            <w:r>
              <w:rPr>
                <w:rFonts w:hint="eastAsia"/>
              </w:rPr>
              <w:t>&lt;</w:t>
            </w:r>
            <w:r>
              <w:t xml:space="preserve">= 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2816" w:type="dxa"/>
          </w:tcPr>
          <w:p w:rsidR="0065195E" w:rsidRDefault="0065195E" w:rsidP="00AF4797"/>
        </w:tc>
      </w:tr>
    </w:tbl>
    <w:p w:rsidR="0065195E" w:rsidRPr="00391E28" w:rsidRDefault="0065195E" w:rsidP="0065195E"/>
    <w:p w:rsidR="0065195E" w:rsidRDefault="0065195E" w:rsidP="0065195E">
      <w:pPr>
        <w:ind w:firstLine="720"/>
      </w:pPr>
      <w:r>
        <w:rPr>
          <w:rFonts w:hint="eastAsia"/>
        </w:rPr>
        <w:t>流程控制：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// if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//1. if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//2. if-else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//3. if - else if - else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if(expression1){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 if(expression2){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//switch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switch(value){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case value1: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 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break;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case value2: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break;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default: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lastRenderedPageBreak/>
        <w:t xml:space="preserve">//for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//1. for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for(var i ;i&lt;10; i++){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//2. for - in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var person{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name:"mike",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age:23</w:t>
      </w:r>
    </w:p>
    <w:p w:rsidR="0065195E" w:rsidRDefault="0065195E" w:rsidP="0065195E">
      <w:pPr>
        <w:pStyle w:val="code"/>
        <w:ind w:leftChars="600" w:left="1440" w:right="480"/>
      </w:pPr>
      <w:r>
        <w:tab/>
        <w:t>};</w:t>
      </w:r>
    </w:p>
    <w:p w:rsidR="0065195E" w:rsidRDefault="0065195E" w:rsidP="0065195E">
      <w:pPr>
        <w:pStyle w:val="code"/>
        <w:ind w:leftChars="600" w:left="1440" w:right="480"/>
      </w:pPr>
      <w:r>
        <w:tab/>
        <w:t>for(var key in person){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 person[key]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//1. 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tab/>
        <w:t>var count = 0;</w:t>
      </w:r>
    </w:p>
    <w:p w:rsidR="0065195E" w:rsidRDefault="0065195E" w:rsidP="0065195E">
      <w:pPr>
        <w:pStyle w:val="code"/>
        <w:ind w:leftChars="600" w:left="1440" w:right="480"/>
      </w:pPr>
      <w:r>
        <w:tab/>
        <w:t>while(count&lt;10){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count++;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//2. do - 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tab/>
        <w:t>var count = 0;</w:t>
      </w:r>
    </w:p>
    <w:p w:rsidR="0065195E" w:rsidRDefault="0065195E" w:rsidP="0065195E">
      <w:pPr>
        <w:pStyle w:val="code"/>
        <w:ind w:leftChars="600" w:left="1440" w:right="480"/>
      </w:pPr>
      <w:r>
        <w:tab/>
        <w:t>do{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count++;</w:t>
      </w:r>
    </w:p>
    <w:p w:rsidR="0065195E" w:rsidRDefault="0065195E" w:rsidP="0065195E">
      <w:pPr>
        <w:pStyle w:val="code"/>
        <w:ind w:leftChars="600" w:left="1440" w:right="480"/>
      </w:pPr>
      <w:r>
        <w:tab/>
        <w:t>}while(count&lt;10);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//break </w:t>
      </w:r>
      <w:r>
        <w:rPr>
          <w:rFonts w:hint="eastAsia"/>
        </w:rPr>
        <w:t>与</w:t>
      </w:r>
      <w:r>
        <w:rPr>
          <w:rFonts w:hint="eastAsia"/>
        </w:rPr>
        <w:t xml:space="preserve"> continue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break</w:t>
      </w:r>
      <w:r>
        <w:rPr>
          <w:rFonts w:hint="eastAsia"/>
        </w:rPr>
        <w:t>语句用于跳出整个循环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continue</w:t>
      </w:r>
      <w:r>
        <w:rPr>
          <w:rFonts w:hint="eastAsia"/>
        </w:rPr>
        <w:t>语句用于跳出本次循环，执行下一次循环</w:t>
      </w:r>
    </w:p>
    <w:p w:rsidR="0065195E" w:rsidRDefault="0065195E" w:rsidP="0065195E">
      <w:pPr>
        <w:pStyle w:val="4"/>
      </w:pPr>
      <w:r>
        <w:rPr>
          <w:rFonts w:hint="eastAsia"/>
        </w:rPr>
        <w:t>1.3</w:t>
      </w:r>
      <w:r>
        <w:t xml:space="preserve">  </w:t>
      </w:r>
      <w:r>
        <w:rPr>
          <w:rFonts w:hint="eastAsia"/>
        </w:rPr>
        <w:t>函数</w:t>
      </w:r>
    </w:p>
    <w:p w:rsidR="0065195E" w:rsidRDefault="0065195E" w:rsidP="0065195E">
      <w:pPr>
        <w:pStyle w:val="code"/>
        <w:ind w:leftChars="500" w:left="1200" w:right="480"/>
      </w:pPr>
      <w:r>
        <w:rPr>
          <w:rFonts w:hint="eastAsia"/>
        </w:rPr>
        <w:t>//JavaScript</w:t>
      </w:r>
      <w:r>
        <w:rPr>
          <w:rFonts w:hint="eastAsia"/>
        </w:rPr>
        <w:t>函数</w:t>
      </w:r>
    </w:p>
    <w:p w:rsidR="0065195E" w:rsidRDefault="0065195E" w:rsidP="0065195E">
      <w:pPr>
        <w:pStyle w:val="code"/>
        <w:ind w:leftChars="500" w:left="1200" w:right="480"/>
      </w:pPr>
      <w:r>
        <w:t>function methodName(){</w:t>
      </w:r>
    </w:p>
    <w:p w:rsidR="0065195E" w:rsidRDefault="0065195E" w:rsidP="0065195E">
      <w:pPr>
        <w:pStyle w:val="code"/>
        <w:ind w:leftChars="500" w:left="1200" w:right="480"/>
      </w:pPr>
      <w:r>
        <w:tab/>
        <w:t>//code ...</w:t>
      </w:r>
    </w:p>
    <w:p w:rsidR="0065195E" w:rsidRDefault="0065195E" w:rsidP="0065195E">
      <w:pPr>
        <w:pStyle w:val="code"/>
        <w:ind w:leftChars="500" w:left="1200" w:right="480"/>
      </w:pPr>
      <w:r>
        <w:t>}</w:t>
      </w:r>
    </w:p>
    <w:p w:rsidR="0065195E" w:rsidRDefault="0065195E" w:rsidP="0065195E">
      <w:pPr>
        <w:pStyle w:val="code"/>
        <w:ind w:leftChars="500" w:left="1200" w:right="48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Chars="500" w:left="1200" w:right="480"/>
      </w:pPr>
      <w:r>
        <w:t>function myFunc(a,b){</w:t>
      </w:r>
    </w:p>
    <w:p w:rsidR="0065195E" w:rsidRDefault="0065195E" w:rsidP="0065195E">
      <w:pPr>
        <w:pStyle w:val="code"/>
        <w:ind w:leftChars="500" w:left="1200" w:right="480"/>
      </w:pPr>
      <w:r>
        <w:tab/>
        <w:t>return a+b;</w:t>
      </w:r>
    </w:p>
    <w:p w:rsidR="0065195E" w:rsidRDefault="0065195E" w:rsidP="0065195E">
      <w:pPr>
        <w:pStyle w:val="code"/>
        <w:ind w:leftChars="500" w:left="1200" w:right="480"/>
      </w:pPr>
      <w:r>
        <w:t>}</w:t>
      </w:r>
    </w:p>
    <w:p w:rsidR="0065195E" w:rsidRPr="002B35A7" w:rsidRDefault="0065195E" w:rsidP="0065195E"/>
    <w:p w:rsidR="0065195E" w:rsidRDefault="0065195E" w:rsidP="0065195E">
      <w:pPr>
        <w:pStyle w:val="4"/>
      </w:pPr>
      <w:r>
        <w:rPr>
          <w:rFonts w:hint="eastAsia"/>
        </w:rPr>
        <w:t>1.4</w:t>
      </w:r>
      <w:r>
        <w:t xml:space="preserve">  </w:t>
      </w:r>
      <w:r>
        <w:rPr>
          <w:rFonts w:hint="eastAsia"/>
        </w:rPr>
        <w:t>异常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//1. try - catch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300" w:left="720" w:right="480"/>
      </w:pPr>
      <w:r>
        <w:t>try{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Default="0065195E" w:rsidP="0065195E">
      <w:pPr>
        <w:pStyle w:val="code"/>
        <w:ind w:leftChars="300" w:left="720" w:right="480"/>
      </w:pPr>
      <w:r>
        <w:t>}catch(err){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Default="0065195E" w:rsidP="0065195E">
      <w:pPr>
        <w:pStyle w:val="code"/>
        <w:ind w:leftChars="300" w:left="720" w:right="480"/>
      </w:pPr>
      <w:r>
        <w:t>}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>//2. try - catch - throw</w:t>
      </w:r>
    </w:p>
    <w:p w:rsidR="0065195E" w:rsidRDefault="0065195E" w:rsidP="0065195E">
      <w:pPr>
        <w:pStyle w:val="code"/>
        <w:ind w:leftChars="300" w:left="720" w:right="480"/>
      </w:pPr>
      <w:r>
        <w:t>try{</w:t>
      </w:r>
    </w:p>
    <w:p w:rsidR="0065195E" w:rsidRDefault="0065195E" w:rsidP="0065195E">
      <w:pPr>
        <w:pStyle w:val="code"/>
        <w:ind w:leftChars="300" w:left="720" w:right="480"/>
      </w:pPr>
      <w:r>
        <w:tab/>
        <w:t xml:space="preserve">//code </w:t>
      </w:r>
    </w:p>
    <w:p w:rsidR="0065195E" w:rsidRDefault="0065195E" w:rsidP="0065195E">
      <w:pPr>
        <w:pStyle w:val="code"/>
        <w:ind w:leftChars="300" w:left="720" w:right="480"/>
      </w:pPr>
      <w:r>
        <w:tab/>
        <w:t>if()   throw "empty";</w:t>
      </w:r>
    </w:p>
    <w:p w:rsidR="0065195E" w:rsidRDefault="0065195E" w:rsidP="0065195E">
      <w:pPr>
        <w:pStyle w:val="code"/>
        <w:ind w:leftChars="300" w:left="720" w:right="480"/>
      </w:pPr>
      <w:r>
        <w:t>}catch(err){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Pr="002B35A7" w:rsidRDefault="0065195E" w:rsidP="0065195E">
      <w:pPr>
        <w:pStyle w:val="code"/>
        <w:ind w:leftChars="300" w:left="720" w:right="480"/>
      </w:pPr>
      <w:r>
        <w:t>}</w:t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第二章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DOM</w:t>
      </w:r>
    </w:p>
    <w:p w:rsidR="0065195E" w:rsidRDefault="0065195E" w:rsidP="0065195E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中的元素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1.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id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tab/>
        <w:t>var x = document.getElementById("idName");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2. </w:t>
      </w:r>
      <w:r w:rsidRPr="00FE21A1">
        <w:rPr>
          <w:rFonts w:hint="eastAsia"/>
        </w:rPr>
        <w:t>通过标签名找到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tab/>
        <w:t>var x = document.getElementByTagName("h1");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3. </w:t>
      </w:r>
      <w:r w:rsidRPr="00FE21A1">
        <w:rPr>
          <w:rFonts w:hint="eastAsia"/>
        </w:rPr>
        <w:t>通过类名找到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元素，需要自己定义函数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4.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元素，因为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不唯一，因此返回的是元素数组</w:t>
      </w:r>
    </w:p>
    <w:p w:rsidR="0065195E" w:rsidRDefault="0065195E" w:rsidP="0065195E">
      <w:pPr>
        <w:pStyle w:val="code"/>
        <w:ind w:left="480" w:right="480"/>
        <w:rPr>
          <w:b/>
        </w:rPr>
      </w:pPr>
      <w:r w:rsidRPr="00FE21A1">
        <w:tab/>
        <w:t>var x = document.getElementByName();</w:t>
      </w:r>
    </w:p>
    <w:p w:rsidR="0065195E" w:rsidRDefault="0065195E" w:rsidP="0065195E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元素的内容（</w:t>
      </w:r>
      <w:r>
        <w:rPr>
          <w:rFonts w:hint="eastAsia"/>
        </w:rPr>
        <w:t>innerHTML</w:t>
      </w:r>
      <w:r>
        <w:rPr>
          <w:rFonts w:hint="eastAsia"/>
        </w:rPr>
        <w:t>）</w:t>
      </w:r>
    </w:p>
    <w:p w:rsidR="0065195E" w:rsidRPr="0014132B" w:rsidRDefault="0065195E" w:rsidP="0065195E">
      <w:pPr>
        <w:pStyle w:val="code"/>
        <w:ind w:left="480" w:right="48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改变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元素的内容</w:t>
      </w:r>
    </w:p>
    <w:p w:rsidR="0065195E" w:rsidRDefault="0065195E" w:rsidP="0065195E">
      <w:pPr>
        <w:pStyle w:val="code"/>
        <w:ind w:left="480" w:right="480" w:firstLine="720"/>
      </w:pPr>
      <w:r>
        <w:t>document.getEl</w:t>
      </w:r>
      <w:r>
        <w:rPr>
          <w:rFonts w:hint="eastAsia"/>
        </w:rPr>
        <w:t>ementById(</w:t>
      </w:r>
      <w:r w:rsidRPr="00FE21A1">
        <w:rPr>
          <w:rFonts w:hint="eastAsia"/>
        </w:rPr>
        <w:t>id</w:t>
      </w:r>
      <w:r>
        <w:rPr>
          <w:rFonts w:hint="eastAsia"/>
        </w:rPr>
        <w:t>).innerHTML=</w:t>
      </w:r>
      <w:r w:rsidRPr="00FE21A1">
        <w:t>”new HTML”;</w:t>
      </w:r>
    </w:p>
    <w:p w:rsidR="0065195E" w:rsidRDefault="0065195E" w:rsidP="0065195E">
      <w:pPr>
        <w:pStyle w:val="code"/>
        <w:ind w:left="480" w:right="480" w:firstLine="7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元素的属性</w:t>
      </w:r>
    </w:p>
    <w:p w:rsidR="0065195E" w:rsidRPr="00FE21A1" w:rsidRDefault="0065195E" w:rsidP="0065195E">
      <w:pPr>
        <w:pStyle w:val="code"/>
        <w:ind w:left="480" w:right="480" w:firstLine="720"/>
      </w:pPr>
      <w:r w:rsidRPr="0014132B">
        <w:t>document.getElementById(id).attribute</w:t>
      </w:r>
      <w:r>
        <w:t>Name</w:t>
      </w:r>
      <w:r w:rsidRPr="0014132B">
        <w:t>=</w:t>
      </w:r>
      <w:r>
        <w:rPr>
          <w:rFonts w:hint="eastAsia"/>
        </w:rPr>
        <w:t>“</w:t>
      </w:r>
      <w:r w:rsidRPr="0014132B">
        <w:t>new value</w:t>
      </w:r>
      <w:r>
        <w:rPr>
          <w:rFonts w:hint="eastAsia"/>
        </w:rPr>
        <w:t>“；</w:t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元素的样式</w:t>
      </w:r>
      <w:r>
        <w:rPr>
          <w:rFonts w:hint="eastAsia"/>
        </w:rPr>
        <w:t>(</w:t>
      </w:r>
      <w:r>
        <w:t>CSS)</w:t>
      </w:r>
    </w:p>
    <w:p w:rsidR="0065195E" w:rsidRPr="00372612" w:rsidRDefault="0065195E" w:rsidP="0065195E">
      <w:pPr>
        <w:pStyle w:val="code"/>
        <w:ind w:left="48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元素的样式</w:t>
      </w:r>
    </w:p>
    <w:p w:rsidR="0065195E" w:rsidRDefault="0065195E" w:rsidP="0065195E">
      <w:pPr>
        <w:pStyle w:val="code"/>
        <w:ind w:left="480" w:right="480" w:firstLine="720"/>
      </w:pPr>
      <w:r w:rsidRPr="00372612">
        <w:t>document.getElementById(id).style.property</w:t>
      </w:r>
      <w:r>
        <w:rPr>
          <w:rFonts w:hint="eastAsia"/>
        </w:rPr>
        <w:t>Name</w:t>
      </w:r>
      <w:r w:rsidRPr="00372612">
        <w:t>=</w:t>
      </w:r>
      <w:r>
        <w:t>”</w:t>
      </w:r>
      <w:r w:rsidRPr="00372612">
        <w:t>new style</w:t>
      </w:r>
      <w:r>
        <w:t>”;</w:t>
      </w:r>
    </w:p>
    <w:p w:rsidR="0065195E" w:rsidRDefault="0065195E" w:rsidP="0065195E">
      <w:pPr>
        <w:pStyle w:val="code"/>
        <w:ind w:left="480" w:right="480" w:firstLine="720"/>
      </w:pPr>
    </w:p>
    <w:p w:rsidR="0065195E" w:rsidRDefault="0065195E" w:rsidP="0065195E">
      <w:pPr>
        <w:pStyle w:val="code"/>
        <w:ind w:left="480" w:right="480" w:firstLine="72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:rsidR="0065195E" w:rsidRPr="00372612" w:rsidRDefault="0065195E" w:rsidP="0065195E">
      <w:pPr>
        <w:pStyle w:val="code"/>
        <w:ind w:left="480" w:right="480" w:firstLine="720"/>
      </w:pPr>
      <w:r>
        <w:t>&lt;button type="button" onclick="document.getElementById('id1').style.color='red'"&gt;</w:t>
      </w:r>
    </w:p>
    <w:p w:rsidR="0065195E" w:rsidRDefault="0065195E" w:rsidP="0065195E">
      <w:pPr>
        <w:pStyle w:val="4"/>
      </w:pPr>
      <w:r>
        <w:t>2.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</w:t>
      </w:r>
      <w:r>
        <w:rPr>
          <w:rFonts w:hint="eastAsia"/>
        </w:rPr>
        <w:t>事件作出反应</w:t>
      </w:r>
    </w:p>
    <w:p w:rsidR="0065195E" w:rsidRDefault="0065195E" w:rsidP="0065195E">
      <w:pPr>
        <w:pStyle w:val="4"/>
      </w:pPr>
      <w:r>
        <w:rPr>
          <w:rFonts w:hint="eastAsia"/>
        </w:rPr>
        <w:t>2.5</w:t>
      </w:r>
      <w: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元素</w:t>
      </w:r>
    </w:p>
    <w:p w:rsidR="0065195E" w:rsidRDefault="0065195E" w:rsidP="0065195E">
      <w:pPr>
        <w:ind w:firstLineChars="100" w:firstLine="24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添加元素</w:t>
      </w:r>
    </w:p>
    <w:p w:rsidR="0065195E" w:rsidRDefault="0065195E" w:rsidP="0065195E">
      <w:pPr>
        <w:pStyle w:val="code"/>
        <w:ind w:leftChars="300" w:left="720" w:right="480"/>
      </w:pPr>
      <w:r>
        <w:t>/**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* </w:t>
      </w:r>
      <w:r>
        <w:rPr>
          <w:rFonts w:hint="eastAsia"/>
        </w:rPr>
        <w:t>添加元素分为两步，创建新元素，追加到已有元素</w:t>
      </w:r>
    </w:p>
    <w:p w:rsidR="0065195E" w:rsidRDefault="0065195E" w:rsidP="0065195E">
      <w:pPr>
        <w:pStyle w:val="code"/>
        <w:ind w:leftChars="300" w:left="720" w:right="480"/>
      </w:pPr>
      <w:r>
        <w:t xml:space="preserve"> */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var para = document.createElement("input");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1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para.value = "</w:t>
      </w:r>
      <w:r>
        <w:rPr>
          <w:rFonts w:hint="eastAsia"/>
        </w:rPr>
        <w:t>这是一个按钮</w:t>
      </w:r>
      <w:r>
        <w:rPr>
          <w:rFonts w:hint="eastAsia"/>
        </w:rPr>
        <w:t>";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2</w:t>
      </w:r>
    </w:p>
    <w:p w:rsidR="0065195E" w:rsidRDefault="0065195E" w:rsidP="0065195E">
      <w:pPr>
        <w:pStyle w:val="code"/>
        <w:ind w:leftChars="300" w:left="720" w:right="480"/>
      </w:pPr>
      <w:r>
        <w:t xml:space="preserve"> para.setAttribute("type","button");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body.appendChild(para);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或者</w:t>
      </w:r>
    </w:p>
    <w:p w:rsidR="0065195E" w:rsidRDefault="0065195E" w:rsidP="0065195E">
      <w:pPr>
        <w:pStyle w:val="code"/>
        <w:ind w:leftChars="300" w:left="720" w:right="480"/>
      </w:pPr>
      <w:r>
        <w:t xml:space="preserve"> document.getElementByTagName("body").appendChild(pare);</w:t>
      </w:r>
    </w:p>
    <w:p w:rsidR="0065195E" w:rsidRDefault="0065195E" w:rsidP="0065195E">
      <w:pPr>
        <w:ind w:firstLineChars="100" w:firstLine="24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删除元素</w:t>
      </w:r>
    </w:p>
    <w:p w:rsidR="0065195E" w:rsidRDefault="0065195E" w:rsidP="0065195E">
      <w:pPr>
        <w:pStyle w:val="code"/>
        <w:ind w:leftChars="300" w:left="720" w:right="480"/>
      </w:pPr>
      <w:r>
        <w:t>/**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*JavaScript</w:t>
      </w:r>
      <w:r>
        <w:rPr>
          <w:rFonts w:hint="eastAsia"/>
        </w:rPr>
        <w:t>删除元素，分为两步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    1. </w:t>
      </w:r>
      <w:r>
        <w:rPr>
          <w:rFonts w:hint="eastAsia"/>
        </w:rPr>
        <w:t>获取父节点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    2. </w:t>
      </w:r>
      <w:r>
        <w:rPr>
          <w:rFonts w:hint="eastAsia"/>
        </w:rPr>
        <w:t>删除子节点</w:t>
      </w:r>
    </w:p>
    <w:p w:rsidR="0065195E" w:rsidRDefault="0065195E" w:rsidP="0065195E">
      <w:pPr>
        <w:pStyle w:val="code"/>
        <w:ind w:leftChars="300" w:left="720" w:right="480"/>
      </w:pPr>
      <w:r>
        <w:t xml:space="preserve">  */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 var parent = document.getElementById();</w:t>
      </w:r>
    </w:p>
    <w:p w:rsidR="0065195E" w:rsidRDefault="0065195E" w:rsidP="0065195E">
      <w:pPr>
        <w:pStyle w:val="code"/>
        <w:ind w:leftChars="300" w:left="720" w:right="480"/>
      </w:pPr>
      <w:r>
        <w:t xml:space="preserve">  var chile = document.getElementById();</w:t>
      </w:r>
    </w:p>
    <w:p w:rsidR="0065195E" w:rsidRDefault="0065195E" w:rsidP="0065195E">
      <w:pPr>
        <w:pStyle w:val="code"/>
        <w:ind w:leftChars="300" w:left="720" w:right="480"/>
      </w:pPr>
    </w:p>
    <w:p w:rsidR="0065195E" w:rsidRPr="00372612" w:rsidRDefault="0065195E" w:rsidP="0065195E">
      <w:pPr>
        <w:pStyle w:val="code"/>
        <w:ind w:leftChars="300" w:left="720" w:right="480"/>
      </w:pPr>
      <w:r>
        <w:lastRenderedPageBreak/>
        <w:t xml:space="preserve">  parent.removeChild(child); </w:t>
      </w:r>
    </w:p>
    <w:p w:rsidR="0065195E" w:rsidRPr="00447601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高级</w:t>
      </w:r>
    </w:p>
    <w:p w:rsidR="0065195E" w:rsidRDefault="0065195E" w:rsidP="0065195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面向对象</w:t>
      </w:r>
    </w:p>
    <w:p w:rsidR="0065195E" w:rsidRDefault="0065195E" w:rsidP="0065195E">
      <w:r>
        <w:tab/>
      </w: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var person = new Object();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person.name = "mike";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...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person.methodName = function{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//code ...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}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创建直接的对象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var person = {name:"mike",age:23};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使用函数构造对象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function person(firstname,lastname,age,eyecolor)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{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this.firstname=firstname;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this.lastname=lastname;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this.age=age;</w:t>
      </w:r>
    </w:p>
    <w:p w:rsidR="0065195E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this.eyecolor=eyecolor;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this.methodName = function(parameter){</w:t>
      </w:r>
    </w:p>
    <w:p w:rsidR="0065195E" w:rsidRDefault="0065195E" w:rsidP="0065195E">
      <w:pPr>
        <w:pStyle w:val="code"/>
        <w:ind w:leftChars="600" w:left="1440" w:right="480"/>
      </w:pPr>
      <w:r>
        <w:t xml:space="preserve">                                        // code …</w:t>
      </w:r>
    </w:p>
    <w:p w:rsidR="0065195E" w:rsidRPr="00E364F9" w:rsidRDefault="0065195E" w:rsidP="0065195E">
      <w:pPr>
        <w:pStyle w:val="code"/>
        <w:ind w:leftChars="600" w:left="1440" w:right="480" w:firstLineChars="600" w:firstLine="1080"/>
      </w:pPr>
      <w:r>
        <w:t>};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}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 w:rsidRPr="00E364F9">
        <w:tab/>
        <w:t>myFather=new person("Bill","Gates",56,"blue");</w:t>
      </w:r>
    </w:p>
    <w:p w:rsidR="0065195E" w:rsidRDefault="0065195E" w:rsidP="0065195E">
      <w:r>
        <w:tab/>
      </w:r>
      <w:r>
        <w:rPr>
          <w:rFonts w:hint="eastAsia"/>
        </w:rPr>
        <w:t>2.</w:t>
      </w:r>
      <w:r>
        <w:t xml:space="preserve">    </w:t>
      </w:r>
    </w:p>
    <w:p w:rsidR="0065195E" w:rsidRDefault="0065195E" w:rsidP="0065195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常用对象</w:t>
      </w:r>
    </w:p>
    <w:p w:rsidR="0065195E" w:rsidRDefault="0065195E" w:rsidP="0065195E">
      <w:r>
        <w:tab/>
        <w:t xml:space="preserve">1.  </w:t>
      </w:r>
      <w:r>
        <w:rPr>
          <w:rFonts w:hint="eastAsia"/>
        </w:rPr>
        <w:t>数字</w:t>
      </w:r>
    </w:p>
    <w:p w:rsidR="0065195E" w:rsidRDefault="0065195E" w:rsidP="0065195E">
      <w:r>
        <w:tab/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字符串</w:t>
      </w:r>
    </w:p>
    <w:p w:rsidR="0065195E" w:rsidRDefault="0065195E" w:rsidP="0065195E">
      <w:r>
        <w:tab/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数组</w:t>
      </w:r>
    </w:p>
    <w:p w:rsidR="0065195E" w:rsidRDefault="0065195E" w:rsidP="0065195E">
      <w:r>
        <w:tab/>
      </w: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日期</w:t>
      </w:r>
    </w:p>
    <w:p w:rsidR="0065195E" w:rsidRDefault="0065195E" w:rsidP="0065195E">
      <w:r>
        <w:tab/>
      </w:r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Boolean</w:t>
      </w:r>
    </w:p>
    <w:p w:rsidR="0065195E" w:rsidRDefault="0065195E" w:rsidP="0065195E">
      <w:r>
        <w:tab/>
      </w: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Math</w:t>
      </w:r>
      <w:r>
        <w:rPr>
          <w:rFonts w:hint="eastAsia"/>
        </w:rPr>
        <w:t>对象</w:t>
      </w:r>
    </w:p>
    <w:p w:rsidR="0065195E" w:rsidRDefault="0065195E" w:rsidP="0065195E">
      <w:r>
        <w:tab/>
      </w:r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RegExp</w:t>
      </w:r>
      <w:r>
        <w:t xml:space="preserve"> </w:t>
      </w:r>
      <w:r>
        <w:rPr>
          <w:rFonts w:hint="eastAsia"/>
        </w:rPr>
        <w:t>正则表达式</w:t>
      </w:r>
    </w:p>
    <w:p w:rsidR="0065195E" w:rsidRDefault="0065195E" w:rsidP="0065195E">
      <w:pPr>
        <w:pStyle w:val="4"/>
      </w:pPr>
      <w:r>
        <w:rPr>
          <w:rFonts w:hint="eastAsia"/>
        </w:rPr>
        <w:t>3.3</w:t>
      </w:r>
      <w:r>
        <w:t xml:space="preserve"> </w:t>
      </w:r>
      <w:r>
        <w:t xml:space="preserve"> </w:t>
      </w:r>
      <w:r>
        <w:rPr>
          <w:rFonts w:hint="eastAsia"/>
        </w:rPr>
        <w:t>JSON</w:t>
      </w:r>
    </w:p>
    <w:p w:rsidR="0065195E" w:rsidRDefault="0065195E" w:rsidP="0065195E">
      <w:r>
        <w:tab/>
      </w:r>
      <w:r>
        <w:rPr>
          <w:rFonts w:hint="eastAsia"/>
        </w:rPr>
        <w:t>JSON</w:t>
      </w:r>
      <w:r>
        <w:rPr>
          <w:rFonts w:hint="eastAsia"/>
        </w:rPr>
        <w:t>是指</w:t>
      </w:r>
      <w:r>
        <w:rPr>
          <w:rFonts w:hint="eastAsia"/>
        </w:rPr>
        <w:t>JavaScript</w:t>
      </w:r>
      <w:r>
        <w:rPr>
          <w:rFonts w:hint="eastAsia"/>
        </w:rPr>
        <w:t>的对象表示法</w:t>
      </w:r>
    </w:p>
    <w:p w:rsidR="0065195E" w:rsidRDefault="0065195E" w:rsidP="0065195E">
      <w:r>
        <w:tab/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独立于编程语言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>{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  <w:t>employees": [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"firstName":"Bill" , "lastName":"Gates" },     //Object1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"firstName":"George" , "lastName":"Bush" },   //Object2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"firstName":"Thomas" , "lastName":"Carter" }   //Object3</w:t>
      </w:r>
    </w:p>
    <w:p w:rsidR="0065195E" w:rsidRPr="0065195E" w:rsidRDefault="0065195E" w:rsidP="0065195E">
      <w:pPr>
        <w:pStyle w:val="code"/>
        <w:ind w:leftChars="600" w:left="1440" w:right="480" w:firstLine="720"/>
      </w:pPr>
      <w:r w:rsidRPr="0065195E">
        <w:t>]</w:t>
      </w:r>
    </w:p>
    <w:p w:rsidR="0065195E" w:rsidRPr="0065195E" w:rsidRDefault="0065195E" w:rsidP="0065195E">
      <w:pPr>
        <w:pStyle w:val="code"/>
        <w:ind w:leftChars="600" w:left="1440" w:right="480"/>
        <w:rPr>
          <w:rFonts w:hint="eastAsia"/>
        </w:rPr>
      </w:pPr>
      <w:r w:rsidRPr="0065195E">
        <w:t>}</w:t>
      </w:r>
    </w:p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JQuery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JQuery </w:t>
      </w:r>
      <w:r>
        <w:rPr>
          <w:rFonts w:hint="eastAsia"/>
        </w:rPr>
        <w:t>基本语法</w:t>
      </w:r>
    </w:p>
    <w:p w:rsidR="0065195E" w:rsidRDefault="0065195E" w:rsidP="0065195E">
      <w:pPr>
        <w:pStyle w:val="4"/>
      </w:pPr>
      <w:r>
        <w:t xml:space="preserve">1.1 Jquery </w:t>
      </w:r>
      <w:r>
        <w:rPr>
          <w:rFonts w:hint="eastAsia"/>
        </w:rPr>
        <w:t>基础语法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ab/>
        <w:t>$ (selector).action{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  <w:t>//code …</w:t>
      </w:r>
    </w:p>
    <w:p w:rsidR="0065195E" w:rsidRDefault="0065195E" w:rsidP="0065195E">
      <w:pPr>
        <w:pStyle w:val="code"/>
        <w:ind w:leftChars="300" w:left="720" w:right="480"/>
        <w:rPr>
          <w:color w:val="000000" w:themeColor="text1"/>
        </w:rPr>
      </w:pPr>
      <w:r>
        <w:t>}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4"/>
      </w:pPr>
      <w:r>
        <w:t xml:space="preserve">1.2 Jquery </w:t>
      </w:r>
      <w:r>
        <w:rPr>
          <w:rFonts w:hint="eastAsia"/>
        </w:rPr>
        <w:t>选择器—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的获取</w:t>
      </w:r>
    </w:p>
    <w:p w:rsidR="0065195E" w:rsidRDefault="0065195E" w:rsidP="0065195E">
      <w:r>
        <w:rPr>
          <w:noProof/>
        </w:rPr>
        <w:drawing>
          <wp:inline distT="0" distB="0" distL="0" distR="0" wp14:anchorId="2208C786" wp14:editId="45DB358D">
            <wp:extent cx="5362575" cy="251460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t xml:space="preserve">1.3  Jquery </w:t>
      </w:r>
      <w:r>
        <w:rPr>
          <w:rFonts w:hint="eastAsia"/>
        </w:rPr>
        <w:t>事件</w:t>
      </w:r>
    </w:p>
    <w:p w:rsidR="0065195E" w:rsidRDefault="0065195E" w:rsidP="0065195E">
      <w:r>
        <w:rPr>
          <w:noProof/>
        </w:rPr>
        <w:drawing>
          <wp:inline distT="0" distB="0" distL="0" distR="0" wp14:anchorId="05A22A3C" wp14:editId="393AE244">
            <wp:extent cx="5553075" cy="176212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JQuery  </w:t>
      </w:r>
      <w:r>
        <w:rPr>
          <w:rFonts w:hint="eastAsia"/>
        </w:rPr>
        <w:t>操作</w:t>
      </w:r>
      <w:r>
        <w:t>HTML</w:t>
      </w:r>
    </w:p>
    <w:p w:rsidR="0065195E" w:rsidRDefault="0065195E" w:rsidP="0065195E">
      <w:pPr>
        <w:pStyle w:val="4"/>
      </w:pPr>
      <w:r>
        <w:t xml:space="preserve">2.1  </w:t>
      </w:r>
      <w:r>
        <w:rPr>
          <w:rFonts w:hint="eastAsia"/>
        </w:rPr>
        <w:t>设置内容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text() - </w:t>
      </w:r>
      <w:r>
        <w:rPr>
          <w:rFonts w:hint="eastAsia"/>
        </w:rPr>
        <w:t>设置或返回所选元素的文本内容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html() - </w:t>
      </w:r>
      <w:r>
        <w:rPr>
          <w:rFonts w:hint="eastAsia"/>
        </w:rPr>
        <w:t>设置或返回所选元素的内容（包括</w:t>
      </w:r>
      <w:r>
        <w:t xml:space="preserve"> HTML </w:t>
      </w:r>
      <w:r>
        <w:rPr>
          <w:rFonts w:hint="eastAsia"/>
        </w:rPr>
        <w:t>标记）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val() - </w:t>
      </w:r>
      <w:r>
        <w:rPr>
          <w:rFonts w:hint="eastAsia"/>
        </w:rPr>
        <w:t>设置或返回表单字段的值</w:t>
      </w:r>
    </w:p>
    <w:p w:rsidR="0065195E" w:rsidRDefault="0065195E" w:rsidP="0065195E">
      <w:pPr>
        <w:pStyle w:val="code"/>
        <w:ind w:leftChars="300" w:left="720" w:right="480"/>
      </w:pPr>
      <w:r>
        <w:t>$("#btn1").click(function(){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$("#test1").text("Hello world!");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$("#btn2").click(function(){</w:t>
      </w:r>
    </w:p>
    <w:p w:rsidR="0065195E" w:rsidRDefault="0065195E" w:rsidP="0065195E">
      <w:pPr>
        <w:pStyle w:val="code"/>
        <w:ind w:left="480" w:right="480"/>
      </w:pPr>
      <w:r>
        <w:t xml:space="preserve">  </w:t>
      </w:r>
      <w:r>
        <w:tab/>
        <w:t>$("#test2").html("&lt;b&gt;Hello world!&lt;/b&gt;");</w:t>
      </w:r>
    </w:p>
    <w:p w:rsidR="0065195E" w:rsidRDefault="0065195E" w:rsidP="0065195E">
      <w:pPr>
        <w:pStyle w:val="code"/>
        <w:ind w:left="480" w:right="480"/>
      </w:pPr>
      <w:r>
        <w:tab/>
        <w:t xml:space="preserve">$("#test2").html(function(param){     </w:t>
      </w:r>
    </w:p>
    <w:p w:rsidR="0065195E" w:rsidRDefault="0065195E" w:rsidP="0065195E">
      <w:pPr>
        <w:pStyle w:val="code"/>
        <w:ind w:leftChars="300" w:left="720" w:right="480" w:firstLine="720"/>
      </w:pPr>
    </w:p>
    <w:p w:rsidR="0065195E" w:rsidRDefault="0065195E" w:rsidP="0065195E">
      <w:pPr>
        <w:pStyle w:val="code"/>
        <w:ind w:leftChars="300" w:left="720" w:right="480" w:firstLineChars="300" w:firstLine="540"/>
      </w:pPr>
      <w:r>
        <w:lastRenderedPageBreak/>
        <w:t>});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 xml:space="preserve">$("#btn3").click(function(){      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$("#test3").val("Dolly Duck");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4"/>
      </w:pPr>
      <w:r>
        <w:t xml:space="preserve">2.2  </w:t>
      </w:r>
      <w:r>
        <w:rPr>
          <w:rFonts w:hint="eastAsia"/>
        </w:rPr>
        <w:t>设置属性</w:t>
      </w:r>
    </w:p>
    <w:p w:rsidR="0065195E" w:rsidRPr="00CF63C7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 xml:space="preserve">  </w:t>
      </w:r>
      <w:r>
        <w:tab/>
      </w:r>
      <w:r w:rsidRPr="00CF63C7">
        <w:rPr>
          <w:rFonts w:hint="eastAsia"/>
        </w:rPr>
        <w:t>$("#w3s").attr(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"href",</w:t>
      </w:r>
      <w:hyperlink r:id="rId29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"href",</w:t>
      </w:r>
      <w:hyperlink r:id="rId30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$("#w3s").attr("href",</w:t>
      </w:r>
      <w:r>
        <w:rPr>
          <w:rFonts w:hint="eastAsia"/>
        </w:rPr>
        <w:t>function</w:t>
      </w:r>
      <w:r>
        <w:t>(param){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  <w:t xml:space="preserve">// </w:t>
      </w:r>
      <w:r>
        <w:rPr>
          <w:rFonts w:hint="eastAsia"/>
        </w:rPr>
        <w:t>code</w:t>
      </w:r>
      <w:r>
        <w:t xml:space="preserve"> …</w:t>
      </w:r>
    </w:p>
    <w:p w:rsidR="0065195E" w:rsidRPr="00CF63C7" w:rsidRDefault="0065195E" w:rsidP="0065195E">
      <w:pPr>
        <w:pStyle w:val="code"/>
        <w:ind w:leftChars="300" w:left="720" w:right="480"/>
      </w:pPr>
      <w:r>
        <w:tab/>
      </w:r>
      <w:r>
        <w:tab/>
        <w:t>}</w:t>
      </w:r>
      <w:r w:rsidRPr="00CF63C7">
        <w:rPr>
          <w:rFonts w:hint="eastAsia"/>
        </w:rPr>
        <w:t>);</w:t>
      </w:r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});</w:t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删除元素或内容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//remove</w:t>
      </w:r>
      <w:r>
        <w:t xml:space="preserve">  </w:t>
      </w:r>
      <w:r>
        <w:rPr>
          <w:rFonts w:hint="eastAsia"/>
        </w:rPr>
        <w:t>删除被选元素以及子元素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empty</w:t>
      </w:r>
      <w:r>
        <w:t xml:space="preserve">  </w:t>
      </w:r>
      <w:r>
        <w:rPr>
          <w:rFonts w:hint="eastAsia"/>
        </w:rPr>
        <w:t>从被选元素中删除子元素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 w:rsidRPr="00533F75">
        <w:t>$("#div1").remove();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$("#div1").empty();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过滤被删除元素，如删除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italic</w:t>
      </w:r>
      <w:r>
        <w:rPr>
          <w:rFonts w:hint="eastAsia"/>
        </w:rPr>
        <w:t>的所有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$("p").remove(".italic");</w:t>
      </w:r>
    </w:p>
    <w:p w:rsidR="0065195E" w:rsidRDefault="0065195E" w:rsidP="0065195E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操作</w:t>
      </w:r>
      <w:r>
        <w:t>CSS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addClass() - </w:t>
      </w:r>
      <w:r>
        <w:rPr>
          <w:rFonts w:hint="eastAsia"/>
        </w:rPr>
        <w:t>向被选元素添加一个或多个类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</w:r>
      <w:r>
        <w:tab/>
        <w:t>$("#div1").addClass("important blue");</w:t>
      </w:r>
    </w:p>
    <w:p w:rsidR="0065195E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removeClass() - </w:t>
      </w:r>
      <w:r>
        <w:rPr>
          <w:rFonts w:hint="eastAsia"/>
        </w:rPr>
        <w:t>从被选元素删除一个或多个类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</w:t>
      </w:r>
      <w:r>
        <w:tab/>
        <w:t>$("h1,h2,p").removeClass("blue");</w:t>
      </w:r>
    </w:p>
    <w:p w:rsidR="0065195E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toggleClass() - </w:t>
      </w:r>
      <w:r>
        <w:rPr>
          <w:rFonts w:hint="eastAsia"/>
        </w:rPr>
        <w:t>对被选元素进行添加</w:t>
      </w:r>
      <w:r>
        <w:rPr>
          <w:rFonts w:hint="eastAsia"/>
        </w:rPr>
        <w:t>/</w:t>
      </w:r>
      <w:r>
        <w:rPr>
          <w:rFonts w:hint="eastAsia"/>
        </w:rPr>
        <w:t>删除类的切换操作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</w:r>
      <w:r>
        <w:tab/>
        <w:t>$("h1,h2,p").toggleClass("blue");</w:t>
      </w:r>
    </w:p>
    <w:p w:rsidR="0065195E" w:rsidRPr="00033C2B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css() - </w:t>
      </w:r>
      <w:r>
        <w:rPr>
          <w:rFonts w:hint="eastAsia"/>
        </w:rPr>
        <w:t>设置或返回样式属性</w:t>
      </w:r>
    </w:p>
    <w:p w:rsidR="0065195E" w:rsidRDefault="0065195E" w:rsidP="0065195E">
      <w:pPr>
        <w:pStyle w:val="code"/>
        <w:ind w:leftChars="300" w:left="720" w:right="480"/>
      </w:pPr>
      <w:r>
        <w:tab/>
        <w:t>//</w:t>
      </w:r>
      <w:r>
        <w:rPr>
          <w:rFonts w:hint="eastAsia"/>
        </w:rPr>
        <w:t>设置样式属性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 w:rsidRPr="00033C2B">
        <w:t>$("p").css("background-color","yellow");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返回样式属性</w:t>
      </w:r>
    </w:p>
    <w:p w:rsidR="0065195E" w:rsidRPr="00CF63C7" w:rsidRDefault="0065195E" w:rsidP="0065195E">
      <w:pPr>
        <w:pStyle w:val="code"/>
        <w:ind w:leftChars="300" w:left="720" w:right="480"/>
      </w:pPr>
      <w:r>
        <w:tab/>
      </w:r>
      <w:r w:rsidRPr="00033C2B">
        <w:t>$("p").css("background-color");</w:t>
      </w:r>
    </w:p>
    <w:p w:rsidR="0065195E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实现遍历</w:t>
      </w:r>
      <w:r>
        <w:rPr>
          <w:rFonts w:hint="eastAsia"/>
        </w:rPr>
        <w:t>HTML</w:t>
      </w:r>
    </w:p>
    <w:p w:rsidR="0065195E" w:rsidRDefault="0065195E" w:rsidP="0065195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parent()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的直接父元素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parents()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的所有祖先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parentsUntil() 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与</w:t>
      </w:r>
      <w:r>
        <w:rPr>
          <w:rFonts w:hint="eastAsia"/>
        </w:rPr>
        <w:t>div</w:t>
      </w:r>
      <w:r>
        <w:rPr>
          <w:rFonts w:hint="eastAsia"/>
        </w:rPr>
        <w:t>之间的祖先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  <w:noProof/>
        </w:rPr>
        <w:lastRenderedPageBreak/>
        <w:drawing>
          <wp:inline distT="0" distB="0" distL="0" distR="0" wp14:anchorId="23071376" wp14:editId="618257A7">
            <wp:extent cx="5162550" cy="347662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后代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children()    </w:t>
      </w:r>
      <w:r>
        <w:rPr>
          <w:rFonts w:hint="eastAsia"/>
        </w:rPr>
        <w:t>返回</w:t>
      </w:r>
      <w:r>
        <w:rPr>
          <w:rFonts w:hint="eastAsia"/>
        </w:rPr>
        <w:t>div</w:t>
      </w:r>
      <w:r>
        <w:rPr>
          <w:rFonts w:hint="eastAsia"/>
        </w:rPr>
        <w:t>的直接子元素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find()      </w:t>
      </w:r>
      <w:r>
        <w:rPr>
          <w:rFonts w:hint="eastAsia"/>
        </w:rPr>
        <w:t>查找</w:t>
      </w:r>
      <w:r>
        <w:rPr>
          <w:rFonts w:hint="eastAsia"/>
        </w:rPr>
        <w:t>div</w:t>
      </w:r>
      <w:r>
        <w:rPr>
          <w:rFonts w:hint="eastAsia"/>
        </w:rPr>
        <w:t>所有后代中的</w:t>
      </w:r>
      <w:r>
        <w:rPr>
          <w:rFonts w:hint="eastAsia"/>
        </w:rPr>
        <w:t>span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  <w:noProof/>
        </w:rPr>
        <w:drawing>
          <wp:inline distT="0" distB="0" distL="0" distR="0" wp14:anchorId="60698DF0" wp14:editId="4C771C15">
            <wp:extent cx="4846320" cy="2743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 xml:space="preserve">siblings()   </w:t>
      </w:r>
      <w:r>
        <w:tab/>
      </w:r>
      <w:r>
        <w:tab/>
        <w:t>h2</w:t>
      </w:r>
      <w:r>
        <w:rPr>
          <w:rFonts w:hint="eastAsia"/>
        </w:rPr>
        <w:t>的所有同胞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 xml:space="preserve">next()        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的下一个同胞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nextAll()</w:t>
      </w:r>
      <w:r>
        <w:tab/>
      </w:r>
      <w:r>
        <w:tab/>
      </w:r>
      <w:r>
        <w:rPr>
          <w:rFonts w:hint="eastAsia"/>
        </w:rPr>
        <w:t>h</w:t>
      </w:r>
      <w:r>
        <w:t>2</w:t>
      </w:r>
      <w:r>
        <w:rPr>
          <w:rFonts w:hint="eastAsia"/>
        </w:rPr>
        <w:t>后面所有同胞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nextUntil()</w:t>
      </w:r>
      <w:r>
        <w:tab/>
      </w:r>
      <w:r>
        <w:tab/>
        <w:t>h2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prev()</w:t>
      </w:r>
      <w:r>
        <w:tab/>
      </w:r>
      <w:r>
        <w:tab/>
      </w:r>
      <w:r>
        <w:tab/>
        <w:t>h2</w:t>
      </w:r>
      <w:r>
        <w:rPr>
          <w:rFonts w:hint="eastAsia"/>
        </w:rPr>
        <w:t>前一个同胞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prevAll()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前面所有同胞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prevUntil()</w:t>
      </w:r>
      <w:r>
        <w:tab/>
      </w:r>
      <w:r>
        <w:tab/>
        <w:t>h</w:t>
      </w:r>
      <w:r>
        <w:rPr>
          <w:rFonts w:hint="eastAsia"/>
        </w:rPr>
        <w:t>2</w:t>
      </w:r>
      <w:r>
        <w:rPr>
          <w:rFonts w:hint="eastAsia"/>
        </w:rPr>
        <w:t>和前面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  <w:noProof/>
        </w:rPr>
        <w:lastRenderedPageBreak/>
        <w:drawing>
          <wp:inline distT="0" distB="0" distL="0" distR="0" wp14:anchorId="107D410D" wp14:editId="30354705">
            <wp:extent cx="5943600" cy="393192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过滤</w:t>
      </w:r>
    </w:p>
    <w:p w:rsidR="0065195E" w:rsidRDefault="0065195E" w:rsidP="0065195E">
      <w:pPr>
        <w:pStyle w:val="code"/>
        <w:ind w:leftChars="300" w:left="720" w:right="480"/>
      </w:pPr>
      <w:r>
        <w:t>//</w:t>
      </w:r>
      <w:r>
        <w:rPr>
          <w:rFonts w:hint="eastAsia"/>
        </w:rPr>
        <w:t>选取首个</w:t>
      </w:r>
      <w:r>
        <w:rPr>
          <w:rFonts w:hint="eastAsia"/>
        </w:rPr>
        <w:t>div</w:t>
      </w:r>
      <w:r>
        <w:rPr>
          <w:rFonts w:hint="eastAsia"/>
        </w:rPr>
        <w:t>元素内部的第一个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$("div p").first();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//</w:t>
      </w:r>
      <w:r>
        <w:rPr>
          <w:rFonts w:hint="eastAsia"/>
        </w:rPr>
        <w:t>选取最后一个</w:t>
      </w:r>
      <w:r>
        <w:rPr>
          <w:rFonts w:hint="eastAsia"/>
        </w:rPr>
        <w:t>div</w:t>
      </w:r>
      <w:r>
        <w:rPr>
          <w:rFonts w:hint="eastAsia"/>
        </w:rPr>
        <w:t>的最后一个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$("div p").last();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//</w:t>
      </w:r>
      <w:r>
        <w:rPr>
          <w:rFonts w:hint="eastAsia"/>
        </w:rPr>
        <w:t>选取第二个</w:t>
      </w:r>
      <w:r>
        <w:rPr>
          <w:rFonts w:hint="eastAsia"/>
        </w:rPr>
        <w:t>p</w:t>
      </w:r>
      <w:r>
        <w:rPr>
          <w:rFonts w:hint="eastAsia"/>
        </w:rPr>
        <w:t>元素。索引号从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$("p").eq(1);</w:t>
      </w:r>
    </w:p>
    <w:p w:rsidR="0065195E" w:rsidRPr="00687B4B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:rsidR="0065195E" w:rsidRPr="0065195E" w:rsidRDefault="0065195E" w:rsidP="0065195E">
      <w:pPr>
        <w:pStyle w:val="3"/>
        <w:rPr>
          <w:rFonts w:hint="eastAsia"/>
        </w:rPr>
      </w:pPr>
      <w:r>
        <w:rPr>
          <w:rFonts w:hint="eastAsia"/>
        </w:rPr>
        <w:t>第五章</w:t>
      </w:r>
      <w:r>
        <w:t xml:space="preserve">  JQuery  </w:t>
      </w:r>
      <w:r>
        <w:rPr>
          <w:rFonts w:hint="eastAsia"/>
        </w:rPr>
        <w:t>中的特效</w:t>
      </w:r>
    </w:p>
    <w:p w:rsidR="00032735" w:rsidRDefault="00032735" w:rsidP="00032735">
      <w:pPr>
        <w:pStyle w:val="2"/>
      </w:pPr>
      <w:r>
        <w:rPr>
          <w:rFonts w:hint="eastAsia"/>
        </w:rPr>
        <w:t>第六节</w:t>
      </w:r>
      <w:r>
        <w:rPr>
          <w:rFonts w:hint="eastAsia"/>
        </w:rPr>
        <w:t xml:space="preserve">  Ajax</w:t>
      </w:r>
    </w:p>
    <w:p w:rsidR="0065195E" w:rsidRPr="0065195E" w:rsidRDefault="0065195E" w:rsidP="0065195E">
      <w:pPr>
        <w:pStyle w:val="3"/>
      </w:pPr>
      <w:r w:rsidRPr="0065195E">
        <w:rPr>
          <w:rFonts w:hint="eastAsia"/>
        </w:rPr>
        <w:t>第一章</w:t>
      </w:r>
      <w:r w:rsidRPr="0065195E">
        <w:rPr>
          <w:rStyle w:val="40"/>
          <w:rFonts w:asciiTheme="minorHAnsi" w:eastAsia="Microsoft YaHei UI" w:hAnsiTheme="minorHAnsi"/>
          <w:i w:val="0"/>
          <w:iCs w:val="0"/>
          <w:color w:val="auto"/>
          <w:sz w:val="32"/>
        </w:rPr>
        <w:t xml:space="preserve">  </w:t>
      </w:r>
      <w:r w:rsidRPr="0065195E">
        <w:rPr>
          <w:rStyle w:val="40"/>
          <w:rFonts w:asciiTheme="minorHAnsi" w:eastAsia="Microsoft YaHei UI" w:hAnsiTheme="minorHAnsi" w:hint="eastAsia"/>
          <w:i w:val="0"/>
          <w:iCs w:val="0"/>
          <w:color w:val="auto"/>
          <w:sz w:val="32"/>
        </w:rPr>
        <w:t>Ajax</w:t>
      </w:r>
      <w:r w:rsidRPr="0065195E">
        <w:rPr>
          <w:rStyle w:val="40"/>
          <w:rFonts w:asciiTheme="minorHAnsi" w:eastAsia="Microsoft YaHei UI" w:hAnsiTheme="minorHAnsi" w:hint="eastAsia"/>
          <w:i w:val="0"/>
          <w:iCs w:val="0"/>
          <w:color w:val="auto"/>
          <w:sz w:val="32"/>
        </w:rPr>
        <w:t>简介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是一步的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rPr>
          <w:rFonts w:hint="eastAsia"/>
        </w:rPr>
        <w:t>并不是新的编程语言。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rPr>
          <w:rFonts w:hint="eastAsia"/>
        </w:rPr>
        <w:t>是页面与服务器进行数据交换的艺术。不加载整个页面的情况下进行局部刷新。</w:t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第二章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基础</w:t>
      </w:r>
    </w:p>
    <w:p w:rsidR="0065195E" w:rsidRDefault="0065195E" w:rsidP="0065195E">
      <w:pPr>
        <w:pStyle w:val="5"/>
      </w:pPr>
      <w:r>
        <w:rPr>
          <w:rFonts w:hint="eastAsia"/>
        </w:rPr>
        <w:t>7.2.1</w:t>
      </w:r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XHR</w:t>
      </w:r>
      <w:r>
        <w:rPr>
          <w:rFonts w:hint="eastAsia"/>
        </w:rPr>
        <w:t>对象</w:t>
      </w:r>
    </w:p>
    <w:p w:rsidR="0065195E" w:rsidRDefault="0065195E" w:rsidP="0065195E">
      <w:r>
        <w:tab/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对象，并且兼容</w:t>
      </w:r>
      <w:r>
        <w:rPr>
          <w:rFonts w:hint="eastAsia"/>
        </w:rPr>
        <w:t>IE5</w:t>
      </w:r>
      <w:r>
        <w:rPr>
          <w:rFonts w:hint="eastAsia"/>
        </w:rPr>
        <w:t>，</w:t>
      </w:r>
      <w:r>
        <w:rPr>
          <w:rFonts w:hint="eastAsia"/>
        </w:rPr>
        <w:t>IE6.</w:t>
      </w:r>
    </w:p>
    <w:p w:rsidR="0065195E" w:rsidRDefault="0065195E" w:rsidP="0065195E">
      <w:pPr>
        <w:pStyle w:val="code"/>
        <w:ind w:leftChars="300" w:left="720" w:right="480"/>
      </w:pPr>
      <w:r>
        <w:t>var xmlhttp;</w:t>
      </w:r>
    </w:p>
    <w:p w:rsidR="0065195E" w:rsidRDefault="0065195E" w:rsidP="0065195E">
      <w:pPr>
        <w:pStyle w:val="code"/>
        <w:ind w:leftChars="300" w:left="720" w:right="480"/>
      </w:pPr>
      <w:r>
        <w:t>if (window.XMLHttpRequest)</w:t>
      </w:r>
    </w:p>
    <w:p w:rsidR="0065195E" w:rsidRDefault="0065195E" w:rsidP="0065195E">
      <w:pPr>
        <w:pStyle w:val="code"/>
        <w:ind w:leftChars="300" w:left="720" w:right="480"/>
      </w:pPr>
      <w:r>
        <w:t xml:space="preserve">  {</w:t>
      </w:r>
      <w:r>
        <w:tab/>
        <w:t>// code for IE7+, Firefox, Chrome, Opera, Safari</w:t>
      </w:r>
    </w:p>
    <w:p w:rsidR="0065195E" w:rsidRDefault="0065195E" w:rsidP="0065195E">
      <w:pPr>
        <w:pStyle w:val="code"/>
        <w:ind w:leftChars="300" w:left="720" w:right="480" w:firstLine="720"/>
      </w:pPr>
      <w:r>
        <w:t xml:space="preserve">  xmlhttp=new XMLHttpRequest();</w:t>
      </w:r>
    </w:p>
    <w:p w:rsidR="0065195E" w:rsidRDefault="0065195E" w:rsidP="0065195E">
      <w:pPr>
        <w:pStyle w:val="code"/>
        <w:ind w:leftChars="300" w:left="720" w:right="480"/>
      </w:pPr>
      <w:r>
        <w:t xml:space="preserve">  }</w:t>
      </w:r>
    </w:p>
    <w:p w:rsidR="0065195E" w:rsidRDefault="0065195E" w:rsidP="0065195E">
      <w:pPr>
        <w:pStyle w:val="code"/>
        <w:ind w:leftChars="300" w:left="720" w:right="480"/>
      </w:pPr>
      <w:r>
        <w:t>else</w:t>
      </w:r>
    </w:p>
    <w:p w:rsidR="0065195E" w:rsidRDefault="0065195E" w:rsidP="0065195E">
      <w:pPr>
        <w:pStyle w:val="code"/>
        <w:ind w:leftChars="300" w:left="720" w:right="480"/>
      </w:pPr>
      <w:r>
        <w:t xml:space="preserve">  {</w:t>
      </w:r>
      <w:r>
        <w:tab/>
        <w:t>// code for IE6, IE5</w:t>
      </w:r>
    </w:p>
    <w:p w:rsidR="0065195E" w:rsidRDefault="0065195E" w:rsidP="0065195E">
      <w:pPr>
        <w:pStyle w:val="code"/>
        <w:ind w:leftChars="300" w:left="720" w:right="480" w:firstLine="720"/>
      </w:pPr>
      <w:r>
        <w:t xml:space="preserve">  xmlhttp=new ActiveXObject("Microsoft.XMLHTTP");</w:t>
      </w:r>
    </w:p>
    <w:p w:rsidR="0065195E" w:rsidRPr="004F02B9" w:rsidRDefault="0065195E" w:rsidP="0065195E">
      <w:pPr>
        <w:pStyle w:val="code"/>
        <w:ind w:leftChars="300" w:left="720" w:right="480"/>
      </w:pPr>
      <w:r>
        <w:t xml:space="preserve">  }</w:t>
      </w:r>
    </w:p>
    <w:p w:rsidR="0065195E" w:rsidRDefault="0065195E" w:rsidP="0065195E">
      <w:pPr>
        <w:pStyle w:val="5"/>
      </w:pPr>
      <w:r>
        <w:rPr>
          <w:rFonts w:hint="eastAsia"/>
        </w:rPr>
        <w:t>7.2.2</w:t>
      </w:r>
      <w:r>
        <w:t xml:space="preserve">  </w:t>
      </w:r>
      <w:r>
        <w:rPr>
          <w:rFonts w:hint="eastAsia"/>
        </w:rPr>
        <w:t>向服务器发送请求</w:t>
      </w:r>
    </w:p>
    <w:p w:rsidR="0065195E" w:rsidRDefault="0065195E" w:rsidP="0065195E"/>
    <w:p w:rsidR="0065195E" w:rsidRDefault="0065195E" w:rsidP="0065195E">
      <w:r>
        <w:rPr>
          <w:rFonts w:hint="eastAsia"/>
        </w:rPr>
        <w:t>Get</w:t>
      </w:r>
      <w:r>
        <w:rPr>
          <w:rFonts w:hint="eastAsia"/>
        </w:rPr>
        <w:t>请求示例：</w:t>
      </w:r>
    </w:p>
    <w:p w:rsidR="0065195E" w:rsidRDefault="0065195E" w:rsidP="0065195E">
      <w:pPr>
        <w:pStyle w:val="code"/>
        <w:ind w:left="480" w:right="480"/>
      </w:pPr>
      <w:r>
        <w:t>var xmlhttp;</w:t>
      </w:r>
    </w:p>
    <w:p w:rsidR="0065195E" w:rsidRDefault="0065195E" w:rsidP="0065195E">
      <w:pPr>
        <w:pStyle w:val="code"/>
        <w:ind w:left="480" w:right="480"/>
      </w:pPr>
      <w:r>
        <w:t>if (window.XMLHttpRequest)</w:t>
      </w:r>
    </w:p>
    <w:p w:rsidR="0065195E" w:rsidRDefault="0065195E" w:rsidP="0065195E">
      <w:pPr>
        <w:pStyle w:val="code"/>
        <w:ind w:left="480" w:right="480"/>
      </w:pPr>
      <w:r>
        <w:t xml:space="preserve"> {// code for IE7+, Firefox, Chrome, Opera, Safari</w:t>
      </w:r>
    </w:p>
    <w:p w:rsidR="0065195E" w:rsidRDefault="0065195E" w:rsidP="0065195E">
      <w:pPr>
        <w:pStyle w:val="code"/>
        <w:ind w:left="480" w:right="480"/>
      </w:pPr>
      <w:r>
        <w:t xml:space="preserve">  </w:t>
      </w:r>
      <w:r>
        <w:tab/>
        <w:t>xmlhttp=new XMLHttpRequest();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  <w:r>
        <w:t>else</w:t>
      </w:r>
    </w:p>
    <w:p w:rsidR="0065195E" w:rsidRDefault="0065195E" w:rsidP="0065195E">
      <w:pPr>
        <w:pStyle w:val="code"/>
        <w:ind w:left="480" w:right="480"/>
      </w:pPr>
      <w:r>
        <w:t xml:space="preserve">  {// code for IE6, IE5</w:t>
      </w:r>
    </w:p>
    <w:p w:rsidR="0065195E" w:rsidRDefault="0065195E" w:rsidP="0065195E">
      <w:pPr>
        <w:pStyle w:val="code"/>
        <w:ind w:left="480" w:right="480"/>
      </w:pPr>
      <w:r>
        <w:t xml:space="preserve"> </w:t>
      </w:r>
      <w:r>
        <w:tab/>
        <w:t xml:space="preserve"> xmlhttp=new ActiveXObject("Microsoft.XMLHTTP");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</w:p>
    <w:p w:rsidR="0065195E" w:rsidRDefault="0065195E" w:rsidP="0065195E">
      <w:pPr>
        <w:pStyle w:val="code"/>
        <w:ind w:left="480" w:right="480"/>
      </w:pPr>
      <w:r>
        <w:t>xmlhttp.onreadystatechange=function()</w:t>
      </w:r>
    </w:p>
    <w:p w:rsidR="0065195E" w:rsidRDefault="0065195E" w:rsidP="0065195E">
      <w:pPr>
        <w:pStyle w:val="code"/>
        <w:ind w:left="480" w:right="480"/>
      </w:pPr>
      <w:r>
        <w:t xml:space="preserve">  {</w:t>
      </w:r>
    </w:p>
    <w:p w:rsidR="0065195E" w:rsidRDefault="0065195E" w:rsidP="0065195E">
      <w:pPr>
        <w:pStyle w:val="code"/>
        <w:ind w:left="480" w:right="480"/>
      </w:pPr>
      <w:r>
        <w:t xml:space="preserve"> </w:t>
      </w:r>
      <w:r>
        <w:tab/>
        <w:t xml:space="preserve"> if (xmlhttp.readyState==4 &amp;&amp; xmlhttp.status==200)</w:t>
      </w:r>
    </w:p>
    <w:p w:rsidR="0065195E" w:rsidRDefault="0065195E" w:rsidP="0065195E">
      <w:pPr>
        <w:pStyle w:val="code"/>
        <w:ind w:left="480" w:right="480"/>
      </w:pPr>
      <w:r>
        <w:t xml:space="preserve">   </w:t>
      </w:r>
      <w:r>
        <w:tab/>
        <w:t xml:space="preserve"> {</w:t>
      </w:r>
    </w:p>
    <w:p w:rsidR="0065195E" w:rsidRDefault="0065195E" w:rsidP="0065195E">
      <w:pPr>
        <w:pStyle w:val="code"/>
        <w:ind w:left="480" w:right="480"/>
      </w:pPr>
      <w:r>
        <w:t xml:space="preserve">    </w:t>
      </w:r>
      <w:r>
        <w:tab/>
      </w:r>
      <w:r>
        <w:tab/>
        <w:t>document.getElementById("myDiv").innerHTML=xmlhttp.responseText;</w:t>
      </w:r>
    </w:p>
    <w:p w:rsidR="0065195E" w:rsidRDefault="0065195E" w:rsidP="0065195E">
      <w:pPr>
        <w:pStyle w:val="code"/>
        <w:ind w:left="480" w:right="480"/>
      </w:pPr>
      <w:r>
        <w:t xml:space="preserve">    </w:t>
      </w:r>
      <w:r>
        <w:tab/>
        <w:t>}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  <w:r>
        <w:t>xmlhttp.open("GET","../ajax/demo_get.asp.htm",true);</w:t>
      </w:r>
    </w:p>
    <w:p w:rsidR="0065195E" w:rsidRPr="007B7F1F" w:rsidRDefault="0065195E" w:rsidP="0065195E">
      <w:pPr>
        <w:pStyle w:val="code"/>
        <w:ind w:left="480" w:right="480"/>
      </w:pPr>
      <w:r>
        <w:t>xmlhttp.send();</w:t>
      </w:r>
    </w:p>
    <w:p w:rsidR="0065195E" w:rsidRDefault="0065195E" w:rsidP="0065195E">
      <w:pPr>
        <w:pStyle w:val="5"/>
      </w:pPr>
      <w:r>
        <w:rPr>
          <w:rFonts w:hint="eastAsia"/>
        </w:rPr>
        <w:t>7.2.3</w:t>
      </w:r>
      <w:r>
        <w:t xml:space="preserve">  </w:t>
      </w:r>
      <w:r>
        <w:rPr>
          <w:rFonts w:hint="eastAsia"/>
        </w:rPr>
        <w:t>获得来自服务器的响应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3E98830" wp14:editId="011A5ED3">
            <wp:extent cx="3362325" cy="8667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="480" w:right="480"/>
      </w:pPr>
      <w:r>
        <w:t>document.getElementById("myDiv").innerHTML=xmlhttp.responseText;</w:t>
      </w:r>
    </w:p>
    <w:p w:rsidR="0065195E" w:rsidRDefault="0065195E" w:rsidP="0065195E">
      <w:pPr>
        <w:pStyle w:val="5"/>
      </w:pPr>
      <w:r>
        <w:rPr>
          <w:rFonts w:hint="eastAsia"/>
        </w:rPr>
        <w:lastRenderedPageBreak/>
        <w:t>7.2.4</w:t>
      </w:r>
      <w:r>
        <w:t xml:space="preserve">  onreadystatechange </w:t>
      </w:r>
      <w:r>
        <w:t>事件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6BB47FC5" wp14:editId="06968E79">
            <wp:extent cx="5772150" cy="264795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="480" w:right="480"/>
      </w:pPr>
      <w:r>
        <w:t>xmlhttp.onreadystatechange=function()</w:t>
      </w:r>
    </w:p>
    <w:p w:rsidR="0065195E" w:rsidRDefault="0065195E" w:rsidP="0065195E">
      <w:pPr>
        <w:pStyle w:val="code"/>
        <w:ind w:left="480" w:right="480"/>
      </w:pPr>
      <w:r>
        <w:t>{</w:t>
      </w:r>
    </w:p>
    <w:p w:rsidR="0065195E" w:rsidRDefault="0065195E" w:rsidP="0065195E">
      <w:pPr>
        <w:pStyle w:val="code"/>
        <w:ind w:left="480" w:right="480" w:firstLine="720"/>
      </w:pPr>
      <w:r>
        <w:t>if (xmlhttp.readyState==4 &amp;&amp; xmlhttp.status==200)</w:t>
      </w:r>
    </w:p>
    <w:p w:rsidR="0065195E" w:rsidRDefault="0065195E" w:rsidP="0065195E">
      <w:pPr>
        <w:pStyle w:val="code"/>
        <w:ind w:left="480" w:right="480" w:firstLine="720"/>
      </w:pPr>
      <w:r>
        <w:t>{</w:t>
      </w:r>
    </w:p>
    <w:p w:rsidR="0065195E" w:rsidRDefault="0065195E" w:rsidP="0065195E">
      <w:pPr>
        <w:pStyle w:val="code"/>
        <w:ind w:left="480" w:right="480" w:firstLineChars="500" w:firstLine="900"/>
      </w:pPr>
      <w:r>
        <w:t>document.getElementById("myDiv").innerHTML=xmlhttp.responseText;</w:t>
      </w:r>
    </w:p>
    <w:p w:rsidR="0065195E" w:rsidRDefault="0065195E" w:rsidP="0065195E">
      <w:pPr>
        <w:pStyle w:val="code"/>
        <w:ind w:left="480" w:right="480" w:firstLine="720"/>
      </w:pPr>
      <w:r>
        <w:t>}</w:t>
      </w:r>
    </w:p>
    <w:p w:rsidR="0065195E" w:rsidRPr="007B7F1F" w:rsidRDefault="0065195E" w:rsidP="0065195E">
      <w:pPr>
        <w:pStyle w:val="code"/>
        <w:ind w:left="480" w:right="480"/>
      </w:pPr>
      <w:r>
        <w:t>}</w:t>
      </w:r>
    </w:p>
    <w:p w:rsidR="0065195E" w:rsidRDefault="0065195E" w:rsidP="0065195E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进阶</w:t>
      </w:r>
    </w:p>
    <w:p w:rsidR="0065195E" w:rsidRPr="004F02B9" w:rsidRDefault="0065195E" w:rsidP="0065195E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高级</w:t>
      </w:r>
    </w:p>
    <w:p w:rsidR="0065195E" w:rsidRPr="0065195E" w:rsidRDefault="0065195E" w:rsidP="0065195E">
      <w:pPr>
        <w:rPr>
          <w:rFonts w:hint="eastAsia"/>
        </w:rPr>
      </w:pPr>
    </w:p>
    <w:p w:rsidR="00032735" w:rsidRDefault="00032735" w:rsidP="00032735">
      <w:pPr>
        <w:pStyle w:val="2"/>
      </w:pPr>
      <w:r>
        <w:rPr>
          <w:rFonts w:hint="eastAsia"/>
        </w:rPr>
        <w:t>第七节</w:t>
      </w:r>
      <w:r>
        <w:rPr>
          <w:rFonts w:hint="eastAsia"/>
        </w:rPr>
        <w:t xml:space="preserve">  Angular2</w:t>
      </w:r>
    </w:p>
    <w:p w:rsidR="0049069C" w:rsidRDefault="0049069C" w:rsidP="0049069C"/>
    <w:p w:rsidR="0049069C" w:rsidRPr="0049069C" w:rsidRDefault="0049069C" w:rsidP="0049069C">
      <w:pPr>
        <w:pStyle w:val="2"/>
        <w:rPr>
          <w:rFonts w:hint="eastAsia"/>
        </w:rPr>
      </w:pPr>
      <w:r>
        <w:rPr>
          <w:rFonts w:hint="eastAsia"/>
        </w:rPr>
        <w:t>第八节</w:t>
      </w:r>
      <w:r>
        <w:rPr>
          <w:rFonts w:hint="eastAsia"/>
        </w:rPr>
        <w:t xml:space="preserve">  Node</w:t>
      </w:r>
      <w:r>
        <w:t>.js</w:t>
      </w:r>
      <w:bookmarkStart w:id="0" w:name="_GoBack"/>
      <w:bookmarkEnd w:id="0"/>
    </w:p>
    <w:sectPr w:rsidR="0049069C" w:rsidRPr="0049069C" w:rsidSect="00B51E03">
      <w:footerReference w:type="default" r:id="rId36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E10" w:rsidRDefault="00330E10">
      <w:r>
        <w:separator/>
      </w:r>
    </w:p>
    <w:p w:rsidR="00330E10" w:rsidRDefault="00330E10"/>
  </w:endnote>
  <w:endnote w:type="continuationSeparator" w:id="0">
    <w:p w:rsidR="00330E10" w:rsidRDefault="00330E10">
      <w:r>
        <w:continuationSeparator/>
      </w:r>
    </w:p>
    <w:p w:rsidR="00330E10" w:rsidRDefault="00330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49069C">
          <w:rPr>
            <w:noProof/>
            <w:lang w:val="zh-CN" w:bidi="zh-CN"/>
          </w:rPr>
          <w:t>17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E10" w:rsidRDefault="00330E10">
      <w:r>
        <w:separator/>
      </w:r>
    </w:p>
    <w:p w:rsidR="00330E10" w:rsidRDefault="00330E10"/>
  </w:footnote>
  <w:footnote w:type="continuationSeparator" w:id="0">
    <w:p w:rsidR="00330E10" w:rsidRDefault="00330E10">
      <w:r>
        <w:continuationSeparator/>
      </w:r>
    </w:p>
    <w:p w:rsidR="00330E10" w:rsidRDefault="00330E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4C0ADA"/>
    <w:multiLevelType w:val="hybridMultilevel"/>
    <w:tmpl w:val="49E4341C"/>
    <w:lvl w:ilvl="0" w:tplc="07FCA076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26"/>
  </w:num>
  <w:num w:numId="5">
    <w:abstractNumId w:val="0"/>
  </w:num>
  <w:num w:numId="6">
    <w:abstractNumId w:val="6"/>
  </w:num>
  <w:num w:numId="7">
    <w:abstractNumId w:val="24"/>
  </w:num>
  <w:num w:numId="8">
    <w:abstractNumId w:val="29"/>
  </w:num>
  <w:num w:numId="9">
    <w:abstractNumId w:val="8"/>
  </w:num>
  <w:num w:numId="10">
    <w:abstractNumId w:val="21"/>
  </w:num>
  <w:num w:numId="11">
    <w:abstractNumId w:val="32"/>
  </w:num>
  <w:num w:numId="12">
    <w:abstractNumId w:val="25"/>
  </w:num>
  <w:num w:numId="13">
    <w:abstractNumId w:val="16"/>
  </w:num>
  <w:num w:numId="14">
    <w:abstractNumId w:val="11"/>
  </w:num>
  <w:num w:numId="15">
    <w:abstractNumId w:val="15"/>
  </w:num>
  <w:num w:numId="16">
    <w:abstractNumId w:val="4"/>
  </w:num>
  <w:num w:numId="17">
    <w:abstractNumId w:val="28"/>
  </w:num>
  <w:num w:numId="18">
    <w:abstractNumId w:val="14"/>
  </w:num>
  <w:num w:numId="19">
    <w:abstractNumId w:val="17"/>
  </w:num>
  <w:num w:numId="20">
    <w:abstractNumId w:val="9"/>
  </w:num>
  <w:num w:numId="21">
    <w:abstractNumId w:val="30"/>
  </w:num>
  <w:num w:numId="22">
    <w:abstractNumId w:val="27"/>
  </w:num>
  <w:num w:numId="23">
    <w:abstractNumId w:val="31"/>
  </w:num>
  <w:num w:numId="24">
    <w:abstractNumId w:val="23"/>
  </w:num>
  <w:num w:numId="25">
    <w:abstractNumId w:val="3"/>
  </w:num>
  <w:num w:numId="26">
    <w:abstractNumId w:val="20"/>
  </w:num>
  <w:num w:numId="27">
    <w:abstractNumId w:val="13"/>
  </w:num>
  <w:num w:numId="28">
    <w:abstractNumId w:val="18"/>
  </w:num>
  <w:num w:numId="29">
    <w:abstractNumId w:val="10"/>
  </w:num>
  <w:num w:numId="30">
    <w:abstractNumId w:val="22"/>
  </w:num>
  <w:num w:numId="31">
    <w:abstractNumId w:val="7"/>
  </w:num>
  <w:num w:numId="32">
    <w:abstractNumId w:val="1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25"/>
    <w:rsid w:val="00032735"/>
    <w:rsid w:val="0004068E"/>
    <w:rsid w:val="000C7E5E"/>
    <w:rsid w:val="000D2F8D"/>
    <w:rsid w:val="000D5142"/>
    <w:rsid w:val="00143592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30E10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9069C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032C5"/>
    <w:rsid w:val="00620E31"/>
    <w:rsid w:val="00627221"/>
    <w:rsid w:val="0065195E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A00F75"/>
    <w:rsid w:val="00A14625"/>
    <w:rsid w:val="00A77F81"/>
    <w:rsid w:val="00A8498C"/>
    <w:rsid w:val="00AA5F48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86D1D"/>
    <w:rsid w:val="00E920BB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06BFA"/>
  <w15:chartTrackingRefBased/>
  <w15:docId w15:val="{955252BE-7694-4EDE-9B19-AF454E73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6519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</w:pPr>
    <w:rPr>
      <w:rFonts w:ascii="Consolas" w:hAnsi="Consolas"/>
      <w:color w:val="276D5B" w:themeColor="accent3" w:themeShade="80"/>
      <w:sz w:val="18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65195E"/>
    <w:rPr>
      <w:rFonts w:ascii="Consolas" w:eastAsia="Microsoft YaHei UI" w:hAnsi="Consolas"/>
      <w:color w:val="276D5B" w:themeColor="accent3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www.w3school.com.cn/jque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www.w3school.com.cn/jquery" TargetMode="External"/><Relationship Id="rId35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13</TotalTime>
  <Pages>17</Pages>
  <Words>1156</Words>
  <Characters>6592</Characters>
  <Application>Microsoft Office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</cp:lastModifiedBy>
  <cp:revision>6</cp:revision>
  <dcterms:created xsi:type="dcterms:W3CDTF">2017-07-26T13:58:00Z</dcterms:created>
  <dcterms:modified xsi:type="dcterms:W3CDTF">2017-07-26T14:20:00Z</dcterms:modified>
</cp:coreProperties>
</file>