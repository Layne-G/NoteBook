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D6" w:rsidRDefault="009046D6" w:rsidP="009046D6">
      <w:pPr>
        <w:pStyle w:val="1"/>
        <w:jc w:val="center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t>Git笔记</w:t>
      </w:r>
    </w:p>
    <w:p w:rsidR="009046D6" w:rsidRDefault="009046D6" w:rsidP="009046D6">
      <w:pPr>
        <w:pStyle w:val="4"/>
      </w:pPr>
      <w:r>
        <w:t>1.1  Git</w:t>
      </w:r>
      <w:r>
        <w:rPr>
          <w:rFonts w:hint="eastAsia"/>
        </w:rPr>
        <w:t>的诞生</w:t>
      </w:r>
    </w:p>
    <w:p w:rsidR="009046D6" w:rsidRDefault="009046D6" w:rsidP="009046D6">
      <w:r>
        <w:tab/>
        <w:t xml:space="preserve">Linus </w:t>
      </w:r>
      <w:r>
        <w:rPr>
          <w:rFonts w:hint="eastAsia"/>
        </w:rPr>
        <w:t>两周时间就搞定了。</w:t>
      </w:r>
    </w:p>
    <w:p w:rsidR="009046D6" w:rsidRDefault="009046D6" w:rsidP="009046D6">
      <w:pPr>
        <w:pStyle w:val="5"/>
      </w:pPr>
      <w:r>
        <w:rPr>
          <w:rFonts w:hint="eastAsia"/>
        </w:rPr>
        <w:t>集中式与分布式</w:t>
      </w:r>
    </w:p>
    <w:p w:rsidR="009046D6" w:rsidRDefault="009046D6" w:rsidP="009046D6">
      <w:pPr>
        <w:pStyle w:val="afff1"/>
        <w:ind w:left="720" w:firstLineChars="0" w:firstLine="0"/>
      </w:pPr>
      <w:r>
        <w:rPr>
          <w:rFonts w:hint="eastAsia"/>
        </w:rPr>
        <w:t>集中式</w:t>
      </w:r>
      <w:r>
        <w:t>:</w:t>
      </w:r>
    </w:p>
    <w:p w:rsidR="009046D6" w:rsidRDefault="009046D6" w:rsidP="009046D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>
            <wp:extent cx="2343150" cy="1581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afff1"/>
        <w:ind w:left="720" w:firstLineChars="0" w:firstLine="0"/>
      </w:pPr>
      <w:r>
        <w:rPr>
          <w:rFonts w:hint="eastAsia"/>
        </w:rPr>
        <w:t>分布式：</w:t>
      </w:r>
    </w:p>
    <w:p w:rsidR="009046D6" w:rsidRDefault="009046D6" w:rsidP="009046D6">
      <w:pPr>
        <w:pStyle w:val="afff1"/>
        <w:ind w:left="720" w:firstLineChars="0" w:firstLine="720"/>
      </w:pPr>
      <w:r>
        <w:rPr>
          <w:noProof/>
        </w:rPr>
        <w:drawing>
          <wp:inline distT="0" distB="0" distL="0" distR="0">
            <wp:extent cx="4286250" cy="3457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rPr>
          <w:rFonts w:hint="eastAsia"/>
        </w:rPr>
        <w:t>安装</w:t>
      </w:r>
      <w:r>
        <w:t>Git</w:t>
      </w:r>
    </w:p>
    <w:p w:rsidR="009046D6" w:rsidRDefault="009046D6" w:rsidP="009046D6">
      <w:pPr>
        <w:ind w:left="720"/>
      </w:pPr>
      <w:r>
        <w:rPr>
          <w:rFonts w:hint="eastAsia"/>
        </w:rPr>
        <w:t>设置邮箱和用户名：</w:t>
      </w:r>
    </w:p>
    <w:p w:rsidR="009046D6" w:rsidRDefault="009046D6" w:rsidP="009046D6">
      <w:pPr>
        <w:ind w:left="720" w:firstLine="720"/>
      </w:pPr>
      <w:r>
        <w:rPr>
          <w:noProof/>
        </w:rPr>
        <w:drawing>
          <wp:inline distT="0" distB="0" distL="0" distR="0">
            <wp:extent cx="3228975" cy="5143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>Git</w:t>
      </w:r>
      <w:r>
        <w:rPr>
          <w:rFonts w:hint="eastAsia"/>
        </w:rPr>
        <w:t>原理</w:t>
      </w:r>
    </w:p>
    <w:p w:rsidR="009046D6" w:rsidRDefault="009046D6" w:rsidP="009046D6">
      <w:r>
        <w:tab/>
        <w:t>Git</w:t>
      </w:r>
      <w:r>
        <w:rPr>
          <w:rFonts w:hint="eastAsia"/>
        </w:rPr>
        <w:t>对文件的存储更像是对小型文件系统的</w:t>
      </w:r>
      <w:r>
        <w:rPr>
          <w:rFonts w:hint="eastAsia"/>
          <w:b/>
        </w:rPr>
        <w:t>快照</w:t>
      </w:r>
      <w:r>
        <w:rPr>
          <w:rFonts w:hint="eastAsia"/>
        </w:rPr>
        <w:t>。而想</w:t>
      </w:r>
      <w:r>
        <w:t>svn</w:t>
      </w:r>
      <w:r>
        <w:rPr>
          <w:rFonts w:hint="eastAsia"/>
        </w:rPr>
        <w:t>等集中式会比较文件的差异性，并记录差异性。</w:t>
      </w:r>
    </w:p>
    <w:p w:rsidR="009046D6" w:rsidRDefault="009046D6" w:rsidP="009046D6">
      <w:pPr>
        <w:rPr>
          <w:b/>
          <w:color w:val="FF0000"/>
          <w:sz w:val="20"/>
        </w:rPr>
      </w:pPr>
      <w:r>
        <w:lastRenderedPageBreak/>
        <w:tab/>
      </w:r>
      <w:r>
        <w:rPr>
          <w:b/>
          <w:color w:val="FF0000"/>
          <w:sz w:val="20"/>
        </w:rPr>
        <w:t>Git</w:t>
      </w:r>
      <w:r>
        <w:rPr>
          <w:rFonts w:hint="eastAsia"/>
          <w:b/>
          <w:color w:val="FF0000"/>
          <w:sz w:val="20"/>
        </w:rPr>
        <w:t>中存在</w:t>
      </w:r>
      <w:r>
        <w:rPr>
          <w:rFonts w:hint="eastAsia"/>
          <w:b/>
          <w:i/>
          <w:sz w:val="20"/>
        </w:rPr>
        <w:t>三种状态</w:t>
      </w:r>
      <w:r>
        <w:rPr>
          <w:rFonts w:hint="eastAsia"/>
          <w:b/>
          <w:color w:val="FF0000"/>
          <w:sz w:val="20"/>
        </w:rPr>
        <w:t>，已修改，已提交，已暂存。</w:t>
      </w:r>
      <w:r>
        <w:rPr>
          <w:rFonts w:hint="eastAsia"/>
          <w:b/>
          <w:i/>
          <w:sz w:val="20"/>
        </w:rPr>
        <w:t>三种目录</w:t>
      </w:r>
      <w:r>
        <w:rPr>
          <w:rFonts w:hint="eastAsia"/>
          <w:b/>
          <w:color w:val="FF0000"/>
          <w:sz w:val="20"/>
        </w:rPr>
        <w:t>：工作目录，暂存目录，</w:t>
      </w:r>
      <w:r>
        <w:rPr>
          <w:b/>
          <w:color w:val="FF0000"/>
          <w:sz w:val="20"/>
        </w:rPr>
        <w:t>Git</w:t>
      </w:r>
      <w:r>
        <w:rPr>
          <w:rFonts w:hint="eastAsia"/>
          <w:b/>
          <w:color w:val="FF0000"/>
          <w:sz w:val="20"/>
        </w:rPr>
        <w:t>仓库目录</w:t>
      </w:r>
    </w:p>
    <w:p w:rsidR="009046D6" w:rsidRDefault="009046D6" w:rsidP="009046D6">
      <w:pPr>
        <w:ind w:left="720" w:firstLine="720"/>
        <w:rPr>
          <w:b/>
          <w:color w:val="FF0000"/>
          <w:sz w:val="20"/>
        </w:rPr>
      </w:pPr>
      <w:r>
        <w:rPr>
          <w:noProof/>
        </w:rPr>
        <w:drawing>
          <wp:inline distT="0" distB="0" distL="0" distR="0">
            <wp:extent cx="3848100" cy="20193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rPr>
          <w:color w:val="595959" w:themeColor="text1" w:themeTint="A6"/>
        </w:rPr>
      </w:pPr>
      <w:r>
        <w:rPr>
          <w:b/>
          <w:color w:val="FF0000"/>
          <w:sz w:val="20"/>
        </w:rPr>
        <w:tab/>
      </w:r>
      <w:r>
        <w:t>Git</w:t>
      </w:r>
      <w:r>
        <w:rPr>
          <w:rFonts w:hint="eastAsia"/>
        </w:rPr>
        <w:t>的基本工作流程：</w:t>
      </w:r>
    </w:p>
    <w:p w:rsidR="009046D6" w:rsidRDefault="009046D6" w:rsidP="009046D6">
      <w:pPr>
        <w:pStyle w:val="afff1"/>
        <w:numPr>
          <w:ilvl w:val="0"/>
          <w:numId w:val="33"/>
        </w:numPr>
        <w:ind w:firstLineChars="0"/>
        <w:rPr>
          <w:b/>
          <w:color w:val="FF0000"/>
        </w:rPr>
      </w:pPr>
      <w:r>
        <w:rPr>
          <w:rFonts w:hint="eastAsia"/>
        </w:rPr>
        <w:t>在工作目录中修改文件</w:t>
      </w:r>
      <w:r>
        <w:t xml:space="preserve">   </w:t>
      </w:r>
      <w:r>
        <w:rPr>
          <w:b/>
          <w:color w:val="FF0000"/>
        </w:rPr>
        <w:t xml:space="preserve"> vi   xxx</w:t>
      </w:r>
    </w:p>
    <w:p w:rsidR="009046D6" w:rsidRDefault="009046D6" w:rsidP="009046D6">
      <w:pPr>
        <w:pStyle w:val="afff1"/>
        <w:numPr>
          <w:ilvl w:val="0"/>
          <w:numId w:val="33"/>
        </w:numPr>
        <w:ind w:firstLineChars="0"/>
        <w:rPr>
          <w:b/>
          <w:color w:val="FF0000"/>
        </w:rPr>
      </w:pPr>
      <w:r>
        <w:rPr>
          <w:rFonts w:hint="eastAsia"/>
        </w:rPr>
        <w:t>暂存文件，将文件快照放入暂存区域</w:t>
      </w:r>
      <w:r>
        <w:t xml:space="preserve">     </w:t>
      </w:r>
      <w:r>
        <w:rPr>
          <w:b/>
          <w:color w:val="FF0000"/>
        </w:rPr>
        <w:t>git   add</w:t>
      </w:r>
    </w:p>
    <w:p w:rsidR="009046D6" w:rsidRDefault="009046D6" w:rsidP="009046D6">
      <w:pPr>
        <w:pStyle w:val="afff1"/>
        <w:numPr>
          <w:ilvl w:val="0"/>
          <w:numId w:val="33"/>
        </w:numPr>
        <w:ind w:firstLineChars="0"/>
        <w:rPr>
          <w:b/>
          <w:color w:val="FF0000"/>
        </w:rPr>
      </w:pPr>
      <w:r>
        <w:rPr>
          <w:rFonts w:hint="eastAsia"/>
        </w:rPr>
        <w:t>提交更新，将快照永久存到</w:t>
      </w:r>
      <w:r>
        <w:t>Git</w:t>
      </w:r>
      <w:r>
        <w:rPr>
          <w:rFonts w:hint="eastAsia"/>
        </w:rPr>
        <w:t>仓库中</w:t>
      </w:r>
      <w:r>
        <w:t xml:space="preserve">    </w:t>
      </w:r>
      <w:r>
        <w:rPr>
          <w:b/>
          <w:color w:val="FF0000"/>
        </w:rPr>
        <w:t>git    commit</w:t>
      </w:r>
    </w:p>
    <w:p w:rsidR="009046D6" w:rsidRDefault="009046D6" w:rsidP="009046D6">
      <w:pPr>
        <w:pStyle w:val="4"/>
      </w:pPr>
      <w:r>
        <w:t xml:space="preserve">1.2 </w:t>
      </w:r>
      <w:r>
        <w:rPr>
          <w:rFonts w:hint="eastAsia"/>
        </w:rPr>
        <w:t>创建版本库</w:t>
      </w:r>
    </w:p>
    <w:p w:rsidR="009046D6" w:rsidRDefault="009046D6" w:rsidP="009046D6">
      <w:pPr>
        <w:pStyle w:val="5"/>
      </w:pPr>
      <w:r>
        <w:tab/>
        <w:t xml:space="preserve">1. </w:t>
      </w:r>
      <w:r>
        <w:rPr>
          <w:rFonts w:hint="eastAsia"/>
        </w:rPr>
        <w:t>创建版本库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1371600" cy="333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2. </w:t>
      </w:r>
      <w:r>
        <w:rPr>
          <w:rFonts w:hint="eastAsia"/>
        </w:rPr>
        <w:t>添加文件</w:t>
      </w:r>
    </w:p>
    <w:p w:rsidR="009046D6" w:rsidRDefault="009046D6" w:rsidP="0035102C">
      <w:pPr>
        <w:pStyle w:val="code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343150" cy="561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3. </w:t>
      </w:r>
      <w:r>
        <w:rPr>
          <w:rFonts w:hint="eastAsia"/>
        </w:rPr>
        <w:t>文件状态</w:t>
      </w:r>
    </w:p>
    <w:p w:rsidR="009046D6" w:rsidRDefault="009046D6" w:rsidP="0035102C">
      <w:pPr>
        <w:pStyle w:val="code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838450" cy="666750"/>
            <wp:effectExtent l="0" t="0" r="0" b="0"/>
            <wp:docPr id="20" name="图片 20" descr="@FZF2EZ~L4RTZ{QP1LO~]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@FZF2EZ~L4RTZ{QP1LO~]O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  <w:rPr>
          <w:color w:val="262626" w:themeColor="text1" w:themeTint="D9"/>
        </w:rPr>
      </w:pPr>
      <w:r>
        <w:tab/>
        <w:t xml:space="preserve">4. </w:t>
      </w:r>
      <w:r>
        <w:rPr>
          <w:rFonts w:hint="eastAsia"/>
        </w:rPr>
        <w:t>提交版本</w:t>
      </w:r>
    </w:p>
    <w:p w:rsidR="009046D6" w:rsidRDefault="009046D6" w:rsidP="0035102C">
      <w:pPr>
        <w:pStyle w:val="code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981325" cy="9906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rPr>
          <w:b/>
          <w:color w:val="FF0000"/>
          <w:u w:val="single"/>
        </w:rPr>
      </w:pPr>
      <w:r>
        <w:tab/>
      </w:r>
      <w:r>
        <w:tab/>
      </w:r>
      <w:r>
        <w:rPr>
          <w:rFonts w:hint="eastAsia"/>
          <w:b/>
          <w:color w:val="FF0000"/>
          <w:u w:val="single"/>
        </w:rPr>
        <w:t>注意</w:t>
      </w:r>
      <w:r>
        <w:rPr>
          <w:b/>
          <w:color w:val="FF0000"/>
          <w:u w:val="single"/>
        </w:rPr>
        <w:t xml:space="preserve">: -a </w:t>
      </w:r>
      <w:r>
        <w:rPr>
          <w:rFonts w:hint="eastAsia"/>
          <w:b/>
          <w:color w:val="FF0000"/>
          <w:u w:val="single"/>
        </w:rPr>
        <w:t>并不会提交新的文件，只是会提交原本存在又被修改的文件</w:t>
      </w:r>
    </w:p>
    <w:p w:rsidR="009046D6" w:rsidRDefault="009046D6" w:rsidP="009046D6">
      <w:pPr>
        <w:pStyle w:val="5"/>
        <w:rPr>
          <w:color w:val="262626" w:themeColor="text1" w:themeTint="D9"/>
        </w:rPr>
      </w:pPr>
      <w:r>
        <w:tab/>
        <w:t xml:space="preserve">5. </w:t>
      </w:r>
      <w:r>
        <w:rPr>
          <w:rFonts w:hint="eastAsia"/>
        </w:rPr>
        <w:t>文件删除与重命名</w:t>
      </w:r>
    </w:p>
    <w:p w:rsidR="009046D6" w:rsidRDefault="009046D6" w:rsidP="0035102C">
      <w:pPr>
        <w:pStyle w:val="code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105025" cy="8858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4"/>
      </w:pPr>
      <w:r>
        <w:lastRenderedPageBreak/>
        <w:t xml:space="preserve">1.3 </w:t>
      </w:r>
      <w:r>
        <w:rPr>
          <w:rFonts w:hint="eastAsia"/>
        </w:rPr>
        <w:t>时光穿梭</w:t>
      </w:r>
    </w:p>
    <w:p w:rsidR="009046D6" w:rsidRDefault="009046D6" w:rsidP="009046D6">
      <w:pPr>
        <w:pStyle w:val="5"/>
      </w:pPr>
      <w:r>
        <w:tab/>
        <w:t xml:space="preserve">1.3.1 </w:t>
      </w:r>
      <w:r>
        <w:rPr>
          <w:rFonts w:hint="eastAsia"/>
        </w:rPr>
        <w:t>版本回退</w:t>
      </w:r>
    </w:p>
    <w:p w:rsidR="009046D6" w:rsidRDefault="009046D6" w:rsidP="0035102C">
      <w:pPr>
        <w:pStyle w:val="code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190750" cy="942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1.3.2 </w:t>
      </w:r>
      <w:r>
        <w:rPr>
          <w:rFonts w:hint="eastAsia"/>
        </w:rPr>
        <w:t>管理修改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4133850" cy="390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1.3.3 </w:t>
      </w:r>
      <w:r>
        <w:rPr>
          <w:rFonts w:hint="eastAsia"/>
        </w:rPr>
        <w:t>撤销修改</w:t>
      </w:r>
    </w:p>
    <w:p w:rsidR="009046D6" w:rsidRDefault="009046D6" w:rsidP="0035102C">
      <w:pPr>
        <w:pStyle w:val="code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600325" cy="6953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ab/>
        <w:t xml:space="preserve">1.3.4 </w:t>
      </w:r>
      <w:r>
        <w:rPr>
          <w:rFonts w:hint="eastAsia"/>
        </w:rPr>
        <w:t>删除文件</w:t>
      </w:r>
    </w:p>
    <w:p w:rsidR="009046D6" w:rsidRDefault="009046D6" w:rsidP="009046D6">
      <w:pPr>
        <w:pStyle w:val="4"/>
      </w:pPr>
      <w:r>
        <w:t xml:space="preserve">1.4  </w:t>
      </w:r>
      <w:r>
        <w:rPr>
          <w:rFonts w:hint="eastAsia"/>
        </w:rPr>
        <w:t>仓库</w:t>
      </w:r>
    </w:p>
    <w:p w:rsidR="009046D6" w:rsidRDefault="009046D6" w:rsidP="009046D6">
      <w:r>
        <w:tab/>
      </w:r>
      <w:r>
        <w:rPr>
          <w:rFonts w:hint="eastAsia"/>
        </w:rPr>
        <w:t>添加远程仓库</w:t>
      </w:r>
      <w:bookmarkStart w:id="0" w:name="_GoBack"/>
      <w:bookmarkEnd w:id="0"/>
    </w:p>
    <w:p w:rsidR="009046D6" w:rsidRDefault="009046D6" w:rsidP="009046D6">
      <w:r>
        <w:tab/>
      </w:r>
      <w:r>
        <w:rPr>
          <w:rFonts w:hint="eastAsia"/>
        </w:rPr>
        <w:t>从远程仓库克隆</w:t>
      </w:r>
    </w:p>
    <w:p w:rsidR="009046D6" w:rsidRDefault="009046D6" w:rsidP="009046D6">
      <w:pPr>
        <w:pStyle w:val="4"/>
      </w:pPr>
      <w:r>
        <w:t xml:space="preserve">1.5 </w:t>
      </w:r>
      <w:r>
        <w:rPr>
          <w:rFonts w:hint="eastAsia"/>
        </w:rPr>
        <w:t>分支管理</w:t>
      </w:r>
    </w:p>
    <w:p w:rsidR="009046D6" w:rsidRDefault="009046D6" w:rsidP="009046D6">
      <w:pPr>
        <w:pStyle w:val="5"/>
      </w:pPr>
      <w:r>
        <w:t xml:space="preserve">1.5.1 </w:t>
      </w:r>
      <w:r>
        <w:rPr>
          <w:rFonts w:hint="eastAsia"/>
        </w:rPr>
        <w:t>分支的概念与原理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5086350" cy="1704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这样，可以使每个人都在编程，以防止，其中一个人代码不完整，其他人不能工作，这样每个人都做自己的，最后做好后合并就可以了。</w:t>
      </w:r>
    </w:p>
    <w:p w:rsidR="009046D6" w:rsidRDefault="009046D6" w:rsidP="009046D6">
      <w:pPr>
        <w:pStyle w:val="5"/>
      </w:pPr>
      <w:r>
        <w:t xml:space="preserve">1.5.2 </w:t>
      </w:r>
      <w:r>
        <w:rPr>
          <w:rFonts w:hint="eastAsia"/>
        </w:rPr>
        <w:t>分支的创建与合并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3495675" cy="1609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在上图中，</w:t>
      </w:r>
      <w:r>
        <w:t>HEAD</w:t>
      </w:r>
      <w:r>
        <w:rPr>
          <w:rFonts w:hint="eastAsia"/>
        </w:rPr>
        <w:t>表示自己的指针，</w:t>
      </w:r>
      <w:r>
        <w:t>master</w:t>
      </w:r>
      <w:r>
        <w:rPr>
          <w:rFonts w:hint="eastAsia"/>
        </w:rPr>
        <w:t>表示主干上的指针。</w:t>
      </w:r>
    </w:p>
    <w:p w:rsidR="009046D6" w:rsidRDefault="009046D6" w:rsidP="009046D6">
      <w:r>
        <w:lastRenderedPageBreak/>
        <w:tab/>
      </w:r>
      <w:r>
        <w:rPr>
          <w:noProof/>
        </w:rPr>
        <w:drawing>
          <wp:inline distT="0" distB="0" distL="0" distR="0">
            <wp:extent cx="2943225" cy="1828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在上图中，可以看出建立新的分支就是建立新的指针</w:t>
      </w:r>
      <w:r>
        <w:t>dev</w:t>
      </w:r>
      <w:r>
        <w:rPr>
          <w:rFonts w:hint="eastAsia"/>
        </w:rPr>
        <w:t>，并将自己的指针指向</w:t>
      </w:r>
      <w:r>
        <w:t>dev</w:t>
      </w:r>
      <w:r>
        <w:rPr>
          <w:rFonts w:hint="eastAsia"/>
        </w:rPr>
        <w:t>就可以操作新的分支了。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2981325" cy="1419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  <w:r>
        <w:rPr>
          <w:rFonts w:hint="eastAsia"/>
        </w:rPr>
        <w:t>合并分支之后，</w:t>
      </w:r>
      <w:r>
        <w:t>dev</w:t>
      </w:r>
      <w:r>
        <w:rPr>
          <w:rFonts w:hint="eastAsia"/>
        </w:rPr>
        <w:t>和</w:t>
      </w:r>
      <w:r>
        <w:t>master</w:t>
      </w:r>
      <w:r>
        <w:rPr>
          <w:rFonts w:hint="eastAsia"/>
        </w:rPr>
        <w:t>都只想新的版本，就可以删除</w:t>
      </w:r>
      <w:r>
        <w:t>dev</w:t>
      </w:r>
      <w:r>
        <w:rPr>
          <w:rFonts w:hint="eastAsia"/>
        </w:rPr>
        <w:t>了。</w:t>
      </w:r>
    </w:p>
    <w:p w:rsidR="009046D6" w:rsidRDefault="009046D6" w:rsidP="009046D6">
      <w:pPr>
        <w:rPr>
          <w:b/>
        </w:rPr>
      </w:pPr>
      <w:r>
        <w:tab/>
      </w:r>
      <w:r>
        <w:rPr>
          <w:rFonts w:hint="eastAsia"/>
          <w:b/>
          <w:color w:val="FF0000"/>
        </w:rPr>
        <w:t>具体实现：</w:t>
      </w:r>
    </w:p>
    <w:p w:rsidR="009046D6" w:rsidRDefault="009046D6" w:rsidP="0035102C">
      <w:pPr>
        <w:pStyle w:val="code"/>
        <w:jc w:val="center"/>
      </w:pPr>
      <w:r>
        <w:rPr>
          <w:noProof/>
        </w:rPr>
        <w:drawing>
          <wp:inline distT="0" distB="0" distL="0" distR="0">
            <wp:extent cx="3248025" cy="2409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</w:pPr>
      <w:r>
        <w:t xml:space="preserve">1.5.3 </w:t>
      </w:r>
      <w:r>
        <w:rPr>
          <w:rFonts w:hint="eastAsia"/>
        </w:rPr>
        <w:t>解决冲突</w:t>
      </w:r>
    </w:p>
    <w:p w:rsidR="009046D6" w:rsidRDefault="009046D6" w:rsidP="009046D6">
      <w:r>
        <w:tab/>
      </w:r>
      <w:r>
        <w:rPr>
          <w:rFonts w:hint="eastAsia"/>
        </w:rPr>
        <w:t>冲突情况：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2781300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手动修改</w:t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执行：</w:t>
      </w:r>
      <w:r>
        <w:t>git merge dev</w:t>
      </w:r>
    </w:p>
    <w:p w:rsidR="009046D6" w:rsidRDefault="009046D6" w:rsidP="009046D6">
      <w:r>
        <w:t xml:space="preserve">1.5.4 </w:t>
      </w:r>
      <w:r>
        <w:rPr>
          <w:rFonts w:hint="eastAsia"/>
        </w:rPr>
        <w:t>分支管理策略</w:t>
      </w:r>
    </w:p>
    <w:p w:rsidR="009046D6" w:rsidRDefault="009046D6" w:rsidP="009046D6">
      <w:r>
        <w:tab/>
      </w:r>
      <w:r>
        <w:rPr>
          <w:rFonts w:hint="eastAsia"/>
        </w:rPr>
        <w:t>执行</w:t>
      </w:r>
      <w:r>
        <w:t>git merge  --no-ff  -m “</w:t>
      </w:r>
      <w:r>
        <w:rPr>
          <w:rFonts w:hint="eastAsia"/>
        </w:rPr>
        <w:t>注释</w:t>
      </w:r>
      <w:r>
        <w:t xml:space="preserve">”  </w:t>
      </w:r>
      <w:r>
        <w:rPr>
          <w:rFonts w:hint="eastAsia"/>
        </w:rPr>
        <w:t>；这是一个特别的</w:t>
      </w:r>
      <w:r>
        <w:t>commit</w:t>
      </w:r>
      <w:r>
        <w:rPr>
          <w:rFonts w:hint="eastAsia"/>
        </w:rPr>
        <w:t>命令。会提交一个新的</w:t>
      </w:r>
      <w:r>
        <w:t>commit</w:t>
      </w:r>
      <w:r>
        <w:rPr>
          <w:rFonts w:hint="eastAsia"/>
        </w:rPr>
        <w:t>，</w:t>
      </w:r>
      <w:r>
        <w:t xml:space="preserve">--no-ff </w:t>
      </w:r>
      <w:r>
        <w:rPr>
          <w:rFonts w:hint="eastAsia"/>
        </w:rPr>
        <w:t>会禁用</w:t>
      </w:r>
      <w:r>
        <w:t xml:space="preserve"> Fast forward.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3514725" cy="2171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b/>
          <w:color w:val="FF0000"/>
          <w:szCs w:val="21"/>
          <w:shd w:val="clear" w:color="auto" w:fill="FFFFFF"/>
        </w:rPr>
        <w:t>区别：</w:t>
      </w:r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合并分支时，加上</w:t>
      </w:r>
      <w:r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Fonts w:ascii="Consolas" w:eastAsia="宋体" w:hAnsi="Consolas" w:cs="宋体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hint="eastAsia"/>
          <w:color w:val="666666"/>
          <w:sz w:val="21"/>
          <w:szCs w:val="21"/>
          <w:shd w:val="clear" w:color="auto" w:fill="FFFFFF"/>
        </w:rPr>
        <w:t>合并就看不出来曾经做过合并。</w:t>
      </w:r>
    </w:p>
    <w:p w:rsidR="009046D6" w:rsidRDefault="009046D6" w:rsidP="009046D6">
      <w:pPr>
        <w:pStyle w:val="5"/>
        <w:rPr>
          <w:color w:val="262626" w:themeColor="text1" w:themeTint="D9"/>
          <w:sz w:val="21"/>
          <w:shd w:val="clear" w:color="auto" w:fill="FFFFFF"/>
        </w:rPr>
      </w:pPr>
      <w:r>
        <w:rPr>
          <w:shd w:val="clear" w:color="auto" w:fill="FFFFFF"/>
        </w:rPr>
        <w:t xml:space="preserve">1.5.5 </w:t>
      </w:r>
      <w:r>
        <w:rPr>
          <w:rFonts w:hint="eastAsia"/>
          <w:shd w:val="clear" w:color="auto" w:fill="FFFFFF"/>
        </w:rPr>
        <w:t>协作中的各种分支</w:t>
      </w:r>
    </w:p>
    <w:p w:rsidR="009046D6" w:rsidRDefault="009046D6" w:rsidP="009046D6">
      <w:pPr>
        <w:rPr>
          <w:rFonts w:ascii="Helvetica" w:hAnsi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/>
          <w:color w:val="666666"/>
          <w:sz w:val="21"/>
          <w:szCs w:val="21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90550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5"/>
        <w:rPr>
          <w:color w:val="262626" w:themeColor="text1" w:themeTint="D9"/>
          <w:sz w:val="21"/>
        </w:rPr>
      </w:pPr>
      <w:r>
        <w:t xml:space="preserve">1.5.6 </w:t>
      </w:r>
      <w:r>
        <w:rPr>
          <w:rFonts w:hint="eastAsia"/>
        </w:rPr>
        <w:t>远程分支控制</w:t>
      </w:r>
    </w:p>
    <w:p w:rsidR="009046D6" w:rsidRDefault="009046D6" w:rsidP="0035102C">
      <w:pPr>
        <w:pStyle w:val="code"/>
      </w:pPr>
      <w:r>
        <w:tab/>
      </w:r>
      <w:r>
        <w:rPr>
          <w:noProof/>
        </w:rPr>
        <w:drawing>
          <wp:inline distT="0" distB="0" distL="0" distR="0">
            <wp:extent cx="17716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066925" cy="1790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</w:p>
    <w:p w:rsidR="009046D6" w:rsidRDefault="009046D6" w:rsidP="009046D6">
      <w:pPr>
        <w:pStyle w:val="4"/>
      </w:pPr>
      <w:r>
        <w:t xml:space="preserve">1.6 </w:t>
      </w:r>
      <w:r>
        <w:rPr>
          <w:rFonts w:hint="eastAsia"/>
        </w:rPr>
        <w:t>标签管理</w:t>
      </w:r>
    </w:p>
    <w:p w:rsidR="009046D6" w:rsidRDefault="009046D6" w:rsidP="009046D6">
      <w:r>
        <w:tab/>
      </w:r>
      <w:r>
        <w:rPr>
          <w:rFonts w:hint="eastAsia"/>
        </w:rPr>
        <w:t>所谓的标签就和指针一样，只是标签一旦确定的就不会动了，其实每个版本本身含有标签，就是</w:t>
      </w:r>
      <w:r>
        <w:t>commit-id</w:t>
      </w:r>
      <w:r>
        <w:rPr>
          <w:rFonts w:hint="eastAsia"/>
        </w:rPr>
        <w:t>，但是这个数字太长，因此，我们可以自己创建标签，比如</w:t>
      </w:r>
      <w:r>
        <w:t>v1.0</w:t>
      </w:r>
      <w:r>
        <w:rPr>
          <w:rFonts w:hint="eastAsia"/>
        </w:rPr>
        <w:t>版本。</w:t>
      </w:r>
    </w:p>
    <w:p w:rsidR="009046D6" w:rsidRDefault="009046D6" w:rsidP="009046D6">
      <w:pPr>
        <w:pStyle w:val="5"/>
      </w:pPr>
      <w:r>
        <w:lastRenderedPageBreak/>
        <w:t xml:space="preserve">1.6.1  </w:t>
      </w:r>
      <w:r>
        <w:rPr>
          <w:rFonts w:hint="eastAsia"/>
        </w:rPr>
        <w:t>创建标签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3352800" cy="647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r>
        <w:tab/>
      </w:r>
    </w:p>
    <w:p w:rsidR="009046D6" w:rsidRDefault="009046D6" w:rsidP="009046D6">
      <w:pPr>
        <w:pStyle w:val="5"/>
      </w:pPr>
      <w:r>
        <w:t xml:space="preserve">1.6.2  </w:t>
      </w:r>
      <w:r>
        <w:rPr>
          <w:rFonts w:hint="eastAsia"/>
        </w:rPr>
        <w:t>操作标签</w:t>
      </w:r>
    </w:p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13049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/>
    <w:p w:rsidR="009046D6" w:rsidRDefault="009046D6" w:rsidP="009046D6">
      <w:r>
        <w:tab/>
      </w:r>
      <w:r>
        <w:rPr>
          <w:noProof/>
        </w:rPr>
        <w:drawing>
          <wp:inline distT="0" distB="0" distL="0" distR="0">
            <wp:extent cx="176212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4"/>
      </w:pPr>
      <w:r>
        <w:t xml:space="preserve">1.7 </w:t>
      </w:r>
      <w:r>
        <w:rPr>
          <w:rFonts w:hint="eastAsia"/>
        </w:rPr>
        <w:t>自定义</w:t>
      </w:r>
      <w:r>
        <w:t>Git</w:t>
      </w:r>
    </w:p>
    <w:p w:rsidR="009046D6" w:rsidRDefault="009046D6" w:rsidP="009046D6">
      <w:pPr>
        <w:pStyle w:val="5"/>
      </w:pPr>
      <w:r>
        <w:t xml:space="preserve">1.7.1 </w:t>
      </w:r>
      <w:r>
        <w:rPr>
          <w:rFonts w:hint="eastAsia"/>
        </w:rPr>
        <w:t>配置</w:t>
      </w:r>
      <w:r>
        <w:t>Git</w:t>
      </w:r>
      <w:r>
        <w:rPr>
          <w:rFonts w:hint="eastAsia"/>
        </w:rPr>
        <w:t>服务器</w:t>
      </w:r>
    </w:p>
    <w:p w:rsidR="009046D6" w:rsidRDefault="009046D6" w:rsidP="009046D6">
      <w:r>
        <w:tab/>
        <w:t xml:space="preserve">1. </w:t>
      </w:r>
      <w:r>
        <w:rPr>
          <w:rFonts w:hint="eastAsia"/>
        </w:rPr>
        <w:t>安装</w:t>
      </w:r>
      <w:r>
        <w:t>Git</w:t>
      </w:r>
    </w:p>
    <w:p w:rsidR="009046D6" w:rsidRDefault="009046D6" w:rsidP="009046D6">
      <w:r>
        <w:tab/>
        <w:t xml:space="preserve">2. 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上创建一个专门负责管理代码的用户</w:t>
      </w:r>
    </w:p>
    <w:p w:rsidR="009046D6" w:rsidRDefault="009046D6" w:rsidP="009046D6">
      <w:r>
        <w:tab/>
      </w:r>
      <w:r>
        <w:tab/>
      </w:r>
      <w:r>
        <w:rPr>
          <w:noProof/>
        </w:rPr>
        <w:drawing>
          <wp:inline distT="0" distB="0" distL="0" distR="0">
            <wp:extent cx="138112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创建证书登陆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  <w:sz w:val="22"/>
        </w:rPr>
      </w:pPr>
      <w:r>
        <w:rPr>
          <w:b/>
          <w:sz w:val="22"/>
        </w:rPr>
        <w:t>home/git/.ssh/authorized_keys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  <w:sz w:val="22"/>
        </w:rPr>
      </w:pPr>
      <w:r>
        <w:rPr>
          <w:b/>
          <w:sz w:val="22"/>
        </w:rPr>
        <w:t>id_rsa.pub   ssh-keygen -t rsa</w:t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初始化</w:t>
      </w:r>
      <w:r>
        <w:t>Git</w:t>
      </w:r>
      <w:r>
        <w:rPr>
          <w:rFonts w:hint="eastAsia"/>
        </w:rPr>
        <w:t>仓库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  <w:sz w:val="22"/>
        </w:rPr>
      </w:pPr>
      <w:r>
        <w:rPr>
          <w:b/>
          <w:sz w:val="22"/>
        </w:rPr>
        <w:t>git  - - bare  --shared  init  /home/git/repo/opendata.git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</w:pPr>
      <w:r>
        <w:rPr>
          <w:rFonts w:hint="eastAsia"/>
        </w:rPr>
        <w:t>将仓库所属用户改为</w:t>
      </w:r>
      <w:r>
        <w:t xml:space="preserve">git   </w:t>
      </w:r>
      <w:r>
        <w:rPr>
          <w:b/>
          <w:sz w:val="22"/>
        </w:rPr>
        <w:t>chown -R git:git opendata.git</w:t>
      </w:r>
    </w:p>
    <w:p w:rsidR="009046D6" w:rsidRDefault="009046D6" w:rsidP="009046D6">
      <w:pPr>
        <w:pStyle w:val="afff1"/>
        <w:numPr>
          <w:ilvl w:val="0"/>
          <w:numId w:val="34"/>
        </w:numPr>
        <w:ind w:firstLineChars="0"/>
      </w:pPr>
      <w:r>
        <w:rPr>
          <w:rFonts w:hint="eastAsia"/>
        </w:rPr>
        <w:t>禁用</w:t>
      </w:r>
      <w:r>
        <w:t>git</w:t>
      </w:r>
      <w:r>
        <w:rPr>
          <w:rFonts w:hint="eastAsia"/>
        </w:rPr>
        <w:t>用户通过</w:t>
      </w:r>
      <w:r>
        <w:t>shell</w:t>
      </w:r>
      <w:r>
        <w:rPr>
          <w:rFonts w:hint="eastAsia"/>
        </w:rPr>
        <w:t>登陆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  <w:rPr>
          <w:b/>
        </w:rPr>
      </w:pPr>
      <w:r>
        <w:rPr>
          <w:b/>
          <w:sz w:val="22"/>
        </w:rPr>
        <w:t>Vi /etc/passwd</w:t>
      </w:r>
      <w:r>
        <w:rPr>
          <w:b/>
        </w:rPr>
        <w:t xml:space="preserve"> </w:t>
      </w:r>
    </w:p>
    <w:p w:rsidR="009046D6" w:rsidRDefault="009046D6" w:rsidP="009046D6">
      <w:pPr>
        <w:pStyle w:val="afff1"/>
        <w:numPr>
          <w:ilvl w:val="1"/>
          <w:numId w:val="34"/>
        </w:numPr>
        <w:ind w:firstLineChars="0"/>
      </w:pPr>
      <w:r>
        <w:t xml:space="preserve">git:x:503:503::/home/git:/bin/bash </w:t>
      </w:r>
      <w:r>
        <w:rPr>
          <w:rFonts w:hint="eastAsia"/>
        </w:rPr>
        <w:t>修改为：</w:t>
      </w:r>
      <w:r>
        <w:t>git:x:503:503::/home/git:/sbin/nologin</w:t>
      </w:r>
    </w:p>
    <w:p w:rsidR="009046D6" w:rsidRDefault="009046D6" w:rsidP="009046D6">
      <w:pPr>
        <w:ind w:left="1140"/>
      </w:pPr>
    </w:p>
    <w:p w:rsidR="00C915C9" w:rsidRDefault="00C915C9" w:rsidP="009046D6"/>
    <w:p w:rsidR="00B34438" w:rsidRDefault="00B34438" w:rsidP="0035102C">
      <w:pPr>
        <w:pStyle w:val="code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添加远程指针</w:t>
      </w:r>
    </w:p>
    <w:p w:rsidR="00B34438" w:rsidRDefault="00B34438" w:rsidP="0035102C">
      <w:pPr>
        <w:pStyle w:val="code"/>
      </w:pPr>
      <w:r>
        <w:t>git remote add “</w:t>
      </w:r>
      <w:r w:rsidR="0035102C">
        <w:rPr>
          <w:rFonts w:hint="eastAsia"/>
        </w:rPr>
        <w:t>远程指针名</w:t>
      </w:r>
      <w:r>
        <w:t>” url</w:t>
      </w:r>
    </w:p>
    <w:p w:rsidR="00B34438" w:rsidRDefault="00B34438" w:rsidP="0035102C">
      <w:pPr>
        <w:pStyle w:val="code"/>
      </w:pPr>
    </w:p>
    <w:p w:rsidR="00B34438" w:rsidRDefault="00B34438" w:rsidP="0035102C">
      <w:pPr>
        <w:pStyle w:val="code"/>
      </w:pPr>
      <w:r>
        <w:t>//</w:t>
      </w:r>
      <w:r>
        <w:rPr>
          <w:rFonts w:hint="eastAsia"/>
        </w:rPr>
        <w:t>修改添加到暂存区</w:t>
      </w:r>
    </w:p>
    <w:p w:rsidR="00B34438" w:rsidRDefault="00B34438" w:rsidP="0035102C">
      <w:pPr>
        <w:pStyle w:val="code"/>
      </w:pPr>
      <w:r>
        <w:t>git add –all</w:t>
      </w:r>
    </w:p>
    <w:p w:rsidR="00B34438" w:rsidRDefault="00B34438" w:rsidP="0035102C">
      <w:pPr>
        <w:pStyle w:val="code"/>
      </w:pPr>
    </w:p>
    <w:p w:rsidR="00B34438" w:rsidRDefault="00B34438" w:rsidP="0035102C">
      <w:pPr>
        <w:pStyle w:val="code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暂存区提交</w:t>
      </w:r>
    </w:p>
    <w:p w:rsidR="00B34438" w:rsidRDefault="00B34438" w:rsidP="0035102C">
      <w:pPr>
        <w:pStyle w:val="code"/>
      </w:pPr>
      <w:r>
        <w:t>git commit -m “discription”</w:t>
      </w:r>
    </w:p>
    <w:p w:rsidR="00B34438" w:rsidRDefault="00B34438" w:rsidP="0035102C">
      <w:pPr>
        <w:pStyle w:val="code"/>
      </w:pPr>
    </w:p>
    <w:p w:rsidR="00B34438" w:rsidRDefault="00B34438" w:rsidP="0035102C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推送到远程</w:t>
      </w:r>
    </w:p>
    <w:p w:rsidR="00B34438" w:rsidRPr="009046D6" w:rsidRDefault="00B34438" w:rsidP="0035102C">
      <w:pPr>
        <w:pStyle w:val="code"/>
        <w:rPr>
          <w:rFonts w:hint="eastAsia"/>
        </w:rPr>
      </w:pPr>
      <w:r>
        <w:t xml:space="preserve">git push </w:t>
      </w:r>
      <w:r w:rsidR="0035102C">
        <w:rPr>
          <w:rFonts w:hint="eastAsia"/>
        </w:rPr>
        <w:t>远程指针名</w:t>
      </w:r>
      <w:r>
        <w:t xml:space="preserve">  </w:t>
      </w:r>
      <w:r w:rsidR="0035102C">
        <w:rPr>
          <w:rFonts w:hint="eastAsia"/>
        </w:rPr>
        <w:t>分支名</w:t>
      </w:r>
    </w:p>
    <w:sectPr w:rsidR="00B34438" w:rsidRPr="009046D6" w:rsidSect="00B51E03">
      <w:footerReference w:type="default" r:id="rId33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AB6" w:rsidRDefault="00123AB6">
      <w:r>
        <w:separator/>
      </w:r>
    </w:p>
    <w:p w:rsidR="00123AB6" w:rsidRDefault="00123AB6"/>
  </w:endnote>
  <w:endnote w:type="continuationSeparator" w:id="0">
    <w:p w:rsidR="00123AB6" w:rsidRDefault="00123AB6">
      <w:r>
        <w:continuationSeparator/>
      </w:r>
    </w:p>
    <w:p w:rsidR="00123AB6" w:rsidRDefault="00123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35102C">
          <w:rPr>
            <w:noProof/>
            <w:lang w:val="zh-CN" w:bidi="zh-CN"/>
          </w:rPr>
          <w:t>6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AB6" w:rsidRDefault="00123AB6">
      <w:r>
        <w:separator/>
      </w:r>
    </w:p>
    <w:p w:rsidR="00123AB6" w:rsidRDefault="00123AB6"/>
  </w:footnote>
  <w:footnote w:type="continuationSeparator" w:id="0">
    <w:p w:rsidR="00123AB6" w:rsidRDefault="00123AB6">
      <w:r>
        <w:continuationSeparator/>
      </w:r>
    </w:p>
    <w:p w:rsidR="00123AB6" w:rsidRDefault="00123AB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3D81CF2"/>
    <w:multiLevelType w:val="hybridMultilevel"/>
    <w:tmpl w:val="BB3EB262"/>
    <w:lvl w:ilvl="0" w:tplc="400424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845C4"/>
    <w:multiLevelType w:val="hybridMultilevel"/>
    <w:tmpl w:val="27A2B896"/>
    <w:lvl w:ilvl="0" w:tplc="BE7AF2DA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>
      <w:start w:val="1"/>
      <w:numFmt w:val="decimal"/>
      <w:lvlText w:val="%4."/>
      <w:lvlJc w:val="left"/>
      <w:pPr>
        <w:ind w:left="3120" w:hanging="420"/>
      </w:pPr>
    </w:lvl>
    <w:lvl w:ilvl="4" w:tplc="04090019">
      <w:start w:val="1"/>
      <w:numFmt w:val="lowerLetter"/>
      <w:lvlText w:val="%5)"/>
      <w:lvlJc w:val="left"/>
      <w:pPr>
        <w:ind w:left="3540" w:hanging="420"/>
      </w:pPr>
    </w:lvl>
    <w:lvl w:ilvl="5" w:tplc="0409001B">
      <w:start w:val="1"/>
      <w:numFmt w:val="lowerRoman"/>
      <w:lvlText w:val="%6."/>
      <w:lvlJc w:val="right"/>
      <w:pPr>
        <w:ind w:left="3960" w:hanging="420"/>
      </w:pPr>
    </w:lvl>
    <w:lvl w:ilvl="6" w:tplc="0409000F">
      <w:start w:val="1"/>
      <w:numFmt w:val="decimal"/>
      <w:lvlText w:val="%7."/>
      <w:lvlJc w:val="left"/>
      <w:pPr>
        <w:ind w:left="4380" w:hanging="420"/>
      </w:pPr>
    </w:lvl>
    <w:lvl w:ilvl="7" w:tplc="04090019">
      <w:start w:val="1"/>
      <w:numFmt w:val="lowerLetter"/>
      <w:lvlText w:val="%8)"/>
      <w:lvlJc w:val="left"/>
      <w:pPr>
        <w:ind w:left="4800" w:hanging="420"/>
      </w:pPr>
    </w:lvl>
    <w:lvl w:ilvl="8" w:tplc="0409001B">
      <w:start w:val="1"/>
      <w:numFmt w:val="lowerRoman"/>
      <w:lvlText w:val="%9."/>
      <w:lvlJc w:val="right"/>
      <w:pPr>
        <w:ind w:left="5220" w:hanging="420"/>
      </w:pPr>
    </w:lvl>
  </w:abstractNum>
  <w:abstractNum w:abstractNumId="14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27"/>
  </w:num>
  <w:num w:numId="5">
    <w:abstractNumId w:val="0"/>
  </w:num>
  <w:num w:numId="6">
    <w:abstractNumId w:val="6"/>
  </w:num>
  <w:num w:numId="7">
    <w:abstractNumId w:val="25"/>
  </w:num>
  <w:num w:numId="8">
    <w:abstractNumId w:val="30"/>
  </w:num>
  <w:num w:numId="9">
    <w:abstractNumId w:val="8"/>
  </w:num>
  <w:num w:numId="10">
    <w:abstractNumId w:val="22"/>
  </w:num>
  <w:num w:numId="11">
    <w:abstractNumId w:val="33"/>
  </w:num>
  <w:num w:numId="12">
    <w:abstractNumId w:val="26"/>
  </w:num>
  <w:num w:numId="13">
    <w:abstractNumId w:val="17"/>
  </w:num>
  <w:num w:numId="14">
    <w:abstractNumId w:val="11"/>
  </w:num>
  <w:num w:numId="15">
    <w:abstractNumId w:val="16"/>
  </w:num>
  <w:num w:numId="16">
    <w:abstractNumId w:val="4"/>
  </w:num>
  <w:num w:numId="17">
    <w:abstractNumId w:val="29"/>
  </w:num>
  <w:num w:numId="18">
    <w:abstractNumId w:val="15"/>
  </w:num>
  <w:num w:numId="19">
    <w:abstractNumId w:val="18"/>
  </w:num>
  <w:num w:numId="20">
    <w:abstractNumId w:val="9"/>
  </w:num>
  <w:num w:numId="21">
    <w:abstractNumId w:val="31"/>
  </w:num>
  <w:num w:numId="22">
    <w:abstractNumId w:val="28"/>
  </w:num>
  <w:num w:numId="23">
    <w:abstractNumId w:val="32"/>
  </w:num>
  <w:num w:numId="24">
    <w:abstractNumId w:val="24"/>
  </w:num>
  <w:num w:numId="25">
    <w:abstractNumId w:val="3"/>
  </w:num>
  <w:num w:numId="26">
    <w:abstractNumId w:val="21"/>
  </w:num>
  <w:num w:numId="27">
    <w:abstractNumId w:val="14"/>
  </w:num>
  <w:num w:numId="28">
    <w:abstractNumId w:val="19"/>
  </w:num>
  <w:num w:numId="29">
    <w:abstractNumId w:val="10"/>
  </w:num>
  <w:num w:numId="30">
    <w:abstractNumId w:val="23"/>
  </w:num>
  <w:num w:numId="31">
    <w:abstractNumId w:val="7"/>
  </w:num>
  <w:num w:numId="32">
    <w:abstractNumId w:val="20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D6"/>
    <w:rsid w:val="0004068E"/>
    <w:rsid w:val="000C7E5E"/>
    <w:rsid w:val="000D2F8D"/>
    <w:rsid w:val="00123AB6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2D49"/>
    <w:rsid w:val="00317145"/>
    <w:rsid w:val="00341D5B"/>
    <w:rsid w:val="00344FCE"/>
    <w:rsid w:val="0035102C"/>
    <w:rsid w:val="00360A8F"/>
    <w:rsid w:val="00384C4B"/>
    <w:rsid w:val="003A1CB2"/>
    <w:rsid w:val="003D306E"/>
    <w:rsid w:val="00425F0D"/>
    <w:rsid w:val="00432081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B5183"/>
    <w:rsid w:val="005D42E7"/>
    <w:rsid w:val="00627221"/>
    <w:rsid w:val="00662CD6"/>
    <w:rsid w:val="00664C57"/>
    <w:rsid w:val="0068366A"/>
    <w:rsid w:val="006E44DF"/>
    <w:rsid w:val="006E7A5D"/>
    <w:rsid w:val="00713E5A"/>
    <w:rsid w:val="007C191E"/>
    <w:rsid w:val="007D3052"/>
    <w:rsid w:val="007D6CD7"/>
    <w:rsid w:val="00833FBE"/>
    <w:rsid w:val="00852290"/>
    <w:rsid w:val="00883667"/>
    <w:rsid w:val="008918F2"/>
    <w:rsid w:val="008B77EB"/>
    <w:rsid w:val="008D5FEB"/>
    <w:rsid w:val="008E76E7"/>
    <w:rsid w:val="00900A28"/>
    <w:rsid w:val="009046D6"/>
    <w:rsid w:val="00941AC7"/>
    <w:rsid w:val="00945531"/>
    <w:rsid w:val="009507F3"/>
    <w:rsid w:val="009879C7"/>
    <w:rsid w:val="00A00F75"/>
    <w:rsid w:val="00A8498C"/>
    <w:rsid w:val="00AD4B00"/>
    <w:rsid w:val="00AE4EAA"/>
    <w:rsid w:val="00B14B74"/>
    <w:rsid w:val="00B34438"/>
    <w:rsid w:val="00B37CF9"/>
    <w:rsid w:val="00B41922"/>
    <w:rsid w:val="00B47BD5"/>
    <w:rsid w:val="00B51E03"/>
    <w:rsid w:val="00B53F77"/>
    <w:rsid w:val="00BA7CA5"/>
    <w:rsid w:val="00BE6385"/>
    <w:rsid w:val="00C016EC"/>
    <w:rsid w:val="00C47E60"/>
    <w:rsid w:val="00C50004"/>
    <w:rsid w:val="00C72FA1"/>
    <w:rsid w:val="00C915C9"/>
    <w:rsid w:val="00CA2872"/>
    <w:rsid w:val="00CE4B25"/>
    <w:rsid w:val="00CE63B5"/>
    <w:rsid w:val="00CE6DFE"/>
    <w:rsid w:val="00CF29B0"/>
    <w:rsid w:val="00D30204"/>
    <w:rsid w:val="00D3432F"/>
    <w:rsid w:val="00E0082F"/>
    <w:rsid w:val="00E34FED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402BC"/>
  <w15:chartTrackingRefBased/>
  <w15:docId w15:val="{D85B7CB0-ED79-4AC5-B7ED-73B4344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9046D6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3510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nsolas" w:hAnsi="Consolas"/>
      <w:color w:val="276D5B" w:themeColor="accent3" w:themeShade="80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35102C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9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Gayle</dc:creator>
  <cp:keywords/>
  <dc:description/>
  <cp:lastModifiedBy>gaylen24@outlook.com</cp:lastModifiedBy>
  <cp:revision>4</cp:revision>
  <dcterms:created xsi:type="dcterms:W3CDTF">2017-07-21T04:44:00Z</dcterms:created>
  <dcterms:modified xsi:type="dcterms:W3CDTF">2017-07-26T00:46:00Z</dcterms:modified>
</cp:coreProperties>
</file>