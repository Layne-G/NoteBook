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864BA" w:rsidP="005578D8">
      <w:pPr>
        <w:pStyle w:val="1"/>
        <w:jc w:val="center"/>
      </w:pPr>
      <w:r>
        <w:rPr>
          <w:rFonts w:hint="eastAsia"/>
        </w:rPr>
        <w:t>Hadoop</w:t>
      </w:r>
      <w:bookmarkStart w:id="0" w:name="_GoBack"/>
      <w:bookmarkEnd w:id="0"/>
      <w:r w:rsidR="00264902">
        <w:rPr>
          <w:rFonts w:hint="eastAsia"/>
        </w:rPr>
        <w:t>笔记</w:t>
      </w:r>
    </w:p>
    <w:p w:rsidR="00C915C9" w:rsidRPr="00B14B74" w:rsidRDefault="00C915C9" w:rsidP="00C915C9">
      <w:pPr>
        <w:pStyle w:val="3"/>
      </w:pPr>
    </w:p>
    <w:sectPr w:rsidR="00C915C9" w:rsidRPr="00B14B74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38" w:rsidRDefault="00CE2138">
      <w:r>
        <w:separator/>
      </w:r>
    </w:p>
    <w:p w:rsidR="00CE2138" w:rsidRDefault="00CE2138"/>
  </w:endnote>
  <w:endnote w:type="continuationSeparator" w:id="0">
    <w:p w:rsidR="00CE2138" w:rsidRDefault="00CE2138">
      <w:r>
        <w:continuationSeparator/>
      </w:r>
    </w:p>
    <w:p w:rsidR="00CE2138" w:rsidRDefault="00CE2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2CD6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38" w:rsidRDefault="00CE2138">
      <w:r>
        <w:separator/>
      </w:r>
    </w:p>
    <w:p w:rsidR="00CE2138" w:rsidRDefault="00CE2138"/>
  </w:footnote>
  <w:footnote w:type="continuationSeparator" w:id="0">
    <w:p w:rsidR="00CE2138" w:rsidRDefault="00CE2138">
      <w:r>
        <w:continuationSeparator/>
      </w:r>
    </w:p>
    <w:p w:rsidR="00CE2138" w:rsidRDefault="00CE21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BA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864BA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2138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1D6F09E8-82BE-4231-BDCE-D5096AD3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1</cp:revision>
  <dcterms:created xsi:type="dcterms:W3CDTF">2017-07-26T07:22:00Z</dcterms:created>
  <dcterms:modified xsi:type="dcterms:W3CDTF">2017-07-26T07:23:00Z</dcterms:modified>
</cp:coreProperties>
</file>